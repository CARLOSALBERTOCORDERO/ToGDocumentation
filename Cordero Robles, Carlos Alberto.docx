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9A4A12"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9A4A12"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9A4A12"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9A4A12"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9A4A12"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9A4A12">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 xml:space="preserve">Ivan </w:t>
      </w:r>
      <w:proofErr w:type="spellStart"/>
      <w:r>
        <w:rPr>
          <w:lang w:val="en-US"/>
        </w:rPr>
        <w:t>Villalón</w:t>
      </w:r>
      <w:commentRangeEnd w:id="3"/>
      <w:proofErr w:type="spellEnd"/>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proofErr w:type="spellStart"/>
      <w:r w:rsidR="00B229CD" w:rsidRPr="003215C5">
        <w:rPr>
          <w:highlight w:val="yellow"/>
          <w:lang w:val="en-US"/>
        </w:rPr>
        <w:t>Mtro</w:t>
      </w:r>
      <w:proofErr w:type="spellEnd"/>
      <w:r w:rsidR="00B229CD" w:rsidRPr="003215C5">
        <w:rPr>
          <w:highlight w:val="yellow"/>
          <w:lang w:val="en-US"/>
        </w:rPr>
        <w:t>.</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Pr>
          <w:lang w:val="en-US"/>
        </w:rPr>
        <w:t>Luxoft</w:t>
      </w:r>
      <w:proofErr w:type="spellEnd"/>
      <w:r>
        <w:rPr>
          <w:lang w:val="en-US"/>
        </w:rPr>
        <w:t xml:space="preserve">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9A4A12">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proofErr w:type="spellStart"/>
      <w:r>
        <w:t>Ivan</w:t>
      </w:r>
      <w:proofErr w:type="spellEnd"/>
      <w:r>
        <w:t xml:space="preserve"> </w:t>
      </w:r>
      <w:proofErr w:type="spellStart"/>
      <w:r>
        <w:t>VIllaón</w:t>
      </w:r>
      <w:commentRangeEnd w:id="7"/>
      <w:proofErr w:type="spellEnd"/>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proofErr w:type="spellStart"/>
      <w:r w:rsidRPr="00477664">
        <w:rPr>
          <w:highlight w:val="yellow"/>
        </w:rPr>
        <w:t>Luxoft</w:t>
      </w:r>
      <w:proofErr w:type="spellEnd"/>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proofErr w:type="spellStart"/>
      <w:r>
        <w:rPr>
          <w:lang w:val="en-US"/>
        </w:rPr>
        <w:t>fMoW</w:t>
      </w:r>
      <w:proofErr w:type="spellEnd"/>
      <w:r>
        <w:rPr>
          <w:lang w:val="en-US"/>
        </w:rPr>
        <w:t xml:space="preserve">.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proofErr w:type="spellStart"/>
      <w:r w:rsidRPr="007F03FD">
        <w:rPr>
          <w:highlight w:val="yellow"/>
          <w:lang w:val="en-US"/>
        </w:rPr>
        <w:t>Keras</w:t>
      </w:r>
      <w:proofErr w:type="spellEnd"/>
      <w:r w:rsidRPr="007F03FD">
        <w:rPr>
          <w:highlight w:val="yellow"/>
          <w:lang w:val="en-US"/>
        </w:rPr>
        <w:t xml:space="preserve"> </w:t>
      </w:r>
      <w:r w:rsidR="00247DB5" w:rsidRPr="007F03FD">
        <w:rPr>
          <w:highlight w:val="yellow"/>
          <w:lang w:val="en-US"/>
        </w:rPr>
        <w:t xml:space="preserve">and </w:t>
      </w:r>
      <w:commentRangeStart w:id="43"/>
      <w:proofErr w:type="spellStart"/>
      <w:r w:rsidRPr="007F03FD">
        <w:rPr>
          <w:highlight w:val="yellow"/>
          <w:lang w:val="en-US"/>
        </w:rPr>
        <w:t>Tensorflow</w:t>
      </w:r>
      <w:commentRangeEnd w:id="43"/>
      <w:proofErr w:type="spellEnd"/>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w:t>
      </w:r>
      <w:proofErr w:type="spellStart"/>
      <w:r w:rsidRPr="00455473">
        <w:rPr>
          <w:highlight w:val="yellow"/>
          <w:lang w:val="en-US"/>
        </w:rPr>
        <w:t>Tensorboard</w:t>
      </w:r>
      <w:commentRangeEnd w:id="46"/>
      <w:proofErr w:type="spellEnd"/>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 xml:space="preserve">trained using the previous hyperparameters and the entire </w:t>
      </w:r>
      <w:proofErr w:type="spellStart"/>
      <w:r w:rsidRPr="00F66705">
        <w:rPr>
          <w:highlight w:val="yellow"/>
          <w:lang w:val="en-US"/>
        </w:rPr>
        <w:t>dateset</w:t>
      </w:r>
      <w:commentRangeEnd w:id="48"/>
      <w:proofErr w:type="spellEnd"/>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 La primera parte es usando una muestra del “</w:t>
      </w:r>
      <w:proofErr w:type="spellStart"/>
      <w:r>
        <w:rPr>
          <w:lang w:val="es-MX"/>
        </w:rPr>
        <w:t>dataset</w:t>
      </w:r>
      <w:proofErr w:type="spellEnd"/>
      <w:r>
        <w:rPr>
          <w:lang w:val="es-MX"/>
        </w:rPr>
        <w:t xml:space="preserve">” original cercana a las mil imágenes, para así determinar los mejores </w:t>
      </w:r>
      <w:proofErr w:type="spellStart"/>
      <w:r>
        <w:rPr>
          <w:lang w:val="es-MX"/>
        </w:rPr>
        <w:t>hiperparametros</w:t>
      </w:r>
      <w:proofErr w:type="spellEnd"/>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los modelos que mostraron tener buenos resultados fueron entrenados usando el </w:t>
      </w:r>
      <w:proofErr w:type="spellStart"/>
      <w:r>
        <w:rPr>
          <w:lang w:val="es-MX"/>
        </w:rPr>
        <w:t>dataset</w:t>
      </w:r>
      <w:proofErr w:type="spellEnd"/>
      <w:r>
        <w:rPr>
          <w:lang w:val="es-MX"/>
        </w:rPr>
        <w:t xml:space="preserve"> completo y los </w:t>
      </w:r>
      <w:proofErr w:type="spellStart"/>
      <w:r>
        <w:rPr>
          <w:lang w:val="es-MX"/>
        </w:rPr>
        <w:t>hiperparametros</w:t>
      </w:r>
      <w:proofErr w:type="spellEnd"/>
      <w:r>
        <w:rPr>
          <w:lang w:val="es-MX"/>
        </w:rPr>
        <w:t xml:space="preserve">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9A4A12">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9A4A12">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9A4A12">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9A4A12">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9A4A12">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9A4A12">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9A4A12">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9A4A12">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9A4A12">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9A4A12">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9A4A12">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9A4A12">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9A4A12">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9A4A12">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9A4A12">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9A4A12">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9A4A12"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77777777" w:rsidR="00876956" w:rsidRPr="004B346B" w:rsidRDefault="00876956">
            <w:pPr>
              <w:rPr>
                <w:lang w:val="en-US"/>
              </w:rPr>
            </w:pPr>
          </w:p>
        </w:tc>
        <w:tc>
          <w:tcPr>
            <w:tcW w:w="851" w:type="dxa"/>
          </w:tcPr>
          <w:p w14:paraId="30A0AAE7" w14:textId="77777777" w:rsidR="00876956" w:rsidRPr="004B346B" w:rsidRDefault="00876956">
            <w:pPr>
              <w:rPr>
                <w:lang w:val="en-US"/>
              </w:rPr>
            </w:pPr>
          </w:p>
        </w:tc>
        <w:tc>
          <w:tcPr>
            <w:tcW w:w="5714" w:type="dxa"/>
          </w:tcPr>
          <w:p w14:paraId="1EC91F16" w14:textId="77777777" w:rsidR="00876956" w:rsidRPr="004B346B" w:rsidRDefault="00876956">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w:t>
      </w:r>
      <w:proofErr w:type="spellStart"/>
      <w:r>
        <w:rPr>
          <w:lang w:val="en-US"/>
        </w:rPr>
        <w:t>fMoW</w:t>
      </w:r>
      <w:proofErr w:type="spellEnd"/>
      <w:r>
        <w:rPr>
          <w:lang w:val="en-US"/>
        </w:rPr>
        <w:t xml:space="preserve">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proofErr w:type="spellStart"/>
      <w:r>
        <w:lastRenderedPageBreak/>
        <w:t>Background</w:t>
      </w:r>
      <w:bookmarkEnd w:id="66"/>
      <w:proofErr w:type="spellEnd"/>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w:t>
      </w:r>
      <w:proofErr w:type="spellStart"/>
      <w:r>
        <w:rPr>
          <w:lang w:val="en-US"/>
        </w:rPr>
        <w:t>Chern</w:t>
      </w:r>
      <w:proofErr w:type="spellEnd"/>
      <w:r>
        <w:rPr>
          <w:lang w:val="en-US"/>
        </w:rPr>
        <w:t xml:space="preserve"> used the dataset provided from IARPA </w:t>
      </w:r>
      <w:proofErr w:type="spellStart"/>
      <w:r>
        <w:rPr>
          <w:lang w:val="en-US"/>
        </w:rPr>
        <w:t>fMoW</w:t>
      </w:r>
      <w:proofErr w:type="spellEnd"/>
      <w:r>
        <w:rPr>
          <w:lang w:val="en-US"/>
        </w:rPr>
        <w:t xml:space="preserve">.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w:t>
      </w:r>
      <w:proofErr w:type="spellStart"/>
      <w:r>
        <w:rPr>
          <w:lang w:val="en-US"/>
        </w:rPr>
        <w:t>Xcepetion</w:t>
      </w:r>
      <w:proofErr w:type="spellEnd"/>
      <w:r>
        <w:rPr>
          <w:lang w:val="en-US"/>
        </w:rPr>
        <w:t xml:space="preserve">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proofErr w:type="spellStart"/>
      <w:r>
        <w:t>Justification</w:t>
      </w:r>
      <w:bookmarkEnd w:id="76"/>
      <w:proofErr w:type="spellEnd"/>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 xml:space="preserve">150,000 million of Mexican pesos (more than 7.5 </w:t>
      </w:r>
      <w:proofErr w:type="gramStart"/>
      <w:r w:rsidRPr="005F2A62">
        <w:rPr>
          <w:highlight w:val="yellow"/>
          <w:lang w:val="en-US"/>
        </w:rPr>
        <w:t>hundreds</w:t>
      </w:r>
      <w:proofErr w:type="gramEnd"/>
      <w:r w:rsidRPr="005F2A62">
        <w:rPr>
          <w:highlight w:val="yellow"/>
          <w:lang w:val="en-US"/>
        </w:rPr>
        <w:t xml:space="preserve">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 xml:space="preserve">Nuevo </w:t>
      </w:r>
      <w:proofErr w:type="spellStart"/>
      <w:r w:rsidRPr="00CB7F09">
        <w:rPr>
          <w:lang w:val="en-US"/>
        </w:rPr>
        <w:t>Aeropuerto</w:t>
      </w:r>
      <w:proofErr w:type="spellEnd"/>
      <w:r w:rsidRPr="00CB7F09">
        <w:rPr>
          <w:lang w:val="en-US"/>
        </w:rPr>
        <w:t xml:space="preserve"> </w:t>
      </w:r>
      <w:proofErr w:type="spellStart"/>
      <w:r w:rsidRPr="00CB7F09">
        <w:rPr>
          <w:lang w:val="en-US"/>
        </w:rPr>
        <w:t>Internacional</w:t>
      </w:r>
      <w:proofErr w:type="spellEnd"/>
      <w:r w:rsidRPr="00CB7F09">
        <w:rPr>
          <w:lang w:val="en-US"/>
        </w:rPr>
        <w:t xml:space="preserve">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w:t>
      </w:r>
      <w:proofErr w:type="gramStart"/>
      <w:r w:rsidRPr="00DD2F18">
        <w:rPr>
          <w:highlight w:val="yellow"/>
          <w:lang w:val="en-US"/>
        </w:rPr>
        <w:t>millions</w:t>
      </w:r>
      <w:proofErr w:type="gramEnd"/>
      <w:r w:rsidRPr="00DD2F18">
        <w:rPr>
          <w:highlight w:val="yellow"/>
          <w:lang w:val="en-US"/>
        </w:rPr>
        <w:t xml:space="preserve">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w:t>
      </w:r>
      <w:proofErr w:type="spellStart"/>
      <w:r>
        <w:rPr>
          <w:lang w:val="en-US"/>
        </w:rPr>
        <w:t>Mercedez</w:t>
      </w:r>
      <w:proofErr w:type="spellEnd"/>
      <w:r>
        <w:rPr>
          <w:lang w:val="en-US"/>
        </w:rPr>
        <w:t xml:space="preserve">-Benz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w:t>
      </w:r>
      <w:proofErr w:type="gramStart"/>
      <w:r>
        <w:rPr>
          <w:lang w:val="en-US"/>
        </w:rPr>
        <w:t>millions</w:t>
      </w:r>
      <w:proofErr w:type="gramEnd"/>
      <w:r>
        <w:rPr>
          <w:lang w:val="en-US"/>
        </w:rPr>
        <w:t xml:space="preserve">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proofErr w:type="gramStart"/>
      <w:r w:rsidR="00D22B7A" w:rsidRPr="00D22B7A">
        <w:rPr>
          <w:highlight w:val="yellow"/>
          <w:lang w:val="en-US"/>
        </w:rPr>
        <w:t>this investments</w:t>
      </w:r>
      <w:r w:rsidRPr="00D22B7A">
        <w:rPr>
          <w:highlight w:val="yellow"/>
          <w:lang w:val="en-US"/>
        </w:rPr>
        <w:t xml:space="preserve"> costs millions of dollars</w:t>
      </w:r>
      <w:proofErr w:type="gramEnd"/>
      <w:r w:rsidRPr="00D22B7A">
        <w:rPr>
          <w:highlight w:val="yellow"/>
          <w:lang w:val="en-US"/>
        </w:rPr>
        <w:t xml:space="preserve">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 xml:space="preserve">n this </w:t>
      </w:r>
      <w:proofErr w:type="gramStart"/>
      <w:r w:rsidRPr="00001E10">
        <w:rPr>
          <w:highlight w:val="yellow"/>
          <w:lang w:val="en-US"/>
        </w:rPr>
        <w:t>case in particular</w:t>
      </w:r>
      <w:r w:rsidR="00001E10" w:rsidRPr="00001E10">
        <w:rPr>
          <w:highlight w:val="yellow"/>
          <w:lang w:val="en-US"/>
        </w:rPr>
        <w:t>,</w:t>
      </w:r>
      <w:r w:rsidRPr="00001E10">
        <w:rPr>
          <w:highlight w:val="yellow"/>
          <w:lang w:val="en-US"/>
        </w:rPr>
        <w:t xml:space="preserve"> a</w:t>
      </w:r>
      <w:proofErr w:type="gramEnd"/>
      <w:r w:rsidRPr="00001E10">
        <w:rPr>
          <w:highlight w:val="yellow"/>
          <w:lang w:val="en-US"/>
        </w:rPr>
        <w:t xml:space="preserve">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proofErr w:type="spellStart"/>
      <w:r>
        <w:t>Problem</w:t>
      </w:r>
      <w:bookmarkEnd w:id="100"/>
      <w:proofErr w:type="spellEnd"/>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 xml:space="preserve">IARPA </w:t>
      </w:r>
      <w:proofErr w:type="spellStart"/>
      <w:r w:rsidRPr="00591D53">
        <w:rPr>
          <w:lang w:val="en-US"/>
        </w:rPr>
        <w:t>fMoW</w:t>
      </w:r>
      <w:proofErr w:type="spellEnd"/>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 xml:space="preserve">used are Restnet-152, InceptionV3, </w:t>
      </w:r>
      <w:proofErr w:type="spellStart"/>
      <w:r w:rsidR="00804C3D">
        <w:rPr>
          <w:lang w:val="en-US"/>
        </w:rPr>
        <w:t>Xception</w:t>
      </w:r>
      <w:proofErr w:type="spellEnd"/>
      <w:r w:rsidR="00804C3D">
        <w:rPr>
          <w:lang w:val="en-US"/>
        </w:rPr>
        <w:t xml:space="preserve">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proofErr w:type="spellStart"/>
      <w:r>
        <w:t>Hypotesis</w:t>
      </w:r>
      <w:bookmarkEnd w:id="110"/>
      <w:proofErr w:type="spellEnd"/>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proofErr w:type="spellStart"/>
      <w:r>
        <w:t>Objective</w:t>
      </w:r>
      <w:bookmarkEnd w:id="111"/>
      <w:proofErr w:type="spellEnd"/>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proofErr w:type="spellStart"/>
      <w:r>
        <w:t>Specific</w:t>
      </w:r>
      <w:proofErr w:type="spellEnd"/>
      <w:r>
        <w:t xml:space="preserve"> </w:t>
      </w:r>
      <w:proofErr w:type="spellStart"/>
      <w:r>
        <w:t>Objective</w:t>
      </w:r>
      <w:proofErr w:type="spellEnd"/>
      <w:r>
        <w:t>:</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725D9A42" w14:textId="77777777" w:rsidR="00A2515D" w:rsidRDefault="00A2515D" w:rsidP="00A2515D">
      <w:pPr>
        <w:ind w:firstLine="360"/>
        <w:rPr>
          <w:lang w:val="en-US"/>
        </w:rPr>
      </w:pPr>
      <w:r>
        <w:rPr>
          <w:lang w:val="en-US"/>
        </w:rPr>
        <w:lastRenderedPageBreak/>
        <w:t>* To find the best hyperparameters for every CNN model.</w:t>
      </w:r>
    </w:p>
    <w:p w14:paraId="0BF3CEFD" w14:textId="77777777" w:rsidR="00A2515D" w:rsidRDefault="00A2515D" w:rsidP="00A2515D">
      <w:pPr>
        <w:ind w:firstLine="360"/>
        <w:rPr>
          <w:lang w:val="en-US"/>
        </w:rPr>
      </w:pPr>
      <w:r>
        <w:rPr>
          <w:lang w:val="en-US"/>
        </w:rPr>
        <w:t>* Evaluate the behavior of every CNN using metrics as F1-Score, Hamming Loss, Jaccard Score and Log loss.</w:t>
      </w:r>
    </w:p>
    <w:p w14:paraId="235880E0" w14:textId="77777777" w:rsidR="00A2515D" w:rsidRDefault="00A2515D" w:rsidP="00A2515D">
      <w:pPr>
        <w:ind w:firstLine="360"/>
        <w:rPr>
          <w:lang w:val="en-US"/>
        </w:rPr>
      </w:pPr>
    </w:p>
    <w:p w14:paraId="1554D75C" w14:textId="77777777" w:rsidR="00A2515D" w:rsidRDefault="00A2515D" w:rsidP="00CC3B77">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72D6B0EC" w14:textId="0324D680" w:rsidR="00A2515D" w:rsidRPr="00324E7D" w:rsidRDefault="00A2515D" w:rsidP="00A2515D">
      <w:pPr>
        <w:ind w:left="360"/>
        <w:rPr>
          <w:lang w:val="en-US"/>
        </w:rPr>
      </w:pPr>
      <w:r>
        <w:rPr>
          <w:lang w:val="en-US"/>
        </w:rPr>
        <w:t>This document will share the</w:t>
      </w:r>
      <w:commentRangeStart w:id="122"/>
      <w:r>
        <w:rPr>
          <w:lang w:val="en-US"/>
        </w:rPr>
        <w:t xml:space="preserve"> </w:t>
      </w:r>
      <w:commentRangeEnd w:id="122"/>
      <w:r>
        <w:rPr>
          <w:rStyle w:val="Refdecomentario"/>
        </w:rPr>
        <w:commentReference w:id="122"/>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3" w:name="_Toc45357462"/>
      <w:r w:rsidRPr="003F0DE2">
        <w:rPr>
          <w:rStyle w:val="Ttulo1Car"/>
          <w:caps/>
          <w:lang w:val="en-US"/>
        </w:rPr>
        <w:t>State Of Art or t</w:t>
      </w:r>
      <w:r>
        <w:rPr>
          <w:rStyle w:val="Ttulo1Car"/>
          <w:caps/>
          <w:lang w:val="en-US"/>
        </w:rPr>
        <w:t>he technique</w:t>
      </w:r>
      <w:bookmarkEnd w:id="123"/>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4"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4"/>
    </w:p>
    <w:p w14:paraId="1E6B9BCE" w14:textId="77777777" w:rsidR="00677014" w:rsidRPr="00A364AB" w:rsidRDefault="00677014" w:rsidP="00CC3B77">
      <w:pPr>
        <w:pStyle w:val="Ttulo2"/>
        <w:numPr>
          <w:ilvl w:val="2"/>
          <w:numId w:val="1"/>
        </w:numPr>
        <w:rPr>
          <w:iCs/>
          <w:lang w:val="en-US"/>
        </w:rPr>
      </w:pPr>
      <w:bookmarkStart w:id="125" w:name="_Toc45357464"/>
      <w:r>
        <w:rPr>
          <w:rStyle w:val="nfasissutil"/>
          <w:i w:val="0"/>
          <w:lang w:val="en-US"/>
        </w:rPr>
        <w:t xml:space="preserve">A novel </w:t>
      </w:r>
      <w:r w:rsidRPr="0088331E">
        <w:rPr>
          <w:rStyle w:val="nfasissutil"/>
          <w:i w:val="0"/>
          <w:lang w:val="en-US"/>
        </w:rPr>
        <w:t>two-tier paradigm for labeling water bodies</w:t>
      </w:r>
      <w:r>
        <w:rPr>
          <w:rStyle w:val="nfasissutil"/>
          <w:i w:val="0"/>
          <w:lang w:val="en-US"/>
        </w:rPr>
        <w:t xml:space="preserve"> [13]</w:t>
      </w:r>
      <w:bookmarkEnd w:id="125"/>
    </w:p>
    <w:p w14:paraId="2144DF84" w14:textId="77777777" w:rsidR="00677014" w:rsidRPr="00510000" w:rsidRDefault="00677014" w:rsidP="008363EA">
      <w:pPr>
        <w:ind w:left="708" w:hanging="348"/>
        <w:jc w:val="both"/>
        <w:rPr>
          <w:u w:val="single"/>
          <w:lang w:val="en-US"/>
        </w:rPr>
      </w:pPr>
      <w:r w:rsidRPr="0038292F">
        <w:rPr>
          <w:lang w:val="en-US"/>
        </w:rPr>
        <w:t xml:space="preserve">In </w:t>
      </w:r>
      <w:r>
        <w:rPr>
          <w:lang w:val="en-US"/>
        </w:rPr>
        <w:t>2017</w:t>
      </w:r>
      <w:r w:rsidRPr="0038292F">
        <w:rPr>
          <w:lang w:val="en-US"/>
        </w:rPr>
        <w:t xml:space="preserve"> Janice Aroma and </w:t>
      </w:r>
      <w:proofErr w:type="spellStart"/>
      <w:r w:rsidRPr="0038292F">
        <w:rPr>
          <w:lang w:val="en-US"/>
        </w:rPr>
        <w:t>Kumudha</w:t>
      </w:r>
      <w:proofErr w:type="spellEnd"/>
      <w:r w:rsidRPr="0038292F">
        <w:rPr>
          <w:lang w:val="en-US"/>
        </w:rPr>
        <w:t xml:space="preserve"> </w:t>
      </w:r>
      <w:proofErr w:type="spellStart"/>
      <w:r w:rsidRPr="0038292F">
        <w:rPr>
          <w:lang w:val="en-US"/>
        </w:rPr>
        <w:t>Raimond</w:t>
      </w:r>
      <w:proofErr w:type="spellEnd"/>
      <w:r>
        <w:rPr>
          <w:lang w:val="en-US"/>
        </w:rPr>
        <w:t xml:space="preserve"> from the University of </w:t>
      </w:r>
      <w:proofErr w:type="spellStart"/>
      <w:r>
        <w:rPr>
          <w:lang w:val="en-US"/>
        </w:rPr>
        <w:t>Karunya</w:t>
      </w:r>
      <w:proofErr w:type="spellEnd"/>
      <w:r w:rsidRPr="0038292F">
        <w:rPr>
          <w:lang w:val="en-US"/>
        </w:rPr>
        <w:t xml:space="preserve"> describe</w:t>
      </w:r>
      <w:r>
        <w:rPr>
          <w:lang w:val="en-US"/>
        </w:rPr>
        <w:t>d</w:t>
      </w:r>
      <w:r w:rsidRPr="0038292F">
        <w:rPr>
          <w:lang w:val="en-US"/>
        </w:rPr>
        <w:t xml:space="preserve"> the steps required to label satellite images. Labeling is an unsupervised method of clustering</w:t>
      </w:r>
      <w:r>
        <w:rPr>
          <w:lang w:val="en-US"/>
        </w:rPr>
        <w:t xml:space="preserve"> required to perform supervised training. The study doesn’t end just with the labeling, it also applies a supervised classifier to recognize seasonal water bodies.</w:t>
      </w:r>
    </w:p>
    <w:p w14:paraId="6A3F8ED6" w14:textId="77777777"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33234028" w14:textId="77777777" w:rsidR="00F62AA3" w:rsidRDefault="00677014" w:rsidP="00F62AA3">
      <w:pPr>
        <w:keepNext/>
        <w:ind w:firstLine="360"/>
        <w:jc w:val="center"/>
      </w:pPr>
      <w:r>
        <w:rPr>
          <w:noProof/>
        </w:rPr>
        <w:drawing>
          <wp:inline distT="0" distB="0" distL="0" distR="0" wp14:anchorId="208D1413" wp14:editId="5F47D3D3">
            <wp:extent cx="2445327" cy="266378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3262" cy="2672430"/>
                    </a:xfrm>
                    <a:prstGeom prst="rect">
                      <a:avLst/>
                    </a:prstGeom>
                  </pic:spPr>
                </pic:pic>
              </a:graphicData>
            </a:graphic>
          </wp:inline>
        </w:drawing>
      </w:r>
    </w:p>
    <w:p w14:paraId="6A610663" w14:textId="777438FF" w:rsidR="00677014" w:rsidRPr="00F62AA3" w:rsidRDefault="00F62AA3" w:rsidP="00F62AA3">
      <w:pPr>
        <w:pStyle w:val="Descripcin"/>
        <w:jc w:val="center"/>
        <w:rPr>
          <w:lang w:val="en-US"/>
        </w:rPr>
      </w:pPr>
      <w:bookmarkStart w:id="126" w:name="_Toc45364665"/>
      <w:r w:rsidRPr="00F62AA3">
        <w:rPr>
          <w:lang w:val="en-US"/>
        </w:rPr>
        <w:t xml:space="preserve">Figure </w:t>
      </w:r>
      <w:r>
        <w:fldChar w:fldCharType="begin"/>
      </w:r>
      <w:r w:rsidRPr="00F62AA3">
        <w:rPr>
          <w:lang w:val="en-US"/>
        </w:rPr>
        <w:instrText xml:space="preserve"> SEQ Figure \* ARABIC </w:instrText>
      </w:r>
      <w:r>
        <w:fldChar w:fldCharType="separate"/>
      </w:r>
      <w:r w:rsidR="0060161E">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37DEBCCB" w14:textId="77777777" w:rsidR="008F2C8B" w:rsidRPr="00A364AB" w:rsidRDefault="008F2C8B" w:rsidP="00CC3B77">
      <w:pPr>
        <w:pStyle w:val="Ttulo2"/>
        <w:numPr>
          <w:ilvl w:val="2"/>
          <w:numId w:val="9"/>
        </w:numPr>
        <w:rPr>
          <w:iCs/>
          <w:lang w:val="en-US"/>
        </w:rPr>
      </w:pPr>
      <w:bookmarkStart w:id="128" w:name="_Toc45357466"/>
      <w:r w:rsidRPr="00582826">
        <w:rPr>
          <w:rStyle w:val="nfasissutil"/>
          <w:i w:val="0"/>
          <w:lang w:val="en-US"/>
        </w:rPr>
        <w:t>Pattern Recognition Scheme for Large-Scale Cloud</w:t>
      </w:r>
      <w:r>
        <w:rPr>
          <w:rStyle w:val="nfasissutil"/>
          <w:i w:val="0"/>
          <w:lang w:val="en-US"/>
        </w:rPr>
        <w:t xml:space="preserve"> [17]</w:t>
      </w:r>
      <w:bookmarkEnd w:id="128"/>
    </w:p>
    <w:p w14:paraId="76FD84B2" w14:textId="77777777"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0DF9C014" w:rsidR="00904692" w:rsidRPr="00904692" w:rsidRDefault="00904692" w:rsidP="006F3CBF">
      <w:pPr>
        <w:pStyle w:val="Descripcin"/>
        <w:keepNext/>
        <w:jc w:val="center"/>
        <w:rPr>
          <w:lang w:val="en-US"/>
        </w:rPr>
      </w:pPr>
      <w:bookmarkStart w:id="129"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Selected features for Pixel-Based classification</w:t>
      </w:r>
      <w:bookmarkEnd w:id="129"/>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170F32"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170F32" w:rsidRDefault="00776D6F" w:rsidP="008F2C8B">
            <w:pPr>
              <w:jc w:val="center"/>
              <w:rPr>
                <w:sz w:val="16"/>
                <w:szCs w:val="16"/>
                <w:lang w:val="en-US"/>
              </w:rPr>
            </w:pPr>
            <w:r w:rsidRPr="00170F32">
              <w:rPr>
                <w:sz w:val="16"/>
                <w:szCs w:val="16"/>
                <w:lang w:val="en-US"/>
              </w:rPr>
              <w:t>Number</w:t>
            </w:r>
          </w:p>
        </w:tc>
        <w:tc>
          <w:tcPr>
            <w:tcW w:w="3733" w:type="dxa"/>
          </w:tcPr>
          <w:p w14:paraId="1726DB22"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Features</w:t>
            </w:r>
          </w:p>
        </w:tc>
        <w:tc>
          <w:tcPr>
            <w:tcW w:w="1620" w:type="dxa"/>
          </w:tcPr>
          <w:p w14:paraId="48B16E29"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Day</w:t>
            </w:r>
          </w:p>
        </w:tc>
        <w:tc>
          <w:tcPr>
            <w:tcW w:w="1268" w:type="dxa"/>
          </w:tcPr>
          <w:p w14:paraId="59DBE752" w14:textId="77777777" w:rsidR="00776D6F" w:rsidRPr="00170F32"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Night</w:t>
            </w:r>
          </w:p>
        </w:tc>
      </w:tr>
      <w:tr w:rsidR="00776D6F" w:rsidRPr="00170F32"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170F32" w:rsidRDefault="00494AED" w:rsidP="008F2C8B">
            <w:pPr>
              <w:jc w:val="center"/>
              <w:rPr>
                <w:sz w:val="16"/>
                <w:szCs w:val="16"/>
                <w:lang w:val="en-US"/>
              </w:rPr>
            </w:pPr>
            <w:r w:rsidRPr="00170F32">
              <w:rPr>
                <w:sz w:val="16"/>
                <w:szCs w:val="16"/>
                <w:lang w:val="en-US"/>
              </w:rPr>
              <w:t>1</w:t>
            </w:r>
          </w:p>
        </w:tc>
        <w:tc>
          <w:tcPr>
            <w:tcW w:w="3733" w:type="dxa"/>
          </w:tcPr>
          <w:p w14:paraId="2743CEF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R1 VIS 0.6 µm</w:t>
            </w:r>
          </w:p>
        </w:tc>
        <w:tc>
          <w:tcPr>
            <w:tcW w:w="1620" w:type="dxa"/>
          </w:tcPr>
          <w:p w14:paraId="6F682934"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A01AEAC"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170F32" w:rsidRDefault="00494AED" w:rsidP="008F2C8B">
            <w:pPr>
              <w:jc w:val="center"/>
              <w:rPr>
                <w:sz w:val="16"/>
                <w:szCs w:val="16"/>
                <w:lang w:val="en-US"/>
              </w:rPr>
            </w:pPr>
            <w:r w:rsidRPr="00170F32">
              <w:rPr>
                <w:sz w:val="16"/>
                <w:szCs w:val="16"/>
                <w:lang w:val="en-US"/>
              </w:rPr>
              <w:t>2</w:t>
            </w:r>
          </w:p>
        </w:tc>
        <w:tc>
          <w:tcPr>
            <w:tcW w:w="3733" w:type="dxa"/>
          </w:tcPr>
          <w:p w14:paraId="5EE6785D"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2</w:t>
            </w:r>
            <w:r w:rsidRPr="00170F32">
              <w:rPr>
                <w:sz w:val="16"/>
                <w:szCs w:val="16"/>
                <w:lang w:val="en-US"/>
              </w:rPr>
              <w:t xml:space="preserve"> VIS 0.8 </w:t>
            </w:r>
            <w:r w:rsidR="00BC2652" w:rsidRPr="00170F32">
              <w:rPr>
                <w:sz w:val="16"/>
                <w:szCs w:val="16"/>
                <w:lang w:val="en-US"/>
              </w:rPr>
              <w:t>µ</w:t>
            </w:r>
            <w:r w:rsidRPr="00170F32">
              <w:rPr>
                <w:sz w:val="16"/>
                <w:szCs w:val="16"/>
                <w:lang w:val="en-US"/>
              </w:rPr>
              <w:t>m</w:t>
            </w:r>
          </w:p>
        </w:tc>
        <w:tc>
          <w:tcPr>
            <w:tcW w:w="1620" w:type="dxa"/>
          </w:tcPr>
          <w:p w14:paraId="4AA47E06"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38377C9"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170F32" w:rsidRDefault="00494AED" w:rsidP="008F2C8B">
            <w:pPr>
              <w:jc w:val="center"/>
              <w:rPr>
                <w:sz w:val="16"/>
                <w:szCs w:val="16"/>
                <w:lang w:val="en-US"/>
              </w:rPr>
            </w:pPr>
            <w:r w:rsidRPr="00170F32">
              <w:rPr>
                <w:sz w:val="16"/>
                <w:szCs w:val="16"/>
                <w:lang w:val="en-US"/>
              </w:rPr>
              <w:t>3</w:t>
            </w:r>
          </w:p>
        </w:tc>
        <w:tc>
          <w:tcPr>
            <w:tcW w:w="3733" w:type="dxa"/>
          </w:tcPr>
          <w:p w14:paraId="07EE3B2D" w14:textId="77777777" w:rsidR="00776D6F" w:rsidRPr="00170F32"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3</w:t>
            </w:r>
            <w:r w:rsidRPr="00170F32">
              <w:rPr>
                <w:sz w:val="16"/>
                <w:szCs w:val="16"/>
                <w:lang w:val="en-US"/>
              </w:rPr>
              <w:t xml:space="preserve"> </w:t>
            </w:r>
            <w:r w:rsidR="009A29F8" w:rsidRPr="00170F32">
              <w:rPr>
                <w:sz w:val="16"/>
                <w:szCs w:val="16"/>
                <w:lang w:val="en-US"/>
              </w:rPr>
              <w:t>NIR</w:t>
            </w:r>
            <w:r w:rsidRPr="00170F32">
              <w:rPr>
                <w:sz w:val="16"/>
                <w:szCs w:val="16"/>
                <w:lang w:val="en-US"/>
              </w:rPr>
              <w:t xml:space="preserve"> </w:t>
            </w:r>
            <w:r w:rsidR="009A29F8" w:rsidRPr="00170F32">
              <w:rPr>
                <w:sz w:val="16"/>
                <w:szCs w:val="16"/>
                <w:lang w:val="en-US"/>
              </w:rPr>
              <w:t>1</w:t>
            </w:r>
            <w:r w:rsidRPr="00170F32">
              <w:rPr>
                <w:sz w:val="16"/>
                <w:szCs w:val="16"/>
                <w:lang w:val="en-US"/>
              </w:rPr>
              <w:t xml:space="preserve">.6 </w:t>
            </w:r>
            <w:r w:rsidR="00BC2652" w:rsidRPr="00170F32">
              <w:rPr>
                <w:sz w:val="16"/>
                <w:szCs w:val="16"/>
                <w:lang w:val="en-US"/>
              </w:rPr>
              <w:t>µ</w:t>
            </w:r>
            <w:r w:rsidRPr="00170F32">
              <w:rPr>
                <w:sz w:val="16"/>
                <w:szCs w:val="16"/>
                <w:lang w:val="en-US"/>
              </w:rPr>
              <w:t>m</w:t>
            </w:r>
          </w:p>
        </w:tc>
        <w:tc>
          <w:tcPr>
            <w:tcW w:w="1620" w:type="dxa"/>
          </w:tcPr>
          <w:p w14:paraId="5960E3A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50B0B6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170F32" w:rsidRDefault="00494AED" w:rsidP="008F2C8B">
            <w:pPr>
              <w:jc w:val="center"/>
              <w:rPr>
                <w:sz w:val="16"/>
                <w:szCs w:val="16"/>
                <w:lang w:val="en-US"/>
              </w:rPr>
            </w:pPr>
            <w:r w:rsidRPr="00170F32">
              <w:rPr>
                <w:sz w:val="16"/>
                <w:szCs w:val="16"/>
                <w:lang w:val="en-US"/>
              </w:rPr>
              <w:t>4</w:t>
            </w:r>
          </w:p>
        </w:tc>
        <w:tc>
          <w:tcPr>
            <w:tcW w:w="3733" w:type="dxa"/>
          </w:tcPr>
          <w:p w14:paraId="5AA397DA"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4</w:t>
            </w:r>
            <w:r w:rsidRPr="00170F32">
              <w:rPr>
                <w:sz w:val="16"/>
                <w:szCs w:val="16"/>
                <w:lang w:val="en-US"/>
              </w:rPr>
              <w:t xml:space="preserve"> </w:t>
            </w:r>
            <w:r w:rsidR="009A29F8" w:rsidRPr="00170F32">
              <w:rPr>
                <w:sz w:val="16"/>
                <w:szCs w:val="16"/>
                <w:lang w:val="en-US"/>
              </w:rPr>
              <w:t>IR</w:t>
            </w:r>
            <w:r w:rsidRPr="00170F32">
              <w:rPr>
                <w:sz w:val="16"/>
                <w:szCs w:val="16"/>
                <w:lang w:val="en-US"/>
              </w:rPr>
              <w:t xml:space="preserve"> </w:t>
            </w:r>
            <w:r w:rsidR="009A29F8" w:rsidRPr="00170F32">
              <w:rPr>
                <w:sz w:val="16"/>
                <w:szCs w:val="16"/>
                <w:lang w:val="en-US"/>
              </w:rPr>
              <w:t>3.9</w:t>
            </w:r>
            <w:r w:rsidRPr="00170F32">
              <w:rPr>
                <w:sz w:val="16"/>
                <w:szCs w:val="16"/>
                <w:lang w:val="en-US"/>
              </w:rPr>
              <w:t xml:space="preserve"> </w:t>
            </w:r>
            <w:r w:rsidR="00BC2652" w:rsidRPr="00170F32">
              <w:rPr>
                <w:sz w:val="16"/>
                <w:szCs w:val="16"/>
                <w:lang w:val="en-US"/>
              </w:rPr>
              <w:t>µ</w:t>
            </w:r>
            <w:r w:rsidRPr="00170F32">
              <w:rPr>
                <w:sz w:val="16"/>
                <w:szCs w:val="16"/>
                <w:lang w:val="en-US"/>
              </w:rPr>
              <w:t>m</w:t>
            </w:r>
          </w:p>
        </w:tc>
        <w:tc>
          <w:tcPr>
            <w:tcW w:w="1620" w:type="dxa"/>
          </w:tcPr>
          <w:p w14:paraId="510564D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6FA02AA"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170F32" w:rsidRDefault="00494AED" w:rsidP="008F2C8B">
            <w:pPr>
              <w:jc w:val="center"/>
              <w:rPr>
                <w:sz w:val="16"/>
                <w:szCs w:val="16"/>
                <w:lang w:val="en-US"/>
              </w:rPr>
            </w:pPr>
            <w:r w:rsidRPr="00170F32">
              <w:rPr>
                <w:sz w:val="16"/>
                <w:szCs w:val="16"/>
                <w:lang w:val="en-US"/>
              </w:rPr>
              <w:t>5</w:t>
            </w:r>
          </w:p>
        </w:tc>
        <w:tc>
          <w:tcPr>
            <w:tcW w:w="3733" w:type="dxa"/>
          </w:tcPr>
          <w:p w14:paraId="75312CA9"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 xml:space="preserve">BT7 IR 8.7 </w:t>
            </w:r>
            <w:r w:rsidR="00BC2652" w:rsidRPr="00170F32">
              <w:rPr>
                <w:sz w:val="16"/>
                <w:szCs w:val="16"/>
                <w:lang w:val="en-US"/>
              </w:rPr>
              <w:t>µ</w:t>
            </w:r>
            <w:r w:rsidRPr="00170F32">
              <w:rPr>
                <w:sz w:val="16"/>
                <w:szCs w:val="16"/>
                <w:lang w:val="en-US"/>
              </w:rPr>
              <w:t>m</w:t>
            </w:r>
          </w:p>
        </w:tc>
        <w:tc>
          <w:tcPr>
            <w:tcW w:w="1620" w:type="dxa"/>
          </w:tcPr>
          <w:p w14:paraId="7A8B335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DC329"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170F32" w:rsidRDefault="00494AED" w:rsidP="008F2C8B">
            <w:pPr>
              <w:jc w:val="center"/>
              <w:rPr>
                <w:sz w:val="16"/>
                <w:szCs w:val="16"/>
                <w:lang w:val="en-US"/>
              </w:rPr>
            </w:pPr>
            <w:r w:rsidRPr="00170F32">
              <w:rPr>
                <w:sz w:val="16"/>
                <w:szCs w:val="16"/>
                <w:lang w:val="en-US"/>
              </w:rPr>
              <w:t>6</w:t>
            </w:r>
          </w:p>
        </w:tc>
        <w:tc>
          <w:tcPr>
            <w:tcW w:w="3733" w:type="dxa"/>
          </w:tcPr>
          <w:p w14:paraId="02B8B9CC"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 xml:space="preserve">BT9 IR 10.8 </w:t>
            </w:r>
            <w:r w:rsidR="00BC2652" w:rsidRPr="00170F32">
              <w:rPr>
                <w:sz w:val="16"/>
                <w:szCs w:val="16"/>
                <w:lang w:val="en-US"/>
              </w:rPr>
              <w:t>µ</w:t>
            </w:r>
            <w:r w:rsidRPr="00170F32">
              <w:rPr>
                <w:sz w:val="16"/>
                <w:szCs w:val="16"/>
                <w:lang w:val="en-US"/>
              </w:rPr>
              <w:t>m</w:t>
            </w:r>
          </w:p>
        </w:tc>
        <w:tc>
          <w:tcPr>
            <w:tcW w:w="1620" w:type="dxa"/>
          </w:tcPr>
          <w:p w14:paraId="03BC78DE"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0758123"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170F32" w:rsidRDefault="00494AED" w:rsidP="008F2C8B">
            <w:pPr>
              <w:jc w:val="center"/>
              <w:rPr>
                <w:sz w:val="16"/>
                <w:szCs w:val="16"/>
                <w:lang w:val="en-US"/>
              </w:rPr>
            </w:pPr>
            <w:r w:rsidRPr="00170F32">
              <w:rPr>
                <w:sz w:val="16"/>
                <w:szCs w:val="16"/>
                <w:lang w:val="en-US"/>
              </w:rPr>
              <w:t>7</w:t>
            </w:r>
          </w:p>
        </w:tc>
        <w:tc>
          <w:tcPr>
            <w:tcW w:w="3733" w:type="dxa"/>
          </w:tcPr>
          <w:p w14:paraId="487D5ECA"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BT10 IR 12.0 µm</w:t>
            </w:r>
          </w:p>
        </w:tc>
        <w:tc>
          <w:tcPr>
            <w:tcW w:w="1620" w:type="dxa"/>
          </w:tcPr>
          <w:p w14:paraId="0CAA3D6F"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A037AD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170F32" w:rsidRDefault="00494AED" w:rsidP="008F2C8B">
            <w:pPr>
              <w:jc w:val="center"/>
              <w:rPr>
                <w:sz w:val="16"/>
                <w:szCs w:val="16"/>
                <w:lang w:val="en-US"/>
              </w:rPr>
            </w:pPr>
            <w:r w:rsidRPr="00170F32">
              <w:rPr>
                <w:sz w:val="16"/>
                <w:szCs w:val="16"/>
                <w:lang w:val="en-US"/>
              </w:rPr>
              <w:t>8</w:t>
            </w:r>
          </w:p>
        </w:tc>
        <w:tc>
          <w:tcPr>
            <w:tcW w:w="3733" w:type="dxa"/>
          </w:tcPr>
          <w:p w14:paraId="637C22CD"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Cloud Test: R2/R1</w:t>
            </w:r>
          </w:p>
        </w:tc>
        <w:tc>
          <w:tcPr>
            <w:tcW w:w="1620" w:type="dxa"/>
          </w:tcPr>
          <w:p w14:paraId="2C50025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476A4B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170F32" w:rsidRDefault="00494AED" w:rsidP="008F2C8B">
            <w:pPr>
              <w:jc w:val="center"/>
              <w:rPr>
                <w:sz w:val="16"/>
                <w:szCs w:val="16"/>
                <w:lang w:val="en-US"/>
              </w:rPr>
            </w:pPr>
            <w:r w:rsidRPr="00170F32">
              <w:rPr>
                <w:sz w:val="16"/>
                <w:szCs w:val="16"/>
                <w:lang w:val="en-US"/>
              </w:rPr>
              <w:t>9</w:t>
            </w:r>
          </w:p>
        </w:tc>
        <w:tc>
          <w:tcPr>
            <w:tcW w:w="3733" w:type="dxa"/>
          </w:tcPr>
          <w:p w14:paraId="445FC27F"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Snow Test: (R1-R3)/(R1+R3)</w:t>
            </w:r>
          </w:p>
        </w:tc>
        <w:tc>
          <w:tcPr>
            <w:tcW w:w="1620" w:type="dxa"/>
          </w:tcPr>
          <w:p w14:paraId="28B551A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F09A957"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170F32" w:rsidRDefault="00494AED" w:rsidP="008F2C8B">
            <w:pPr>
              <w:jc w:val="center"/>
              <w:rPr>
                <w:sz w:val="16"/>
                <w:szCs w:val="16"/>
                <w:lang w:val="en-US"/>
              </w:rPr>
            </w:pPr>
            <w:r w:rsidRPr="00170F32">
              <w:rPr>
                <w:sz w:val="16"/>
                <w:szCs w:val="16"/>
                <w:lang w:val="en-US"/>
              </w:rPr>
              <w:t>10</w:t>
            </w:r>
          </w:p>
        </w:tc>
        <w:tc>
          <w:tcPr>
            <w:tcW w:w="3733" w:type="dxa"/>
          </w:tcPr>
          <w:p w14:paraId="2DF1E2E1"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NDVI: (R2-R1)/(R2-R1)</w:t>
            </w:r>
          </w:p>
        </w:tc>
        <w:tc>
          <w:tcPr>
            <w:tcW w:w="1620" w:type="dxa"/>
          </w:tcPr>
          <w:p w14:paraId="3399A25D"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7F68E59"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170F32" w:rsidRDefault="00494AED" w:rsidP="008F2C8B">
            <w:pPr>
              <w:jc w:val="center"/>
              <w:rPr>
                <w:sz w:val="16"/>
                <w:szCs w:val="16"/>
                <w:lang w:val="en-US"/>
              </w:rPr>
            </w:pPr>
            <w:r w:rsidRPr="00170F32">
              <w:rPr>
                <w:sz w:val="16"/>
                <w:szCs w:val="16"/>
                <w:lang w:val="en-US"/>
              </w:rPr>
              <w:t>11</w:t>
            </w:r>
          </w:p>
        </w:tc>
        <w:tc>
          <w:tcPr>
            <w:tcW w:w="3733" w:type="dxa"/>
          </w:tcPr>
          <w:p w14:paraId="020A7425"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170F32">
              <w:rPr>
                <w:i/>
                <w:iCs/>
                <w:sz w:val="16"/>
                <w:szCs w:val="16"/>
                <w:vertAlign w:val="subscript"/>
                <w:lang w:val="en-US"/>
              </w:rPr>
              <w:t>mean3x3</w:t>
            </w:r>
            <w:r w:rsidRPr="00170F32">
              <w:rPr>
                <w:sz w:val="16"/>
                <w:szCs w:val="16"/>
                <w:lang w:val="en-US"/>
              </w:rPr>
              <w:t>(R1)</w:t>
            </w:r>
          </w:p>
        </w:tc>
        <w:tc>
          <w:tcPr>
            <w:tcW w:w="1620" w:type="dxa"/>
          </w:tcPr>
          <w:p w14:paraId="66165787"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228B6B5"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170F32" w:rsidRDefault="00494AED" w:rsidP="008F2C8B">
            <w:pPr>
              <w:jc w:val="center"/>
              <w:rPr>
                <w:sz w:val="16"/>
                <w:szCs w:val="16"/>
                <w:lang w:val="en-US"/>
              </w:rPr>
            </w:pPr>
            <w:r w:rsidRPr="00170F32">
              <w:rPr>
                <w:sz w:val="16"/>
                <w:szCs w:val="16"/>
                <w:lang w:val="en-US"/>
              </w:rPr>
              <w:t>12</w:t>
            </w:r>
          </w:p>
        </w:tc>
        <w:tc>
          <w:tcPr>
            <w:tcW w:w="3733" w:type="dxa"/>
          </w:tcPr>
          <w:p w14:paraId="2438D0E8"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(R1)</w:t>
            </w:r>
          </w:p>
        </w:tc>
        <w:tc>
          <w:tcPr>
            <w:tcW w:w="1620" w:type="dxa"/>
          </w:tcPr>
          <w:p w14:paraId="32B3096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97CAC4E"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170F32" w:rsidRDefault="00494AED" w:rsidP="008F2C8B">
            <w:pPr>
              <w:jc w:val="center"/>
              <w:rPr>
                <w:sz w:val="16"/>
                <w:szCs w:val="16"/>
                <w:lang w:val="en-US"/>
              </w:rPr>
            </w:pPr>
            <w:r w:rsidRPr="00170F32">
              <w:rPr>
                <w:sz w:val="16"/>
                <w:szCs w:val="16"/>
                <w:lang w:val="en-US"/>
              </w:rPr>
              <w:t>13</w:t>
            </w:r>
          </w:p>
        </w:tc>
        <w:tc>
          <w:tcPr>
            <w:tcW w:w="3733" w:type="dxa"/>
          </w:tcPr>
          <w:p w14:paraId="27AF3433"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mean5x5</w:t>
            </w:r>
            <w:r w:rsidRPr="00170F32">
              <w:rPr>
                <w:sz w:val="16"/>
                <w:szCs w:val="16"/>
                <w:lang w:val="en-US"/>
              </w:rPr>
              <w:t>(R1)</w:t>
            </w:r>
          </w:p>
        </w:tc>
        <w:tc>
          <w:tcPr>
            <w:tcW w:w="1620" w:type="dxa"/>
          </w:tcPr>
          <w:p w14:paraId="07725BA0"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1CD76"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170F32" w:rsidRDefault="00494AED" w:rsidP="008F2C8B">
            <w:pPr>
              <w:jc w:val="center"/>
              <w:rPr>
                <w:sz w:val="16"/>
                <w:szCs w:val="16"/>
                <w:lang w:val="en-US"/>
              </w:rPr>
            </w:pPr>
            <w:r w:rsidRPr="00170F32">
              <w:rPr>
                <w:sz w:val="16"/>
                <w:szCs w:val="16"/>
                <w:lang w:val="en-US"/>
              </w:rPr>
              <w:t>14</w:t>
            </w:r>
          </w:p>
        </w:tc>
        <w:tc>
          <w:tcPr>
            <w:tcW w:w="3733" w:type="dxa"/>
          </w:tcPr>
          <w:p w14:paraId="307EB83B"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std5x5</w:t>
            </w:r>
            <w:r w:rsidRPr="00170F32">
              <w:rPr>
                <w:sz w:val="16"/>
                <w:szCs w:val="16"/>
                <w:lang w:val="en-US"/>
              </w:rPr>
              <w:t>(R1)</w:t>
            </w:r>
          </w:p>
        </w:tc>
        <w:tc>
          <w:tcPr>
            <w:tcW w:w="1620" w:type="dxa"/>
          </w:tcPr>
          <w:p w14:paraId="086E887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375758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170F32" w:rsidRDefault="00494AED" w:rsidP="008F2C8B">
            <w:pPr>
              <w:jc w:val="center"/>
              <w:rPr>
                <w:sz w:val="16"/>
                <w:szCs w:val="16"/>
                <w:lang w:val="en-US"/>
              </w:rPr>
            </w:pPr>
            <w:r w:rsidRPr="00170F32">
              <w:rPr>
                <w:sz w:val="16"/>
                <w:szCs w:val="16"/>
                <w:lang w:val="en-US"/>
              </w:rPr>
              <w:t>15</w:t>
            </w:r>
          </w:p>
        </w:tc>
        <w:tc>
          <w:tcPr>
            <w:tcW w:w="3733" w:type="dxa"/>
          </w:tcPr>
          <w:p w14:paraId="0EA449CA" w14:textId="77777777" w:rsidR="00776D6F" w:rsidRPr="00170F32"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mean3x3</w:t>
            </w:r>
            <w:r w:rsidRPr="00170F32">
              <w:rPr>
                <w:sz w:val="16"/>
                <w:szCs w:val="16"/>
                <w:lang w:val="en-US"/>
              </w:rPr>
              <w:t>(BT9)</w:t>
            </w:r>
          </w:p>
        </w:tc>
        <w:tc>
          <w:tcPr>
            <w:tcW w:w="1620" w:type="dxa"/>
          </w:tcPr>
          <w:p w14:paraId="4FAF92D6"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DA10E63"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170F32" w:rsidRDefault="00494AED" w:rsidP="008F2C8B">
            <w:pPr>
              <w:jc w:val="center"/>
              <w:rPr>
                <w:sz w:val="16"/>
                <w:szCs w:val="16"/>
                <w:lang w:val="en-US"/>
              </w:rPr>
            </w:pPr>
            <w:r w:rsidRPr="00170F32">
              <w:rPr>
                <w:sz w:val="16"/>
                <w:szCs w:val="16"/>
                <w:lang w:val="en-US"/>
              </w:rPr>
              <w:t>16</w:t>
            </w:r>
          </w:p>
        </w:tc>
        <w:tc>
          <w:tcPr>
            <w:tcW w:w="3733" w:type="dxa"/>
          </w:tcPr>
          <w:p w14:paraId="53A922A0"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(BT9)</w:t>
            </w:r>
          </w:p>
        </w:tc>
        <w:tc>
          <w:tcPr>
            <w:tcW w:w="1620" w:type="dxa"/>
          </w:tcPr>
          <w:p w14:paraId="1AA2377C"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C373DFA"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bl>
    <w:p w14:paraId="28B1E32D" w14:textId="77777777"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4B650E36" w14:textId="49593171" w:rsidR="00005792" w:rsidRPr="00005792" w:rsidRDefault="00005792" w:rsidP="006F3CBF">
      <w:pPr>
        <w:pStyle w:val="Descripcin"/>
        <w:keepNext/>
        <w:jc w:val="center"/>
        <w:rPr>
          <w:lang w:val="en-US"/>
        </w:rPr>
      </w:pPr>
      <w:bookmarkStart w:id="130" w:name="_Toc45364707"/>
      <w:r w:rsidRPr="00005792">
        <w:rPr>
          <w:lang w:val="en-US"/>
        </w:rPr>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0"/>
    </w:p>
    <w:tbl>
      <w:tblPr>
        <w:tblStyle w:val="Tablanormal3"/>
        <w:tblW w:w="0" w:type="auto"/>
        <w:tblLook w:val="04A0" w:firstRow="1" w:lastRow="0" w:firstColumn="1" w:lastColumn="0" w:noHBand="0" w:noVBand="1"/>
      </w:tblPr>
      <w:tblGrid>
        <w:gridCol w:w="1890"/>
        <w:gridCol w:w="630"/>
        <w:gridCol w:w="1263"/>
        <w:gridCol w:w="1261"/>
        <w:gridCol w:w="1616"/>
        <w:gridCol w:w="1260"/>
        <w:gridCol w:w="908"/>
      </w:tblGrid>
      <w:tr w:rsidR="00C757E9" w:rsidRPr="00431708" w14:paraId="66A89021" w14:textId="77777777" w:rsidTr="00374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7EDF17C9" w14:textId="77777777" w:rsidR="00C757E9" w:rsidRPr="00431708" w:rsidRDefault="00431708" w:rsidP="00C757E9">
            <w:pPr>
              <w:jc w:val="center"/>
              <w:rPr>
                <w:sz w:val="12"/>
                <w:szCs w:val="12"/>
                <w:lang w:val="en-US"/>
              </w:rPr>
            </w:pPr>
            <w:r w:rsidRPr="00431708">
              <w:rPr>
                <w:sz w:val="12"/>
                <w:szCs w:val="12"/>
                <w:lang w:val="en-US"/>
              </w:rPr>
              <w:t>Name</w:t>
            </w:r>
          </w:p>
        </w:tc>
        <w:tc>
          <w:tcPr>
            <w:tcW w:w="630" w:type="dxa"/>
          </w:tcPr>
          <w:p w14:paraId="4FA088FB"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sidRPr="00431708">
              <w:rPr>
                <w:sz w:val="12"/>
                <w:szCs w:val="12"/>
                <w:lang w:val="en-US"/>
              </w:rPr>
              <w:t>#LM</w:t>
            </w:r>
          </w:p>
        </w:tc>
        <w:tc>
          <w:tcPr>
            <w:tcW w:w="1263" w:type="dxa"/>
          </w:tcPr>
          <w:p w14:paraId="5CB3F4E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 xml:space="preserve">High Light </w:t>
            </w:r>
            <w:r>
              <w:rPr>
                <w:sz w:val="12"/>
                <w:szCs w:val="12"/>
                <w:lang w:val="en-US"/>
              </w:rPr>
              <w:t xml:space="preserve">            </w:t>
            </w:r>
            <w:r w:rsidRPr="00431708">
              <w:rPr>
                <w:sz w:val="12"/>
                <w:szCs w:val="12"/>
                <w:lang w:val="en-US"/>
              </w:rPr>
              <w:t>Sza&lt;=sza</w:t>
            </w:r>
            <w:r w:rsidRPr="00431708">
              <w:rPr>
                <w:sz w:val="12"/>
                <w:szCs w:val="12"/>
                <w:vertAlign w:val="subscript"/>
                <w:lang w:val="en-US"/>
              </w:rPr>
              <w:t>m</w:t>
            </w:r>
          </w:p>
        </w:tc>
        <w:tc>
          <w:tcPr>
            <w:tcW w:w="1261" w:type="dxa"/>
          </w:tcPr>
          <w:p w14:paraId="7EC7151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Medium Light</w:t>
            </w:r>
            <w:r>
              <w:rPr>
                <w:sz w:val="12"/>
                <w:szCs w:val="12"/>
                <w:lang w:val="en-US"/>
              </w:rPr>
              <w:t xml:space="preserve"> sza</w:t>
            </w:r>
            <w:r>
              <w:rPr>
                <w:sz w:val="12"/>
                <w:szCs w:val="12"/>
                <w:vertAlign w:val="subscript"/>
                <w:lang w:val="en-US"/>
              </w:rPr>
              <w:t>m</w:t>
            </w:r>
            <w:r>
              <w:rPr>
                <w:sz w:val="12"/>
                <w:szCs w:val="12"/>
                <w:lang w:val="en-US"/>
              </w:rPr>
              <w:t>&lt;=sza&lt;=80</w:t>
            </w:r>
          </w:p>
        </w:tc>
        <w:tc>
          <w:tcPr>
            <w:tcW w:w="1616" w:type="dxa"/>
          </w:tcPr>
          <w:p w14:paraId="3680DEA9"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low light         80&lt;=sza&lt;=90</w:t>
            </w:r>
          </w:p>
        </w:tc>
        <w:tc>
          <w:tcPr>
            <w:tcW w:w="1260" w:type="dxa"/>
          </w:tcPr>
          <w:p w14:paraId="08EAC201"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 xml:space="preserve">night               </w:t>
            </w:r>
            <w:r w:rsidR="00E52BED">
              <w:rPr>
                <w:sz w:val="12"/>
                <w:szCs w:val="12"/>
                <w:lang w:val="en-US"/>
              </w:rPr>
              <w:t xml:space="preserve">   </w:t>
            </w:r>
            <w:r>
              <w:rPr>
                <w:sz w:val="12"/>
                <w:szCs w:val="12"/>
                <w:lang w:val="en-US"/>
              </w:rPr>
              <w:t>sza&gt;=90</w:t>
            </w:r>
          </w:p>
        </w:tc>
        <w:tc>
          <w:tcPr>
            <w:tcW w:w="908" w:type="dxa"/>
          </w:tcPr>
          <w:p w14:paraId="31215437"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global</w:t>
            </w:r>
          </w:p>
        </w:tc>
      </w:tr>
      <w:tr w:rsidR="00C757E9" w:rsidRPr="00431708" w14:paraId="4B5A2E0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E2D22" w14:textId="77777777" w:rsidR="00C757E9" w:rsidRPr="00431708" w:rsidRDefault="00E52BED" w:rsidP="00C757E9">
            <w:pPr>
              <w:jc w:val="center"/>
              <w:rPr>
                <w:sz w:val="12"/>
                <w:szCs w:val="12"/>
                <w:lang w:val="en-US"/>
              </w:rPr>
            </w:pPr>
            <w:r>
              <w:rPr>
                <w:sz w:val="12"/>
                <w:szCs w:val="12"/>
                <w:lang w:val="en-US"/>
              </w:rPr>
              <w:t>Ad Dakhla (Morocco)</w:t>
            </w:r>
          </w:p>
        </w:tc>
        <w:tc>
          <w:tcPr>
            <w:tcW w:w="630" w:type="dxa"/>
          </w:tcPr>
          <w:p w14:paraId="140667D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w:t>
            </w:r>
          </w:p>
        </w:tc>
        <w:tc>
          <w:tcPr>
            <w:tcW w:w="1263" w:type="dxa"/>
          </w:tcPr>
          <w:p w14:paraId="54C97725"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0.62 (83.24)</w:t>
            </w:r>
          </w:p>
        </w:tc>
        <w:tc>
          <w:tcPr>
            <w:tcW w:w="1261" w:type="dxa"/>
          </w:tcPr>
          <w:p w14:paraId="4FECA57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(87.03)</w:t>
            </w:r>
          </w:p>
        </w:tc>
        <w:tc>
          <w:tcPr>
            <w:tcW w:w="1616" w:type="dxa"/>
          </w:tcPr>
          <w:p w14:paraId="449412E8"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(83.51)</w:t>
            </w:r>
          </w:p>
        </w:tc>
        <w:tc>
          <w:tcPr>
            <w:tcW w:w="1260" w:type="dxa"/>
          </w:tcPr>
          <w:p w14:paraId="7FA617D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0.65 (85.78)</w:t>
            </w:r>
          </w:p>
        </w:tc>
        <w:tc>
          <w:tcPr>
            <w:tcW w:w="908" w:type="dxa"/>
          </w:tcPr>
          <w:p w14:paraId="21EE3B0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0.66 (85.35)</w:t>
            </w:r>
          </w:p>
        </w:tc>
      </w:tr>
      <w:tr w:rsidR="00C757E9" w:rsidRPr="00431708" w14:paraId="565F4EC1"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DA42013" w14:textId="77777777" w:rsidR="00C757E9" w:rsidRPr="00431708" w:rsidRDefault="00723AD2" w:rsidP="00C757E9">
            <w:pPr>
              <w:jc w:val="center"/>
              <w:rPr>
                <w:sz w:val="12"/>
                <w:szCs w:val="12"/>
                <w:lang w:val="en-US"/>
              </w:rPr>
            </w:pPr>
            <w:r>
              <w:rPr>
                <w:sz w:val="12"/>
                <w:szCs w:val="12"/>
                <w:lang w:val="en-US"/>
              </w:rPr>
              <w:t>aqaba2 (saudi arabia)</w:t>
            </w:r>
          </w:p>
        </w:tc>
        <w:tc>
          <w:tcPr>
            <w:tcW w:w="630" w:type="dxa"/>
          </w:tcPr>
          <w:p w14:paraId="7C6F63D2"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14</w:t>
            </w:r>
          </w:p>
        </w:tc>
        <w:tc>
          <w:tcPr>
            <w:tcW w:w="1263" w:type="dxa"/>
          </w:tcPr>
          <w:p w14:paraId="58557735"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0.50 (82.74)</w:t>
            </w:r>
          </w:p>
        </w:tc>
        <w:tc>
          <w:tcPr>
            <w:tcW w:w="1261" w:type="dxa"/>
          </w:tcPr>
          <w:p w14:paraId="61CB1946"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0.56 (83.34)</w:t>
            </w:r>
          </w:p>
        </w:tc>
        <w:tc>
          <w:tcPr>
            <w:tcW w:w="1616" w:type="dxa"/>
          </w:tcPr>
          <w:p w14:paraId="47957748"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(84.95)</w:t>
            </w:r>
          </w:p>
        </w:tc>
        <w:tc>
          <w:tcPr>
            <w:tcW w:w="1260" w:type="dxa"/>
          </w:tcPr>
          <w:p w14:paraId="4C0DF1BA"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(90.06)</w:t>
            </w:r>
          </w:p>
        </w:tc>
        <w:tc>
          <w:tcPr>
            <w:tcW w:w="908" w:type="dxa"/>
          </w:tcPr>
          <w:p w14:paraId="4DFF4DFA"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0.59 (86.65)</w:t>
            </w:r>
          </w:p>
        </w:tc>
      </w:tr>
      <w:tr w:rsidR="00C757E9" w:rsidRPr="00431708" w14:paraId="34D9212B"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5D2146" w14:textId="77777777" w:rsidR="00C757E9" w:rsidRPr="00431708" w:rsidRDefault="00723AD2" w:rsidP="00C757E9">
            <w:pPr>
              <w:jc w:val="center"/>
              <w:rPr>
                <w:sz w:val="12"/>
                <w:szCs w:val="12"/>
                <w:lang w:val="en-US"/>
              </w:rPr>
            </w:pPr>
            <w:r>
              <w:rPr>
                <w:sz w:val="12"/>
                <w:szCs w:val="12"/>
                <w:lang w:val="en-US"/>
              </w:rPr>
              <w:t>azores5 (portugal)</w:t>
            </w:r>
          </w:p>
        </w:tc>
        <w:tc>
          <w:tcPr>
            <w:tcW w:w="630" w:type="dxa"/>
          </w:tcPr>
          <w:p w14:paraId="0CD24822"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w:t>
            </w:r>
          </w:p>
        </w:tc>
        <w:tc>
          <w:tcPr>
            <w:tcW w:w="1263" w:type="dxa"/>
          </w:tcPr>
          <w:p w14:paraId="7A2601B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0.72 (87.61)</w:t>
            </w:r>
          </w:p>
        </w:tc>
        <w:tc>
          <w:tcPr>
            <w:tcW w:w="1261" w:type="dxa"/>
          </w:tcPr>
          <w:p w14:paraId="1F1BA5C4"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(86.20)</w:t>
            </w:r>
          </w:p>
        </w:tc>
        <w:tc>
          <w:tcPr>
            <w:tcW w:w="1616" w:type="dxa"/>
          </w:tcPr>
          <w:p w14:paraId="02B3082E"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(80.98)</w:t>
            </w:r>
          </w:p>
        </w:tc>
        <w:tc>
          <w:tcPr>
            <w:tcW w:w="1260" w:type="dxa"/>
          </w:tcPr>
          <w:p w14:paraId="294D74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(79.86)</w:t>
            </w:r>
          </w:p>
        </w:tc>
        <w:tc>
          <w:tcPr>
            <w:tcW w:w="908" w:type="dxa"/>
          </w:tcPr>
          <w:p w14:paraId="1B6CB7F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0.61 (82.94)</w:t>
            </w:r>
          </w:p>
        </w:tc>
      </w:tr>
      <w:tr w:rsidR="00C757E9" w:rsidRPr="00431708" w14:paraId="5AB70878"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8DA4431" w14:textId="77777777" w:rsidR="00C757E9" w:rsidRPr="00431708" w:rsidRDefault="00723AD2" w:rsidP="00C757E9">
            <w:pPr>
              <w:jc w:val="center"/>
              <w:rPr>
                <w:sz w:val="12"/>
                <w:szCs w:val="12"/>
                <w:lang w:val="en-US"/>
              </w:rPr>
            </w:pPr>
            <w:r>
              <w:rPr>
                <w:sz w:val="12"/>
                <w:szCs w:val="12"/>
                <w:lang w:val="en-US"/>
              </w:rPr>
              <w:t>chad2 (chad)</w:t>
            </w:r>
          </w:p>
        </w:tc>
        <w:tc>
          <w:tcPr>
            <w:tcW w:w="630" w:type="dxa"/>
          </w:tcPr>
          <w:p w14:paraId="3876CFE9"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48</w:t>
            </w:r>
          </w:p>
        </w:tc>
        <w:tc>
          <w:tcPr>
            <w:tcW w:w="1263" w:type="dxa"/>
          </w:tcPr>
          <w:p w14:paraId="4112FBC1"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0.76 (87.94)</w:t>
            </w:r>
          </w:p>
        </w:tc>
        <w:tc>
          <w:tcPr>
            <w:tcW w:w="1261" w:type="dxa"/>
          </w:tcPr>
          <w:p w14:paraId="1050FA5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0.74 (87.09)</w:t>
            </w:r>
          </w:p>
        </w:tc>
        <w:tc>
          <w:tcPr>
            <w:tcW w:w="1616" w:type="dxa"/>
          </w:tcPr>
          <w:p w14:paraId="0DA0FD01"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0.64 (81.97)</w:t>
            </w:r>
          </w:p>
        </w:tc>
        <w:tc>
          <w:tcPr>
            <w:tcW w:w="1260" w:type="dxa"/>
          </w:tcPr>
          <w:p w14:paraId="7416CC94"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0.58 (78.75)</w:t>
            </w:r>
          </w:p>
        </w:tc>
        <w:tc>
          <w:tcPr>
            <w:tcW w:w="908" w:type="dxa"/>
          </w:tcPr>
          <w:p w14:paraId="29B332F7"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(82.83)</w:t>
            </w:r>
          </w:p>
        </w:tc>
      </w:tr>
      <w:tr w:rsidR="00C757E9" w:rsidRPr="00431708" w14:paraId="5DA67CD1"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ACCBC29" w14:textId="77777777" w:rsidR="00C757E9" w:rsidRPr="00431708" w:rsidRDefault="00723AD2" w:rsidP="00C757E9">
            <w:pPr>
              <w:jc w:val="center"/>
              <w:rPr>
                <w:sz w:val="12"/>
                <w:szCs w:val="12"/>
                <w:lang w:val="en-US"/>
              </w:rPr>
            </w:pPr>
            <w:r>
              <w:rPr>
                <w:sz w:val="12"/>
                <w:szCs w:val="12"/>
                <w:lang w:val="en-US"/>
              </w:rPr>
              <w:t>danger (south africa)</w:t>
            </w:r>
          </w:p>
        </w:tc>
        <w:tc>
          <w:tcPr>
            <w:tcW w:w="630" w:type="dxa"/>
          </w:tcPr>
          <w:p w14:paraId="5B5B3F3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63</w:t>
            </w:r>
          </w:p>
        </w:tc>
        <w:tc>
          <w:tcPr>
            <w:tcW w:w="1263" w:type="dxa"/>
          </w:tcPr>
          <w:p w14:paraId="569433E2"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0.82 (90.89)</w:t>
            </w:r>
          </w:p>
        </w:tc>
        <w:tc>
          <w:tcPr>
            <w:tcW w:w="1261" w:type="dxa"/>
          </w:tcPr>
          <w:p w14:paraId="0E97535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0.81 (90.36)</w:t>
            </w:r>
          </w:p>
        </w:tc>
        <w:tc>
          <w:tcPr>
            <w:tcW w:w="1616" w:type="dxa"/>
          </w:tcPr>
          <w:p w14:paraId="5E64520B"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(84.22)</w:t>
            </w:r>
          </w:p>
        </w:tc>
        <w:tc>
          <w:tcPr>
            <w:tcW w:w="1260" w:type="dxa"/>
          </w:tcPr>
          <w:p w14:paraId="49AC675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(81.57)</w:t>
            </w:r>
          </w:p>
        </w:tc>
        <w:tc>
          <w:tcPr>
            <w:tcW w:w="908" w:type="dxa"/>
          </w:tcPr>
          <w:p w14:paraId="7605F575"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(85.64)</w:t>
            </w:r>
          </w:p>
        </w:tc>
      </w:tr>
      <w:tr w:rsidR="00C757E9" w:rsidRPr="00431708" w14:paraId="0B729E2F"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70F4CBE" w14:textId="77777777" w:rsidR="00C757E9" w:rsidRPr="00431708" w:rsidRDefault="00723AD2" w:rsidP="00C757E9">
            <w:pPr>
              <w:jc w:val="center"/>
              <w:rPr>
                <w:sz w:val="12"/>
                <w:szCs w:val="12"/>
                <w:lang w:val="en-US"/>
              </w:rPr>
            </w:pPr>
            <w:r>
              <w:rPr>
                <w:sz w:val="12"/>
                <w:szCs w:val="12"/>
                <w:lang w:val="en-US"/>
              </w:rPr>
              <w:t>grampian (scotland)</w:t>
            </w:r>
          </w:p>
        </w:tc>
        <w:tc>
          <w:tcPr>
            <w:tcW w:w="630" w:type="dxa"/>
          </w:tcPr>
          <w:p w14:paraId="010007AB"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83</w:t>
            </w:r>
          </w:p>
        </w:tc>
        <w:tc>
          <w:tcPr>
            <w:tcW w:w="1263" w:type="dxa"/>
          </w:tcPr>
          <w:p w14:paraId="7932DB26"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0.70 (89.99)</w:t>
            </w:r>
          </w:p>
        </w:tc>
        <w:tc>
          <w:tcPr>
            <w:tcW w:w="1261" w:type="dxa"/>
          </w:tcPr>
          <w:p w14:paraId="2F0E2B35"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0.69 (88.90)</w:t>
            </w:r>
          </w:p>
        </w:tc>
        <w:tc>
          <w:tcPr>
            <w:tcW w:w="1616" w:type="dxa"/>
          </w:tcPr>
          <w:p w14:paraId="4D9C4C92"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(81.92)</w:t>
            </w:r>
          </w:p>
        </w:tc>
        <w:tc>
          <w:tcPr>
            <w:tcW w:w="1260" w:type="dxa"/>
          </w:tcPr>
          <w:p w14:paraId="00325F5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0.48 (78.32)</w:t>
            </w:r>
          </w:p>
        </w:tc>
        <w:tc>
          <w:tcPr>
            <w:tcW w:w="908" w:type="dxa"/>
          </w:tcPr>
          <w:p w14:paraId="278098CC"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(82.95)</w:t>
            </w:r>
          </w:p>
        </w:tc>
      </w:tr>
      <w:tr w:rsidR="00C757E9" w:rsidRPr="00431708" w14:paraId="3FC47B0D"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72B2B4B" w14:textId="77777777" w:rsidR="00C757E9" w:rsidRPr="00431708" w:rsidRDefault="00723AD2" w:rsidP="00C757E9">
            <w:pPr>
              <w:jc w:val="center"/>
              <w:rPr>
                <w:sz w:val="12"/>
                <w:szCs w:val="12"/>
                <w:lang w:val="en-US"/>
              </w:rPr>
            </w:pPr>
            <w:r>
              <w:rPr>
                <w:sz w:val="12"/>
                <w:szCs w:val="12"/>
                <w:lang w:val="en-US"/>
              </w:rPr>
              <w:t>libreville (gabon)</w:t>
            </w:r>
          </w:p>
        </w:tc>
        <w:tc>
          <w:tcPr>
            <w:tcW w:w="630" w:type="dxa"/>
          </w:tcPr>
          <w:p w14:paraId="5E28BB4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107</w:t>
            </w:r>
          </w:p>
        </w:tc>
        <w:tc>
          <w:tcPr>
            <w:tcW w:w="1263" w:type="dxa"/>
          </w:tcPr>
          <w:p w14:paraId="5BA492BD"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(87.93)</w:t>
            </w:r>
          </w:p>
        </w:tc>
        <w:tc>
          <w:tcPr>
            <w:tcW w:w="1261" w:type="dxa"/>
          </w:tcPr>
          <w:p w14:paraId="539E4C9A"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0.73 (89.52)</w:t>
            </w:r>
          </w:p>
        </w:tc>
        <w:tc>
          <w:tcPr>
            <w:tcW w:w="1616" w:type="dxa"/>
          </w:tcPr>
          <w:p w14:paraId="7AED9804"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(87.34)</w:t>
            </w:r>
          </w:p>
        </w:tc>
        <w:tc>
          <w:tcPr>
            <w:tcW w:w="1260" w:type="dxa"/>
          </w:tcPr>
          <w:p w14:paraId="07EDDD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(88.25)</w:t>
            </w:r>
          </w:p>
        </w:tc>
        <w:tc>
          <w:tcPr>
            <w:tcW w:w="908" w:type="dxa"/>
          </w:tcPr>
          <w:p w14:paraId="4B48B7EA"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(88.40)</w:t>
            </w:r>
          </w:p>
        </w:tc>
      </w:tr>
      <w:tr w:rsidR="00C757E9" w:rsidRPr="00431708" w14:paraId="5CA0F2A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FB182E7" w14:textId="77777777" w:rsidR="00C757E9" w:rsidRPr="00431708" w:rsidRDefault="00723AD2" w:rsidP="00C757E9">
            <w:pPr>
              <w:jc w:val="center"/>
              <w:rPr>
                <w:sz w:val="12"/>
                <w:szCs w:val="12"/>
                <w:lang w:val="en-US"/>
              </w:rPr>
            </w:pPr>
            <w:r>
              <w:rPr>
                <w:sz w:val="12"/>
                <w:szCs w:val="12"/>
                <w:lang w:val="en-US"/>
              </w:rPr>
              <w:t>messina (sicilia)</w:t>
            </w:r>
          </w:p>
        </w:tc>
        <w:tc>
          <w:tcPr>
            <w:tcW w:w="630" w:type="dxa"/>
          </w:tcPr>
          <w:p w14:paraId="07F7C850"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120</w:t>
            </w:r>
          </w:p>
        </w:tc>
        <w:tc>
          <w:tcPr>
            <w:tcW w:w="1263" w:type="dxa"/>
          </w:tcPr>
          <w:p w14:paraId="47CC6A39"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(90.09)</w:t>
            </w:r>
          </w:p>
        </w:tc>
        <w:tc>
          <w:tcPr>
            <w:tcW w:w="1261" w:type="dxa"/>
          </w:tcPr>
          <w:p w14:paraId="0813D94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(89.92)</w:t>
            </w:r>
          </w:p>
        </w:tc>
        <w:tc>
          <w:tcPr>
            <w:tcW w:w="1616" w:type="dxa"/>
          </w:tcPr>
          <w:p w14:paraId="7C83916B"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0.73 (86.47)</w:t>
            </w:r>
          </w:p>
        </w:tc>
        <w:tc>
          <w:tcPr>
            <w:tcW w:w="1260" w:type="dxa"/>
          </w:tcPr>
          <w:p w14:paraId="5E6EB626"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0.71 (85.73)</w:t>
            </w:r>
          </w:p>
        </w:tc>
        <w:tc>
          <w:tcPr>
            <w:tcW w:w="908" w:type="dxa"/>
          </w:tcPr>
          <w:p w14:paraId="584EA87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(87.61)</w:t>
            </w:r>
          </w:p>
        </w:tc>
      </w:tr>
      <w:tr w:rsidR="00C757E9" w:rsidRPr="00431708" w14:paraId="0CF3FB1F"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58AF22D" w14:textId="77777777" w:rsidR="00C757E9" w:rsidRPr="00431708" w:rsidRDefault="00723AD2" w:rsidP="00C757E9">
            <w:pPr>
              <w:jc w:val="center"/>
              <w:rPr>
                <w:sz w:val="12"/>
                <w:szCs w:val="12"/>
                <w:lang w:val="en-US"/>
              </w:rPr>
            </w:pPr>
            <w:r>
              <w:rPr>
                <w:sz w:val="12"/>
                <w:szCs w:val="12"/>
                <w:lang w:val="en-US"/>
              </w:rPr>
              <w:t>nasser2 (egypt)</w:t>
            </w:r>
          </w:p>
        </w:tc>
        <w:tc>
          <w:tcPr>
            <w:tcW w:w="630" w:type="dxa"/>
          </w:tcPr>
          <w:p w14:paraId="5E797094"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131</w:t>
            </w:r>
          </w:p>
        </w:tc>
        <w:tc>
          <w:tcPr>
            <w:tcW w:w="1263" w:type="dxa"/>
          </w:tcPr>
          <w:p w14:paraId="73E0BB8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0.57 (89.16)</w:t>
            </w:r>
          </w:p>
        </w:tc>
        <w:tc>
          <w:tcPr>
            <w:tcW w:w="1261" w:type="dxa"/>
          </w:tcPr>
          <w:p w14:paraId="0F860042"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0.59 (88.33)</w:t>
            </w:r>
          </w:p>
        </w:tc>
        <w:tc>
          <w:tcPr>
            <w:tcW w:w="1616" w:type="dxa"/>
          </w:tcPr>
          <w:p w14:paraId="22C4A70A"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(90.08)</w:t>
            </w:r>
          </w:p>
        </w:tc>
        <w:tc>
          <w:tcPr>
            <w:tcW w:w="1260" w:type="dxa"/>
          </w:tcPr>
          <w:p w14:paraId="6D48F3E9"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(94.17)</w:t>
            </w:r>
          </w:p>
        </w:tc>
        <w:tc>
          <w:tcPr>
            <w:tcW w:w="908" w:type="dxa"/>
          </w:tcPr>
          <w:p w14:paraId="22C22436"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(91.52)</w:t>
            </w:r>
          </w:p>
        </w:tc>
      </w:tr>
      <w:tr w:rsidR="00C757E9" w:rsidRPr="00431708" w14:paraId="6A025B2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6F57D07" w14:textId="77777777" w:rsidR="00C757E9" w:rsidRPr="00431708" w:rsidRDefault="00723AD2" w:rsidP="00C757E9">
            <w:pPr>
              <w:jc w:val="center"/>
              <w:rPr>
                <w:sz w:val="12"/>
                <w:szCs w:val="12"/>
                <w:lang w:val="en-US"/>
              </w:rPr>
            </w:pPr>
            <w:r>
              <w:rPr>
                <w:sz w:val="12"/>
                <w:szCs w:val="12"/>
                <w:lang w:val="en-US"/>
              </w:rPr>
              <w:t>rhodes (greece)</w:t>
            </w:r>
          </w:p>
        </w:tc>
        <w:tc>
          <w:tcPr>
            <w:tcW w:w="630" w:type="dxa"/>
          </w:tcPr>
          <w:p w14:paraId="12CA21D4"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154</w:t>
            </w:r>
          </w:p>
        </w:tc>
        <w:tc>
          <w:tcPr>
            <w:tcW w:w="1263" w:type="dxa"/>
          </w:tcPr>
          <w:p w14:paraId="6F8082E7"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(91.54)</w:t>
            </w:r>
          </w:p>
        </w:tc>
        <w:tc>
          <w:tcPr>
            <w:tcW w:w="1261" w:type="dxa"/>
          </w:tcPr>
          <w:p w14:paraId="302ABD4C"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0.77 (88.73)</w:t>
            </w:r>
          </w:p>
        </w:tc>
        <w:tc>
          <w:tcPr>
            <w:tcW w:w="1616" w:type="dxa"/>
          </w:tcPr>
          <w:p w14:paraId="72ACDD4E"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(86.44)</w:t>
            </w:r>
          </w:p>
        </w:tc>
        <w:tc>
          <w:tcPr>
            <w:tcW w:w="1260" w:type="dxa"/>
          </w:tcPr>
          <w:p w14:paraId="6CB2EB3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(86.50)</w:t>
            </w:r>
          </w:p>
        </w:tc>
        <w:tc>
          <w:tcPr>
            <w:tcW w:w="908" w:type="dxa"/>
          </w:tcPr>
          <w:p w14:paraId="26F6ED8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(88.05)</w:t>
            </w:r>
          </w:p>
        </w:tc>
      </w:tr>
      <w:tr w:rsidR="00C757E9" w:rsidRPr="00431708" w14:paraId="49BFDB4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770F46F" w14:textId="77777777" w:rsidR="00C757E9" w:rsidRPr="00431708" w:rsidRDefault="00723AD2" w:rsidP="00C757E9">
            <w:pPr>
              <w:jc w:val="center"/>
              <w:rPr>
                <w:sz w:val="12"/>
                <w:szCs w:val="12"/>
                <w:lang w:val="en-US"/>
              </w:rPr>
            </w:pPr>
            <w:r>
              <w:rPr>
                <w:sz w:val="12"/>
                <w:szCs w:val="12"/>
                <w:lang w:val="en-US"/>
              </w:rPr>
              <w:t>tenerife (spain)</w:t>
            </w:r>
          </w:p>
        </w:tc>
        <w:tc>
          <w:tcPr>
            <w:tcW w:w="630" w:type="dxa"/>
          </w:tcPr>
          <w:p w14:paraId="435E48C6"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177</w:t>
            </w:r>
          </w:p>
        </w:tc>
        <w:tc>
          <w:tcPr>
            <w:tcW w:w="1263" w:type="dxa"/>
          </w:tcPr>
          <w:p w14:paraId="131AB6EA"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0.77 (88.46)</w:t>
            </w:r>
          </w:p>
        </w:tc>
        <w:tc>
          <w:tcPr>
            <w:tcW w:w="1261" w:type="dxa"/>
          </w:tcPr>
          <w:p w14:paraId="02E7E077"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(85.41)</w:t>
            </w:r>
          </w:p>
        </w:tc>
        <w:tc>
          <w:tcPr>
            <w:tcW w:w="1616" w:type="dxa"/>
          </w:tcPr>
          <w:p w14:paraId="149AE437"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(81.30)</w:t>
            </w:r>
          </w:p>
        </w:tc>
        <w:tc>
          <w:tcPr>
            <w:tcW w:w="1260" w:type="dxa"/>
          </w:tcPr>
          <w:p w14:paraId="1531C131"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0.67 (83.18)</w:t>
            </w:r>
          </w:p>
        </w:tc>
        <w:tc>
          <w:tcPr>
            <w:tcW w:w="908" w:type="dxa"/>
          </w:tcPr>
          <w:p w14:paraId="30CD298D"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(84.68)</w:t>
            </w:r>
          </w:p>
        </w:tc>
      </w:tr>
      <w:tr w:rsidR="00C757E9" w:rsidRPr="00431708" w14:paraId="4FA78F35"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04B9FC2" w14:textId="77777777" w:rsidR="00C757E9" w:rsidRPr="00431708" w:rsidRDefault="00723AD2" w:rsidP="00C757E9">
            <w:pPr>
              <w:jc w:val="center"/>
              <w:rPr>
                <w:sz w:val="12"/>
                <w:szCs w:val="12"/>
                <w:lang w:val="en-US"/>
              </w:rPr>
            </w:pPr>
            <w:r>
              <w:rPr>
                <w:sz w:val="12"/>
                <w:szCs w:val="12"/>
                <w:lang w:val="en-US"/>
              </w:rPr>
              <w:t>Valencia (spain)</w:t>
            </w:r>
          </w:p>
        </w:tc>
        <w:tc>
          <w:tcPr>
            <w:tcW w:w="630" w:type="dxa"/>
          </w:tcPr>
          <w:p w14:paraId="503CD06F"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190</w:t>
            </w:r>
          </w:p>
        </w:tc>
        <w:tc>
          <w:tcPr>
            <w:tcW w:w="1263" w:type="dxa"/>
          </w:tcPr>
          <w:p w14:paraId="48150EEF"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sidRPr="000A5624">
              <w:rPr>
                <w:b/>
                <w:bCs/>
                <w:sz w:val="12"/>
                <w:szCs w:val="12"/>
                <w:lang w:val="en-US"/>
              </w:rPr>
              <w:t>0.83 (91.59</w:t>
            </w:r>
            <w:r>
              <w:rPr>
                <w:sz w:val="12"/>
                <w:szCs w:val="12"/>
                <w:lang w:val="en-US"/>
              </w:rPr>
              <w:t>)</w:t>
            </w:r>
          </w:p>
        </w:tc>
        <w:tc>
          <w:tcPr>
            <w:tcW w:w="1261" w:type="dxa"/>
          </w:tcPr>
          <w:p w14:paraId="6AEAD424" w14:textId="77777777" w:rsidR="00C757E9" w:rsidRPr="00A86E57"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0.84 (92.18)</w:t>
            </w:r>
          </w:p>
        </w:tc>
        <w:tc>
          <w:tcPr>
            <w:tcW w:w="1616" w:type="dxa"/>
          </w:tcPr>
          <w:p w14:paraId="4DD969CE" w14:textId="77777777" w:rsidR="00C757E9" w:rsidRPr="00A86E57"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0.76 (87.88)</w:t>
            </w:r>
          </w:p>
        </w:tc>
        <w:tc>
          <w:tcPr>
            <w:tcW w:w="1260" w:type="dxa"/>
          </w:tcPr>
          <w:p w14:paraId="28BCE013" w14:textId="77777777" w:rsidR="00C757E9" w:rsidRPr="00A86E57"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0.73 (86.72)</w:t>
            </w:r>
          </w:p>
        </w:tc>
        <w:tc>
          <w:tcPr>
            <w:tcW w:w="908" w:type="dxa"/>
          </w:tcPr>
          <w:p w14:paraId="70ED0361" w14:textId="77777777" w:rsidR="00C757E9" w:rsidRPr="00A86E57"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77777777" w:rsidR="00AE7F3A" w:rsidRPr="00A364AB" w:rsidRDefault="00AE7F3A" w:rsidP="00CC3B77">
      <w:pPr>
        <w:pStyle w:val="Ttulo2"/>
        <w:numPr>
          <w:ilvl w:val="2"/>
          <w:numId w:val="1"/>
        </w:numPr>
        <w:rPr>
          <w:iCs/>
          <w:lang w:val="en-US"/>
        </w:rPr>
      </w:pPr>
      <w:bookmarkStart w:id="131" w:name="_Toc45357467"/>
      <w:r w:rsidRPr="008A7948">
        <w:rPr>
          <w:rStyle w:val="nfasissutil"/>
          <w:i w:val="0"/>
          <w:lang w:val="en-US"/>
        </w:rPr>
        <w:t>Improved Machine Learning Methodology for High Precision Agriculture</w:t>
      </w:r>
      <w:r>
        <w:rPr>
          <w:rStyle w:val="nfasissutil"/>
          <w:i w:val="0"/>
          <w:lang w:val="en-US"/>
        </w:rPr>
        <w:t xml:space="preserve"> [16]</w:t>
      </w:r>
      <w:bookmarkEnd w:id="131"/>
    </w:p>
    <w:p w14:paraId="6DF01460" w14:textId="77777777"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2"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2"/>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3"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3"/>
    </w:p>
    <w:tbl>
      <w:tblPr>
        <w:tblStyle w:val="Tablanormal3"/>
        <w:tblW w:w="0" w:type="auto"/>
        <w:tblLook w:val="04A0" w:firstRow="1" w:lastRow="0" w:firstColumn="1" w:lastColumn="0" w:noHBand="0" w:noVBand="1"/>
      </w:tblPr>
      <w:tblGrid>
        <w:gridCol w:w="2207"/>
        <w:gridCol w:w="2207"/>
        <w:gridCol w:w="2207"/>
        <w:gridCol w:w="2207"/>
      </w:tblGrid>
      <w:tr w:rsidR="00124219" w:rsidRPr="00124219"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124219" w:rsidRDefault="00124219" w:rsidP="00A364AB">
            <w:pPr>
              <w:jc w:val="center"/>
              <w:rPr>
                <w:sz w:val="20"/>
                <w:szCs w:val="20"/>
                <w:lang w:val="en-US"/>
              </w:rPr>
            </w:pPr>
          </w:p>
        </w:tc>
        <w:tc>
          <w:tcPr>
            <w:tcW w:w="2207" w:type="dxa"/>
          </w:tcPr>
          <w:p w14:paraId="2484A07F"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Best detection within the study</w:t>
            </w:r>
          </w:p>
        </w:tc>
        <w:tc>
          <w:tcPr>
            <w:tcW w:w="2207" w:type="dxa"/>
          </w:tcPr>
          <w:p w14:paraId="0F0DEEF3"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1</w:t>
            </w:r>
          </w:p>
        </w:tc>
        <w:tc>
          <w:tcPr>
            <w:tcW w:w="2207" w:type="dxa"/>
          </w:tcPr>
          <w:p w14:paraId="24948658"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2</w:t>
            </w:r>
          </w:p>
        </w:tc>
      </w:tr>
      <w:tr w:rsidR="00124219" w:rsidRPr="00124219"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77777777" w:rsidR="00124219" w:rsidRPr="00124219" w:rsidRDefault="00124219" w:rsidP="00A364AB">
            <w:pPr>
              <w:jc w:val="center"/>
              <w:rPr>
                <w:sz w:val="20"/>
                <w:szCs w:val="20"/>
                <w:lang w:val="en-US"/>
              </w:rPr>
            </w:pPr>
            <w:r w:rsidRPr="00124219">
              <w:rPr>
                <w:sz w:val="20"/>
                <w:szCs w:val="20"/>
                <w:lang w:val="en-US"/>
              </w:rPr>
              <w:t xml:space="preserve">Accuracy </w:t>
            </w:r>
            <w:r w:rsidR="00C5618A">
              <w:rPr>
                <w:sz w:val="20"/>
                <w:szCs w:val="20"/>
                <w:lang w:val="en-US"/>
              </w:rPr>
              <w:t xml:space="preserve">         </w:t>
            </w:r>
            <w:r w:rsidRPr="00124219">
              <w:rPr>
                <w:sz w:val="20"/>
                <w:szCs w:val="20"/>
                <w:lang w:val="en-US"/>
              </w:rPr>
              <w:t>Std err</w:t>
            </w:r>
          </w:p>
        </w:tc>
        <w:tc>
          <w:tcPr>
            <w:tcW w:w="2207" w:type="dxa"/>
          </w:tcPr>
          <w:p w14:paraId="2639D23A"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96.06% </w:t>
            </w:r>
            <w:r w:rsidR="00C5618A">
              <w:rPr>
                <w:sz w:val="20"/>
                <w:szCs w:val="20"/>
                <w:lang w:val="en-US"/>
              </w:rPr>
              <w:t xml:space="preserve">                     </w:t>
            </w:r>
            <w:r>
              <w:rPr>
                <w:sz w:val="20"/>
                <w:szCs w:val="20"/>
                <w:lang w:val="en-US"/>
              </w:rPr>
              <w:t>N/D</w:t>
            </w:r>
          </w:p>
        </w:tc>
        <w:tc>
          <w:tcPr>
            <w:tcW w:w="2207" w:type="dxa"/>
          </w:tcPr>
          <w:p w14:paraId="1342BEF5"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90.02% </w:t>
            </w:r>
            <w:r w:rsidR="00C5618A">
              <w:rPr>
                <w:sz w:val="20"/>
                <w:szCs w:val="20"/>
                <w:lang w:val="en-US"/>
              </w:rPr>
              <w:t xml:space="preserve">                          </w:t>
            </w:r>
            <w:r w:rsidRPr="00124219">
              <w:rPr>
                <w:sz w:val="20"/>
                <w:szCs w:val="20"/>
                <w:lang w:val="en-US"/>
              </w:rPr>
              <w:t>±</w:t>
            </w:r>
            <w:r>
              <w:rPr>
                <w:sz w:val="20"/>
                <w:szCs w:val="20"/>
                <w:lang w:val="en-US"/>
              </w:rPr>
              <w:t xml:space="preserve"> 1.17%</w:t>
            </w:r>
          </w:p>
        </w:tc>
        <w:tc>
          <w:tcPr>
            <w:tcW w:w="2207" w:type="dxa"/>
          </w:tcPr>
          <w:p w14:paraId="02A48637" w14:textId="77777777" w:rsidR="00124219" w:rsidRPr="00124219" w:rsidRDefault="00280EA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89.6% </w:t>
            </w:r>
            <w:r w:rsidR="00C5618A">
              <w:rPr>
                <w:sz w:val="20"/>
                <w:szCs w:val="20"/>
                <w:lang w:val="en-US"/>
              </w:rPr>
              <w:t xml:space="preserve">                           </w:t>
            </w:r>
            <w:r w:rsidRPr="00124219">
              <w:rPr>
                <w:sz w:val="20"/>
                <w:szCs w:val="20"/>
                <w:lang w:val="en-US"/>
              </w:rPr>
              <w:t>±</w:t>
            </w:r>
            <w:r>
              <w:rPr>
                <w:sz w:val="20"/>
                <w:szCs w:val="20"/>
                <w:lang w:val="en-US"/>
              </w:rPr>
              <w:t xml:space="preserve"> 1.</w:t>
            </w:r>
            <w:r w:rsidR="001F7BB7">
              <w:rPr>
                <w:sz w:val="20"/>
                <w:szCs w:val="20"/>
                <w:lang w:val="en-US"/>
              </w:rPr>
              <w:t>01</w:t>
            </w:r>
            <w:r>
              <w:rPr>
                <w:sz w:val="20"/>
                <w:szCs w:val="20"/>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4" w:name="_Toc45357468"/>
      <w:r w:rsidRPr="004C0713">
        <w:rPr>
          <w:rStyle w:val="nfasissutil"/>
          <w:i w:val="0"/>
          <w:lang w:val="en-US"/>
        </w:rPr>
        <w:lastRenderedPageBreak/>
        <w:t xml:space="preserve">Satellite Image classification </w:t>
      </w:r>
      <w:r>
        <w:rPr>
          <w:rStyle w:val="nfasissutil"/>
          <w:i w:val="0"/>
          <w:lang w:val="en-US"/>
        </w:rPr>
        <w:t>based on Deep Learning</w:t>
      </w:r>
      <w:bookmarkEnd w:id="134"/>
    </w:p>
    <w:p w14:paraId="4C5C116C" w14:textId="77777777" w:rsidR="00897D14" w:rsidRPr="00A364AB" w:rsidRDefault="00897D14" w:rsidP="00CC3B77">
      <w:pPr>
        <w:pStyle w:val="Ttulo2"/>
        <w:numPr>
          <w:ilvl w:val="2"/>
          <w:numId w:val="1"/>
        </w:numPr>
        <w:rPr>
          <w:iCs/>
          <w:lang w:val="en-US"/>
        </w:rPr>
      </w:pPr>
      <w:bookmarkStart w:id="135" w:name="_Toc45357469"/>
      <w:r w:rsidRPr="0088331E">
        <w:rPr>
          <w:rStyle w:val="nfasissutil"/>
          <w:i w:val="0"/>
          <w:lang w:val="en-US"/>
        </w:rPr>
        <w:t>DEEP LEARNING NEURAL NETWORKS FOR LAND USE LAND COVER MAPPING</w:t>
      </w:r>
      <w:r>
        <w:rPr>
          <w:rStyle w:val="nfasissutil"/>
          <w:i w:val="0"/>
          <w:lang w:val="en-US"/>
        </w:rPr>
        <w:t xml:space="preserve"> [14]</w:t>
      </w:r>
      <w:bookmarkEnd w:id="135"/>
    </w:p>
    <w:p w14:paraId="0315322E" w14:textId="77777777"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36"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3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37"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37"/>
    </w:p>
    <w:p w14:paraId="06F483F2" w14:textId="77777777" w:rsidR="00897D14" w:rsidRDefault="00897D14" w:rsidP="00897D14">
      <w:pPr>
        <w:ind w:firstLine="708"/>
        <w:rPr>
          <w:lang w:val="en-US"/>
        </w:rPr>
      </w:pPr>
      <w:r>
        <w:rPr>
          <w:lang w:val="en-US"/>
        </w:rPr>
        <w:lastRenderedPageBreak/>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38"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38"/>
    </w:p>
    <w:p w14:paraId="63CE916D" w14:textId="77777777" w:rsidR="0088331E" w:rsidRDefault="0088331E" w:rsidP="0088331E">
      <w:pPr>
        <w:rPr>
          <w:lang w:val="en-US"/>
        </w:rPr>
      </w:pPr>
    </w:p>
    <w:p w14:paraId="06ADE13C" w14:textId="77777777" w:rsidR="008443D4" w:rsidRPr="00A364AB" w:rsidRDefault="0088331E" w:rsidP="00CC3B77">
      <w:pPr>
        <w:pStyle w:val="Ttulo2"/>
        <w:numPr>
          <w:ilvl w:val="2"/>
          <w:numId w:val="1"/>
        </w:numPr>
        <w:rPr>
          <w:iCs/>
          <w:lang w:val="en-US"/>
        </w:rPr>
      </w:pPr>
      <w:bookmarkStart w:id="139" w:name="_Toc45357470"/>
      <w:r w:rsidRPr="0088331E">
        <w:rPr>
          <w:rStyle w:val="nfasissutil"/>
          <w:i w:val="0"/>
          <w:lang w:val="en-US"/>
        </w:rPr>
        <w:t>Dense Cloud Classification on Multispectral</w:t>
      </w:r>
      <w:r>
        <w:rPr>
          <w:rStyle w:val="nfasissutil"/>
          <w:i w:val="0"/>
          <w:lang w:val="en-US"/>
        </w:rPr>
        <w:t xml:space="preserve"> [15]</w:t>
      </w:r>
      <w:bookmarkEnd w:id="139"/>
    </w:p>
    <w:p w14:paraId="57A67E15" w14:textId="77777777"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0"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w:t>
      </w:r>
      <w:r>
        <w:rPr>
          <w:lang w:val="en-US"/>
        </w:rPr>
        <w:lastRenderedPageBreak/>
        <w:t xml:space="preserve">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77777777" w:rsidR="007C35B1" w:rsidRDefault="00D235CF" w:rsidP="007C35B1">
      <w:pPr>
        <w:keepNext/>
        <w:ind w:firstLine="708"/>
        <w:jc w:val="center"/>
      </w:pPr>
      <w:r>
        <w:rPr>
          <w:noProof/>
        </w:rPr>
        <w:drawing>
          <wp:inline distT="0" distB="0" distL="0" distR="0" wp14:anchorId="5C27D15E" wp14:editId="7E97F975">
            <wp:extent cx="3217984" cy="84136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457" cy="847759"/>
                    </a:xfrm>
                    <a:prstGeom prst="rect">
                      <a:avLst/>
                    </a:prstGeom>
                  </pic:spPr>
                </pic:pic>
              </a:graphicData>
            </a:graphic>
          </wp:inline>
        </w:drawing>
      </w:r>
    </w:p>
    <w:p w14:paraId="792ACD69" w14:textId="3F95E5E7" w:rsidR="006A6A1F" w:rsidRDefault="007C35B1" w:rsidP="007C35B1">
      <w:pPr>
        <w:pStyle w:val="Descripcin"/>
        <w:jc w:val="center"/>
        <w:rPr>
          <w:lang w:val="en-US"/>
        </w:rPr>
      </w:pPr>
      <w:bookmarkStart w:id="141"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Architecture of the </w:t>
      </w:r>
      <w:proofErr w:type="spellStart"/>
      <w:r w:rsidR="000C79E0">
        <w:rPr>
          <w:lang w:val="en-US"/>
        </w:rPr>
        <w:t>C</w:t>
      </w:r>
      <w:r w:rsidRPr="007C35B1">
        <w:rPr>
          <w:lang w:val="en-US"/>
        </w:rPr>
        <w:t>loud</w:t>
      </w:r>
      <w:r w:rsidR="000B7F0F">
        <w:rPr>
          <w:lang w:val="en-US"/>
        </w:rPr>
        <w:t>N</w:t>
      </w:r>
      <w:r w:rsidRPr="007C35B1">
        <w:rPr>
          <w:lang w:val="en-US"/>
        </w:rPr>
        <w:t>et</w:t>
      </w:r>
      <w:proofErr w:type="spellEnd"/>
      <w:r w:rsidRPr="007C35B1">
        <w:rPr>
          <w:lang w:val="en-US"/>
        </w:rPr>
        <w:t>, pretrained kernels are blue</w:t>
      </w:r>
      <w:bookmarkEnd w:id="14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2"/>
    </w:p>
    <w:p w14:paraId="7CB23383" w14:textId="77777777" w:rsidR="00C268D1" w:rsidRPr="003A7226" w:rsidRDefault="00D51CF0" w:rsidP="00CC3B77">
      <w:pPr>
        <w:pStyle w:val="Ttulo2"/>
        <w:numPr>
          <w:ilvl w:val="2"/>
          <w:numId w:val="1"/>
        </w:numPr>
        <w:rPr>
          <w:iCs/>
          <w:lang w:val="en-US"/>
        </w:rPr>
      </w:pPr>
      <w:bookmarkStart w:id="143" w:name="_Toc45357471"/>
      <w:r w:rsidRPr="00D51CF0">
        <w:rPr>
          <w:rStyle w:val="nfasissutil"/>
          <w:i w:val="0"/>
          <w:lang w:val="en-US"/>
        </w:rPr>
        <w:t>Satellite Image Classification with Deep Learning</w:t>
      </w:r>
      <w:r>
        <w:rPr>
          <w:rStyle w:val="nfasissutil"/>
          <w:i w:val="0"/>
          <w:lang w:val="en-US"/>
        </w:rPr>
        <w:t xml:space="preserve"> [18]</w:t>
      </w:r>
      <w:bookmarkEnd w:id="143"/>
    </w:p>
    <w:p w14:paraId="5B6F1875" w14:textId="77777777"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lastRenderedPageBreak/>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77777777" w:rsidR="00AE1BA5" w:rsidRDefault="00C268D1" w:rsidP="00AE1BA5">
      <w:pPr>
        <w:keepNext/>
        <w:ind w:firstLine="708"/>
        <w:jc w:val="center"/>
      </w:pPr>
      <w:r>
        <w:rPr>
          <w:noProof/>
        </w:rPr>
        <w:drawing>
          <wp:inline distT="0" distB="0" distL="0" distR="0" wp14:anchorId="599E0155" wp14:editId="1DA60840">
            <wp:extent cx="2221523" cy="14683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1382" cy="1481461"/>
                    </a:xfrm>
                    <a:prstGeom prst="rect">
                      <a:avLst/>
                    </a:prstGeom>
                  </pic:spPr>
                </pic:pic>
              </a:graphicData>
            </a:graphic>
          </wp:inline>
        </w:drawing>
      </w:r>
    </w:p>
    <w:p w14:paraId="64B33330" w14:textId="3256B4A6" w:rsidR="00783FB5" w:rsidRDefault="00AE1BA5" w:rsidP="00AE1BA5">
      <w:pPr>
        <w:pStyle w:val="Descripcin"/>
        <w:jc w:val="center"/>
        <w:rPr>
          <w:lang w:val="en-US"/>
        </w:rPr>
      </w:pPr>
      <w:bookmarkStart w:id="14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The deep earning system for classifying satellite imagery.</w:t>
      </w:r>
      <w:bookmarkEnd w:id="144"/>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 xml:space="preserve">For training, the CNN models were trained only one epoch and for the NN twenty epochs were needed. The </w:t>
      </w:r>
      <w:proofErr w:type="gramStart"/>
      <w:r>
        <w:rPr>
          <w:lang w:val="en-US"/>
        </w:rPr>
        <w:t>final results</w:t>
      </w:r>
      <w:proofErr w:type="gramEnd"/>
      <w:r>
        <w:rPr>
          <w:lang w:val="en-US"/>
        </w:rPr>
        <w:t xml:space="preserve"> showed an accuracy of 83% and F1 score of 0.797.</w:t>
      </w:r>
    </w:p>
    <w:p w14:paraId="08E5B118" w14:textId="77777777" w:rsidR="0088331E" w:rsidRDefault="0088331E" w:rsidP="0088331E">
      <w:pPr>
        <w:rPr>
          <w:lang w:val="en-US"/>
        </w:rPr>
      </w:pPr>
    </w:p>
    <w:p w14:paraId="6EC78DF4" w14:textId="77777777" w:rsidR="0088331E" w:rsidRPr="00EA5594" w:rsidRDefault="00D51CF0" w:rsidP="00CC3B77">
      <w:pPr>
        <w:pStyle w:val="Ttulo2"/>
        <w:numPr>
          <w:ilvl w:val="2"/>
          <w:numId w:val="1"/>
        </w:numPr>
        <w:rPr>
          <w:iCs/>
          <w:lang w:val="en-US"/>
        </w:rPr>
      </w:pPr>
      <w:bookmarkStart w:id="145" w:name="_Toc45357472"/>
      <w:r w:rsidRPr="00D51CF0">
        <w:rPr>
          <w:rStyle w:val="nfasissutil"/>
          <w:i w:val="0"/>
          <w:lang w:val="en-US"/>
        </w:rPr>
        <w:t xml:space="preserve">Deep Learning for Cloud Detection </w:t>
      </w:r>
      <w:r>
        <w:rPr>
          <w:rStyle w:val="nfasissutil"/>
          <w:i w:val="0"/>
          <w:lang w:val="en-US"/>
        </w:rPr>
        <w:t>[19]</w:t>
      </w:r>
      <w:bookmarkEnd w:id="145"/>
    </w:p>
    <w:p w14:paraId="789DB83B" w14:textId="77777777"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band ratios have shown good results. Band-ratios were processed at three different spatial resolutions (60m, 120m, 240m).</w:t>
      </w:r>
      <w:r w:rsidR="00E671C6">
        <w:rPr>
          <w:lang w:val="en-US"/>
        </w:rPr>
        <w:t xml:space="preserve"> Gabor is more used for textual features of the image</w:t>
      </w:r>
      <w:r w:rsidR="00CC1E74">
        <w:rPr>
          <w:lang w:val="en-US"/>
        </w:rPr>
        <w:t xml:space="preserve">, for this study 48 features were taken </w:t>
      </w:r>
      <w:r w:rsidR="00CC1E74">
        <w:rPr>
          <w:lang w:val="en-US"/>
        </w:rPr>
        <w:lastRenderedPageBreak/>
        <w:t>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46"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46"/>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683045"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683045" w:rsidRDefault="00203C50" w:rsidP="008D0822">
            <w:pPr>
              <w:jc w:val="center"/>
              <w:rPr>
                <w:sz w:val="18"/>
                <w:szCs w:val="18"/>
                <w:lang w:val="en-US"/>
              </w:rPr>
            </w:pPr>
            <w:r w:rsidRPr="00683045">
              <w:rPr>
                <w:sz w:val="18"/>
                <w:szCs w:val="18"/>
                <w:lang w:val="en-US"/>
              </w:rPr>
              <w:t>Input Type</w:t>
            </w:r>
          </w:p>
        </w:tc>
        <w:tc>
          <w:tcPr>
            <w:tcW w:w="1765" w:type="dxa"/>
          </w:tcPr>
          <w:p w14:paraId="60C71322"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Network</w:t>
            </w:r>
          </w:p>
        </w:tc>
        <w:tc>
          <w:tcPr>
            <w:tcW w:w="1766" w:type="dxa"/>
          </w:tcPr>
          <w:p w14:paraId="5035F3B7"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accuracy</w:t>
            </w:r>
          </w:p>
        </w:tc>
        <w:tc>
          <w:tcPr>
            <w:tcW w:w="1766" w:type="dxa"/>
          </w:tcPr>
          <w:p w14:paraId="40D390B1"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Recall</w:t>
            </w:r>
          </w:p>
        </w:tc>
        <w:tc>
          <w:tcPr>
            <w:tcW w:w="1766" w:type="dxa"/>
          </w:tcPr>
          <w:p w14:paraId="0F62AEA5"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Precision</w:t>
            </w:r>
          </w:p>
        </w:tc>
      </w:tr>
      <w:tr w:rsidR="00203C50" w:rsidRPr="00683045"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683045" w:rsidRDefault="00203C50" w:rsidP="008D0822">
            <w:pPr>
              <w:jc w:val="center"/>
              <w:rPr>
                <w:sz w:val="18"/>
                <w:szCs w:val="18"/>
                <w:lang w:val="en-US"/>
              </w:rPr>
            </w:pPr>
            <w:r w:rsidRPr="00683045">
              <w:rPr>
                <w:sz w:val="18"/>
                <w:szCs w:val="18"/>
                <w:lang w:val="en-US"/>
              </w:rPr>
              <w:t>Gabor</w:t>
            </w:r>
          </w:p>
        </w:tc>
        <w:tc>
          <w:tcPr>
            <w:tcW w:w="1765" w:type="dxa"/>
          </w:tcPr>
          <w:p w14:paraId="586C883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56B3C4B5"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77%</w:t>
            </w:r>
          </w:p>
        </w:tc>
        <w:tc>
          <w:tcPr>
            <w:tcW w:w="1766" w:type="dxa"/>
          </w:tcPr>
          <w:p w14:paraId="498E3C3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43%</w:t>
            </w:r>
          </w:p>
        </w:tc>
        <w:tc>
          <w:tcPr>
            <w:tcW w:w="1766" w:type="dxa"/>
          </w:tcPr>
          <w:p w14:paraId="70A878AB"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66%</w:t>
            </w:r>
          </w:p>
        </w:tc>
      </w:tr>
      <w:tr w:rsidR="00203C50" w:rsidRPr="00683045"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683045" w:rsidRDefault="00203C50" w:rsidP="008D0822">
            <w:pPr>
              <w:jc w:val="center"/>
              <w:rPr>
                <w:sz w:val="18"/>
                <w:szCs w:val="18"/>
                <w:lang w:val="en-US"/>
              </w:rPr>
            </w:pPr>
            <w:r w:rsidRPr="00683045">
              <w:rPr>
                <w:sz w:val="18"/>
                <w:szCs w:val="18"/>
                <w:lang w:val="en-US"/>
              </w:rPr>
              <w:t>Raw pixels</w:t>
            </w:r>
          </w:p>
        </w:tc>
        <w:tc>
          <w:tcPr>
            <w:tcW w:w="1765" w:type="dxa"/>
          </w:tcPr>
          <w:p w14:paraId="2D43BCB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1AACC17B"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70875A35"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39C8AE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77%</w:t>
            </w:r>
          </w:p>
        </w:tc>
      </w:tr>
      <w:tr w:rsidR="00203C50" w:rsidRPr="00683045"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683045" w:rsidRDefault="00203C50" w:rsidP="008D0822">
            <w:pPr>
              <w:jc w:val="center"/>
              <w:rPr>
                <w:sz w:val="18"/>
                <w:szCs w:val="18"/>
                <w:lang w:val="en-US"/>
              </w:rPr>
            </w:pPr>
            <w:r w:rsidRPr="00683045">
              <w:rPr>
                <w:sz w:val="18"/>
                <w:szCs w:val="18"/>
                <w:lang w:val="en-US"/>
              </w:rPr>
              <w:t>featrues</w:t>
            </w:r>
          </w:p>
        </w:tc>
        <w:tc>
          <w:tcPr>
            <w:tcW w:w="1765" w:type="dxa"/>
          </w:tcPr>
          <w:p w14:paraId="01DE7C6C"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4F57F321"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81%</w:t>
            </w:r>
          </w:p>
        </w:tc>
        <w:tc>
          <w:tcPr>
            <w:tcW w:w="1766" w:type="dxa"/>
          </w:tcPr>
          <w:p w14:paraId="7C172628"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F1FD65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683045" w:rsidRDefault="00203C50" w:rsidP="008D0822">
            <w:pPr>
              <w:jc w:val="center"/>
              <w:rPr>
                <w:sz w:val="18"/>
                <w:szCs w:val="18"/>
                <w:lang w:val="en-US"/>
              </w:rPr>
            </w:pPr>
            <w:r w:rsidRPr="00683045">
              <w:rPr>
                <w:sz w:val="18"/>
                <w:szCs w:val="18"/>
                <w:lang w:val="en-US"/>
              </w:rPr>
              <w:t>SueprPixels</w:t>
            </w:r>
          </w:p>
        </w:tc>
        <w:tc>
          <w:tcPr>
            <w:tcW w:w="1765" w:type="dxa"/>
          </w:tcPr>
          <w:p w14:paraId="6D219F1D"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3DE2179E"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25B0DA7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69%</w:t>
            </w:r>
          </w:p>
        </w:tc>
        <w:tc>
          <w:tcPr>
            <w:tcW w:w="1766" w:type="dxa"/>
          </w:tcPr>
          <w:p w14:paraId="0CB91D49"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683045" w:rsidRDefault="00203C50" w:rsidP="008D0822">
            <w:pPr>
              <w:jc w:val="center"/>
              <w:rPr>
                <w:sz w:val="18"/>
                <w:szCs w:val="18"/>
                <w:lang w:val="en-US"/>
              </w:rPr>
            </w:pPr>
            <w:r w:rsidRPr="00683045">
              <w:rPr>
                <w:sz w:val="18"/>
                <w:szCs w:val="18"/>
                <w:lang w:val="en-US"/>
              </w:rPr>
              <w:t>dct</w:t>
            </w:r>
          </w:p>
        </w:tc>
        <w:tc>
          <w:tcPr>
            <w:tcW w:w="1765" w:type="dxa"/>
          </w:tcPr>
          <w:p w14:paraId="7D8C0F1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012D053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372DA04A"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6C6B0F2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683045" w:rsidRDefault="00203C50" w:rsidP="008D0822">
            <w:pPr>
              <w:jc w:val="center"/>
              <w:rPr>
                <w:sz w:val="18"/>
                <w:szCs w:val="18"/>
                <w:lang w:val="en-US"/>
              </w:rPr>
            </w:pPr>
            <w:r w:rsidRPr="00683045">
              <w:rPr>
                <w:sz w:val="18"/>
                <w:szCs w:val="18"/>
                <w:lang w:val="en-US"/>
              </w:rPr>
              <w:t>pathches</w:t>
            </w:r>
          </w:p>
        </w:tc>
        <w:tc>
          <w:tcPr>
            <w:tcW w:w="1765" w:type="dxa"/>
          </w:tcPr>
          <w:p w14:paraId="30A88BF8"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CNN</w:t>
            </w:r>
          </w:p>
        </w:tc>
        <w:tc>
          <w:tcPr>
            <w:tcW w:w="1766" w:type="dxa"/>
          </w:tcPr>
          <w:p w14:paraId="4D0E7CC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86%</w:t>
            </w:r>
          </w:p>
        </w:tc>
        <w:tc>
          <w:tcPr>
            <w:tcW w:w="1766" w:type="dxa"/>
          </w:tcPr>
          <w:p w14:paraId="3FD6271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15A6E27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proofErr w:type="gramStart"/>
      <w:r w:rsidR="00651F1B">
        <w:rPr>
          <w:lang w:val="en-US"/>
        </w:rPr>
        <w:t>have to</w:t>
      </w:r>
      <w:proofErr w:type="gramEnd"/>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47" w:name="_Toc45357473"/>
      <w:r>
        <w:rPr>
          <w:rStyle w:val="Ttulo1Car"/>
          <w:caps/>
        </w:rPr>
        <w:t>Theoric/conceptual framework</w:t>
      </w:r>
      <w:bookmarkEnd w:id="147"/>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48" w:name="_Toc45357474"/>
      <w:r>
        <w:t xml:space="preserve">Artificial </w:t>
      </w:r>
      <w:proofErr w:type="spellStart"/>
      <w:r w:rsidR="00C80488">
        <w:t>I</w:t>
      </w:r>
      <w:r>
        <w:t>ntel</w:t>
      </w:r>
      <w:r w:rsidR="00F462B0">
        <w:t>l</w:t>
      </w:r>
      <w:r>
        <w:t>igence</w:t>
      </w:r>
      <w:proofErr w:type="spellEnd"/>
      <w:r w:rsidR="006863FE">
        <w:t xml:space="preserve"> (AI)</w:t>
      </w:r>
      <w:bookmarkEnd w:id="148"/>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proofErr w:type="spellStart"/>
      <w:r w:rsidR="00DD22CF">
        <w:rPr>
          <w:rStyle w:val="nfasissutil"/>
          <w:i w:val="0"/>
          <w:lang w:val="en-US"/>
        </w:rPr>
        <w:t>overcom</w:t>
      </w:r>
      <w:proofErr w:type="spellEnd"/>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17B51663">
            <wp:extent cx="3675184" cy="20667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048" cy="2075079"/>
                    </a:xfrm>
                    <a:prstGeom prst="rect">
                      <a:avLst/>
                    </a:prstGeom>
                  </pic:spPr>
                </pic:pic>
              </a:graphicData>
            </a:graphic>
          </wp:inline>
        </w:drawing>
      </w:r>
    </w:p>
    <w:p w14:paraId="0F043B80" w14:textId="1E3CF567"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Artificial intelligence </w:t>
      </w:r>
      <w:r w:rsidR="001C6C00" w:rsidRPr="00A536CB">
        <w:rPr>
          <w:lang w:val="en-US"/>
        </w:rPr>
        <w:t>disciplines</w:t>
      </w:r>
      <w:r w:rsidRPr="00A536CB">
        <w:rPr>
          <w:lang w:val="en-US"/>
        </w:rPr>
        <w:t xml:space="preserve"> 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49" w:name="_Toc45357475"/>
      <w:r>
        <w:t xml:space="preserve">Machine </w:t>
      </w:r>
      <w:proofErr w:type="spellStart"/>
      <w:r>
        <w:t>Learning</w:t>
      </w:r>
      <w:bookmarkEnd w:id="149"/>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w:t>
      </w:r>
      <w:r w:rsidR="007C3D2E">
        <w:rPr>
          <w:lang w:val="en-US"/>
        </w:rPr>
        <w:lastRenderedPageBreak/>
        <w:t xml:space="preserve">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4505D305">
            <wp:extent cx="3874476" cy="294421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743" cy="2956577"/>
                    </a:xfrm>
                    <a:prstGeom prst="rect">
                      <a:avLst/>
                    </a:prstGeom>
                  </pic:spPr>
                </pic:pic>
              </a:graphicData>
            </a:graphic>
          </wp:inline>
        </w:drawing>
      </w:r>
    </w:p>
    <w:p w14:paraId="6567FD75" w14:textId="1565C484" w:rsidR="000F1F63" w:rsidRDefault="00BC168B" w:rsidP="00BC168B">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Pr="001C6C00">
        <w:rPr>
          <w:lang w:val="en-US"/>
        </w:rPr>
        <w:t>Neural network topology</w:t>
      </w:r>
    </w:p>
    <w:p w14:paraId="617369FD" w14:textId="77777777" w:rsidR="000F1F63" w:rsidRDefault="000F1F63" w:rsidP="00CB221C">
      <w:pPr>
        <w:ind w:firstLine="708"/>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50" w:name="_Toc45357476"/>
      <w:r>
        <w:t>Dee</w:t>
      </w:r>
      <w:r w:rsidR="003D4D97">
        <w:t>p</w:t>
      </w:r>
      <w:r>
        <w:t xml:space="preserve"> </w:t>
      </w:r>
      <w:proofErr w:type="spellStart"/>
      <w:r>
        <w:t>Learning</w:t>
      </w:r>
      <w:bookmarkEnd w:id="150"/>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proofErr w:type="gramStart"/>
      <w:r w:rsidR="005E4655">
        <w:rPr>
          <w:lang w:val="en-US"/>
        </w:rPr>
        <w:t>in particular required</w:t>
      </w:r>
      <w:proofErr w:type="gramEnd"/>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lastRenderedPageBreak/>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proofErr w:type="gramStart"/>
      <w:r w:rsidR="00500B4F">
        <w:rPr>
          <w:lang w:val="en-US"/>
        </w:rPr>
        <w:t>has</w:t>
      </w:r>
      <w:r>
        <w:rPr>
          <w:lang w:val="en-US"/>
        </w:rPr>
        <w:t xml:space="preserve"> to</w:t>
      </w:r>
      <w:proofErr w:type="gramEnd"/>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proofErr w:type="gramStart"/>
      <w:r>
        <w:rPr>
          <w:lang w:val="en-US"/>
        </w:rPr>
        <w:t>has to</w:t>
      </w:r>
      <w:proofErr w:type="gramEnd"/>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51" w:name="_Toc45357477"/>
      <w:proofErr w:type="spellStart"/>
      <w:r>
        <w:t>Convolutional</w:t>
      </w:r>
      <w:proofErr w:type="spellEnd"/>
      <w:r>
        <w:t xml:space="preserve"> Neural Network (CNN)</w:t>
      </w:r>
      <w:bookmarkEnd w:id="151"/>
    </w:p>
    <w:p w14:paraId="06A32CAC" w14:textId="77777777" w:rsidR="00AA5E9D" w:rsidRPr="00AA5E9D" w:rsidRDefault="00AA5E9D" w:rsidP="00CC3B77">
      <w:pPr>
        <w:pStyle w:val="Ttulo2"/>
        <w:numPr>
          <w:ilvl w:val="2"/>
          <w:numId w:val="1"/>
        </w:numPr>
      </w:pPr>
      <w:bookmarkStart w:id="152" w:name="_Toc45357478"/>
      <w:proofErr w:type="spellStart"/>
      <w:r>
        <w:t>Introduction</w:t>
      </w:r>
      <w:bookmarkEnd w:id="152"/>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w:t>
      </w:r>
      <w:r w:rsidR="007954BF">
        <w:rPr>
          <w:lang w:val="en-US"/>
        </w:rPr>
        <w:lastRenderedPageBreak/>
        <w:t>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53" w:name="_Toc45357479"/>
      <w:proofErr w:type="spellStart"/>
      <w:r>
        <w:t>Convolutional</w:t>
      </w:r>
      <w:proofErr w:type="spellEnd"/>
      <w:r>
        <w:t xml:space="preserve"> Network</w:t>
      </w:r>
      <w:bookmarkEnd w:id="153"/>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54" w:name="_Toc45357480"/>
      <w:r w:rsidRPr="00823EAA">
        <w:rPr>
          <w:lang w:val="en-US"/>
        </w:rPr>
        <w:t>Local receptive fields and Shared weights</w:t>
      </w:r>
      <w:bookmarkEnd w:id="154"/>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55" w:name="_Toc45357481"/>
      <w:r>
        <w:rPr>
          <w:lang w:val="en-US"/>
        </w:rPr>
        <w:t>Sub</w:t>
      </w:r>
      <w:r w:rsidR="00BB2B97">
        <w:rPr>
          <w:lang w:val="en-US"/>
        </w:rPr>
        <w:t>-</w:t>
      </w:r>
      <w:r>
        <w:rPr>
          <w:lang w:val="en-US"/>
        </w:rPr>
        <w:t>sampli</w:t>
      </w:r>
      <w:r w:rsidR="0026115A">
        <w:rPr>
          <w:lang w:val="en-US"/>
        </w:rPr>
        <w:t>n</w:t>
      </w:r>
      <w:r>
        <w:rPr>
          <w:lang w:val="en-US"/>
        </w:rPr>
        <w:t>g</w:t>
      </w:r>
      <w:bookmarkEnd w:id="15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proofErr w:type="spellEnd"/>
    </w:p>
    <w:p w14:paraId="76BDDFE3" w14:textId="77777777" w:rsidR="00E51979" w:rsidRPr="00E51979" w:rsidRDefault="00745DBA" w:rsidP="00CC3B77">
      <w:pPr>
        <w:pStyle w:val="Ttulo2"/>
        <w:numPr>
          <w:ilvl w:val="3"/>
          <w:numId w:val="11"/>
        </w:numPr>
        <w:rPr>
          <w:lang w:val="en-US"/>
        </w:rPr>
      </w:pPr>
      <w:bookmarkStart w:id="156" w:name="_Toc45357482"/>
      <w:r>
        <w:rPr>
          <w:lang w:val="en-US"/>
        </w:rPr>
        <w:t>Fully connected layer</w:t>
      </w:r>
      <w:bookmarkEnd w:id="156"/>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57" w:name="_Toc45357483"/>
      <w:r>
        <w:rPr>
          <w:lang w:val="en-US"/>
        </w:rPr>
        <w:lastRenderedPageBreak/>
        <w:t>CNN Learning</w:t>
      </w:r>
      <w:bookmarkEnd w:id="157"/>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 xml:space="preserve">CNN </w:t>
      </w:r>
      <w:proofErr w:type="spellStart"/>
      <w:r>
        <w:t>architectures</w:t>
      </w:r>
      <w:proofErr w:type="spellEnd"/>
    </w:p>
    <w:p w14:paraId="74CED054" w14:textId="77777777" w:rsidR="00AE1C04" w:rsidRDefault="00AE1C04" w:rsidP="00CC3B77">
      <w:pPr>
        <w:pStyle w:val="Ttulo2"/>
        <w:numPr>
          <w:ilvl w:val="3"/>
          <w:numId w:val="1"/>
        </w:numPr>
      </w:pPr>
      <w:r>
        <w:t>ResNet-152 [8]</w:t>
      </w:r>
    </w:p>
    <w:p w14:paraId="7786433F" w14:textId="77777777" w:rsidR="00AE1C04" w:rsidRPr="00AE1C04" w:rsidRDefault="00AE1C04" w:rsidP="00AE1C04"/>
    <w:p w14:paraId="087579EE" w14:textId="77D63FAF"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drawing>
          <wp:inline distT="0" distB="0" distL="0" distR="0" wp14:anchorId="4D046FC8" wp14:editId="3E412CFD">
            <wp:extent cx="1469383" cy="8641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912" cy="899146"/>
                    </a:xfrm>
                    <a:prstGeom prst="rect">
                      <a:avLst/>
                    </a:prstGeom>
                  </pic:spPr>
                </pic:pic>
              </a:graphicData>
            </a:graphic>
          </wp:inline>
        </w:drawing>
      </w:r>
    </w:p>
    <w:p w14:paraId="51213BD7" w14:textId="445C1A1C"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Residual learning block</w:t>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r>
        <w:t xml:space="preserve">Table </w:t>
      </w:r>
      <w:r w:rsidR="009A4A12">
        <w:fldChar w:fldCharType="begin"/>
      </w:r>
      <w:r w:rsidR="009A4A12">
        <w:instrText xml:space="preserve"> SEQ Table \* ARABIC </w:instrText>
      </w:r>
      <w:r w:rsidR="009A4A12">
        <w:fldChar w:fldCharType="separate"/>
      </w:r>
      <w:r w:rsidR="00AA4B69">
        <w:rPr>
          <w:noProof/>
        </w:rPr>
        <w:t>5</w:t>
      </w:r>
      <w:r w:rsidR="009A4A12">
        <w:rPr>
          <w:noProof/>
        </w:rPr>
        <w:fldChar w:fldCharType="end"/>
      </w:r>
      <w:r>
        <w:t xml:space="preserve"> </w:t>
      </w:r>
      <w:proofErr w:type="spellStart"/>
      <w:r>
        <w:t>Resnet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Default="00971743" w:rsidP="00D41DAA">
            <w:pPr>
              <w:jc w:val="center"/>
              <w:rPr>
                <w:lang w:val="en-US"/>
              </w:rPr>
            </w:pPr>
            <w:r>
              <w:rPr>
                <w:lang w:val="en-US"/>
              </w:rPr>
              <w:t>Layer name</w:t>
            </w:r>
          </w:p>
        </w:tc>
        <w:tc>
          <w:tcPr>
            <w:tcW w:w="1261" w:type="dxa"/>
          </w:tcPr>
          <w:p w14:paraId="7C7268DF" w14:textId="4A7C4660" w:rsidR="00971743" w:rsidRDefault="00971743" w:rsidP="00D41DAA">
            <w:pPr>
              <w:jc w:val="center"/>
              <w:rPr>
                <w:lang w:val="en-US"/>
              </w:rPr>
            </w:pPr>
            <w:r>
              <w:rPr>
                <w:lang w:val="en-US"/>
              </w:rPr>
              <w:t>Output size</w:t>
            </w:r>
          </w:p>
        </w:tc>
        <w:tc>
          <w:tcPr>
            <w:tcW w:w="1261" w:type="dxa"/>
          </w:tcPr>
          <w:p w14:paraId="4C2E2E6B" w14:textId="5CD8A9DC" w:rsidR="00971743" w:rsidRDefault="00971743" w:rsidP="00D41DAA">
            <w:pPr>
              <w:jc w:val="center"/>
              <w:rPr>
                <w:lang w:val="en-US"/>
              </w:rPr>
            </w:pPr>
            <w:r>
              <w:rPr>
                <w:lang w:val="en-US"/>
              </w:rPr>
              <w:t>18-layer</w:t>
            </w:r>
          </w:p>
        </w:tc>
        <w:tc>
          <w:tcPr>
            <w:tcW w:w="1261" w:type="dxa"/>
          </w:tcPr>
          <w:p w14:paraId="22B79F02" w14:textId="06EF4E63" w:rsidR="00971743" w:rsidRDefault="00971743" w:rsidP="00D41DAA">
            <w:pPr>
              <w:jc w:val="center"/>
              <w:rPr>
                <w:lang w:val="en-US"/>
              </w:rPr>
            </w:pPr>
            <w:r>
              <w:rPr>
                <w:lang w:val="en-US"/>
              </w:rPr>
              <w:t>34-layer</w:t>
            </w:r>
          </w:p>
        </w:tc>
        <w:tc>
          <w:tcPr>
            <w:tcW w:w="1261" w:type="dxa"/>
          </w:tcPr>
          <w:p w14:paraId="795BC4EC" w14:textId="43455BCD" w:rsidR="00971743" w:rsidRDefault="00971743" w:rsidP="00D41DAA">
            <w:pPr>
              <w:jc w:val="center"/>
              <w:rPr>
                <w:lang w:val="en-US"/>
              </w:rPr>
            </w:pPr>
            <w:r>
              <w:rPr>
                <w:lang w:val="en-US"/>
              </w:rPr>
              <w:t>50-layer</w:t>
            </w:r>
          </w:p>
        </w:tc>
        <w:tc>
          <w:tcPr>
            <w:tcW w:w="1261" w:type="dxa"/>
          </w:tcPr>
          <w:p w14:paraId="509E9096" w14:textId="4F79755D" w:rsidR="00971743" w:rsidRDefault="00971743" w:rsidP="00D41DAA">
            <w:pPr>
              <w:jc w:val="center"/>
              <w:rPr>
                <w:lang w:val="en-US"/>
              </w:rPr>
            </w:pPr>
            <w:r>
              <w:rPr>
                <w:lang w:val="en-US"/>
              </w:rPr>
              <w:t>101-layer</w:t>
            </w:r>
          </w:p>
        </w:tc>
        <w:tc>
          <w:tcPr>
            <w:tcW w:w="1262" w:type="dxa"/>
          </w:tcPr>
          <w:p w14:paraId="6E1DB842" w14:textId="1E070859" w:rsidR="00971743" w:rsidRDefault="00971743" w:rsidP="00D41DAA">
            <w:pPr>
              <w:jc w:val="center"/>
              <w:rPr>
                <w:lang w:val="en-US"/>
              </w:rPr>
            </w:pPr>
            <w:r>
              <w:rPr>
                <w:lang w:val="en-US"/>
              </w:rPr>
              <w:t>152-layer</w:t>
            </w:r>
          </w:p>
        </w:tc>
      </w:tr>
      <w:tr w:rsidR="00971743" w14:paraId="63E55064" w14:textId="77777777" w:rsidTr="00E279D8">
        <w:tc>
          <w:tcPr>
            <w:tcW w:w="1261" w:type="dxa"/>
          </w:tcPr>
          <w:p w14:paraId="07025B88" w14:textId="0CF37CBA" w:rsidR="00971743" w:rsidRDefault="00971743" w:rsidP="00D41DAA">
            <w:pPr>
              <w:jc w:val="center"/>
              <w:rPr>
                <w:lang w:val="en-US"/>
              </w:rPr>
            </w:pPr>
            <w:r>
              <w:rPr>
                <w:lang w:val="en-US"/>
              </w:rPr>
              <w:t>Conv1</w:t>
            </w:r>
          </w:p>
        </w:tc>
        <w:tc>
          <w:tcPr>
            <w:tcW w:w="1261" w:type="dxa"/>
          </w:tcPr>
          <w:p w14:paraId="007E2F33" w14:textId="5A3A4360" w:rsidR="00971743" w:rsidRDefault="00247665" w:rsidP="00D41DAA">
            <w:pPr>
              <w:jc w:val="center"/>
              <w:rPr>
                <w:lang w:val="en-US"/>
              </w:rPr>
            </w:pPr>
            <w:r>
              <w:rPr>
                <w:lang w:val="en-US"/>
              </w:rPr>
              <w:t>112x112</w:t>
            </w:r>
          </w:p>
        </w:tc>
        <w:tc>
          <w:tcPr>
            <w:tcW w:w="6306" w:type="dxa"/>
            <w:gridSpan w:val="5"/>
          </w:tcPr>
          <w:p w14:paraId="06BEE1B3" w14:textId="523B3AB7" w:rsidR="00971743" w:rsidRDefault="00971743" w:rsidP="00D41DAA">
            <w:pPr>
              <w:jc w:val="center"/>
              <w:rPr>
                <w:lang w:val="en-US"/>
              </w:rPr>
            </w:pPr>
            <w:r>
              <w:rPr>
                <w:lang w:val="en-US"/>
              </w:rPr>
              <w:t>7x7, 64, stride 2</w:t>
            </w:r>
          </w:p>
        </w:tc>
      </w:tr>
      <w:tr w:rsidR="00971743" w14:paraId="68778794" w14:textId="77777777" w:rsidTr="00E279D8">
        <w:tc>
          <w:tcPr>
            <w:tcW w:w="1261" w:type="dxa"/>
            <w:vMerge w:val="restart"/>
          </w:tcPr>
          <w:p w14:paraId="6F49E74A" w14:textId="2D651796" w:rsidR="00971743" w:rsidRDefault="00971743" w:rsidP="00971743">
            <w:pPr>
              <w:jc w:val="center"/>
              <w:rPr>
                <w:lang w:val="en-US"/>
              </w:rPr>
            </w:pPr>
            <w:r>
              <w:rPr>
                <w:lang w:val="en-US"/>
              </w:rPr>
              <w:t>Conv2_x</w:t>
            </w:r>
          </w:p>
        </w:tc>
        <w:tc>
          <w:tcPr>
            <w:tcW w:w="1261" w:type="dxa"/>
            <w:vMerge w:val="restart"/>
          </w:tcPr>
          <w:p w14:paraId="013AEF5B" w14:textId="3FA76C6C" w:rsidR="00971743" w:rsidRDefault="00247665" w:rsidP="00D41DAA">
            <w:pPr>
              <w:jc w:val="center"/>
              <w:rPr>
                <w:lang w:val="en-US"/>
              </w:rPr>
            </w:pPr>
            <w:r>
              <w:rPr>
                <w:lang w:val="en-US"/>
              </w:rPr>
              <w:t>56x56</w:t>
            </w:r>
          </w:p>
        </w:tc>
        <w:tc>
          <w:tcPr>
            <w:tcW w:w="6306" w:type="dxa"/>
            <w:gridSpan w:val="5"/>
          </w:tcPr>
          <w:p w14:paraId="1251D57B" w14:textId="39C577B8" w:rsidR="00971743" w:rsidRDefault="00971743" w:rsidP="00D41DAA">
            <w:pPr>
              <w:jc w:val="center"/>
              <w:rPr>
                <w:lang w:val="en-US"/>
              </w:rPr>
            </w:pPr>
            <w:r>
              <w:rPr>
                <w:lang w:val="en-US"/>
              </w:rPr>
              <w:t>3x3 max pool, stride 2</w:t>
            </w:r>
          </w:p>
        </w:tc>
      </w:tr>
      <w:tr w:rsidR="00444576" w14:paraId="2588CF49" w14:textId="77777777" w:rsidTr="00971743">
        <w:trPr>
          <w:trHeight w:val="43"/>
        </w:trPr>
        <w:tc>
          <w:tcPr>
            <w:tcW w:w="1261" w:type="dxa"/>
            <w:vMerge/>
          </w:tcPr>
          <w:p w14:paraId="4C9925F0" w14:textId="21B8DD63" w:rsidR="00444576" w:rsidRDefault="00444576" w:rsidP="00444576">
            <w:pPr>
              <w:jc w:val="center"/>
              <w:rPr>
                <w:lang w:val="en-US"/>
              </w:rPr>
            </w:pPr>
          </w:p>
        </w:tc>
        <w:tc>
          <w:tcPr>
            <w:tcW w:w="1261" w:type="dxa"/>
            <w:vMerge/>
          </w:tcPr>
          <w:p w14:paraId="2A51349E" w14:textId="77777777" w:rsidR="00444576" w:rsidRDefault="00444576" w:rsidP="00444576">
            <w:pPr>
              <w:jc w:val="center"/>
              <w:rPr>
                <w:lang w:val="en-US"/>
              </w:rPr>
            </w:pPr>
          </w:p>
        </w:tc>
        <w:tc>
          <w:tcPr>
            <w:tcW w:w="1261" w:type="dxa"/>
          </w:tcPr>
          <w:p w14:paraId="54B00FBE"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085C4F5E" w14:textId="6DBD3F99" w:rsidR="00444576" w:rsidRDefault="00444576" w:rsidP="00444576">
            <w:pPr>
              <w:jc w:val="center"/>
              <w:rPr>
                <w:lang w:val="en-US"/>
              </w:rPr>
            </w:pPr>
            <w:r>
              <w:rPr>
                <w:lang w:val="en-US"/>
              </w:rPr>
              <w:t>x2</w:t>
            </w:r>
          </w:p>
        </w:tc>
        <w:tc>
          <w:tcPr>
            <w:tcW w:w="1261" w:type="dxa"/>
          </w:tcPr>
          <w:p w14:paraId="791DA10F"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585D84F1" w14:textId="45693F01" w:rsidR="00444576" w:rsidRDefault="00444576" w:rsidP="00444576">
            <w:pPr>
              <w:jc w:val="center"/>
              <w:rPr>
                <w:lang w:val="en-US"/>
              </w:rPr>
            </w:pPr>
            <w:r>
              <w:rPr>
                <w:lang w:val="en-US"/>
              </w:rPr>
              <w:t>x3</w:t>
            </w:r>
          </w:p>
        </w:tc>
        <w:tc>
          <w:tcPr>
            <w:tcW w:w="1261" w:type="dxa"/>
          </w:tcPr>
          <w:p w14:paraId="5B6F0E28" w14:textId="2086FFC4"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16C1E972" w14:textId="4E7F0A3E" w:rsidR="00444576" w:rsidRDefault="00444576" w:rsidP="00444576">
            <w:pPr>
              <w:jc w:val="center"/>
              <w:rPr>
                <w:lang w:val="en-US"/>
              </w:rPr>
            </w:pPr>
            <w:r>
              <w:rPr>
                <w:lang w:val="en-US"/>
              </w:rPr>
              <w:t>x3</w:t>
            </w:r>
          </w:p>
        </w:tc>
        <w:tc>
          <w:tcPr>
            <w:tcW w:w="1261" w:type="dxa"/>
          </w:tcPr>
          <w:p w14:paraId="454E2926"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2825705D" w14:textId="628D822D" w:rsidR="00444576" w:rsidRDefault="00444576" w:rsidP="00444576">
            <w:pPr>
              <w:jc w:val="center"/>
              <w:rPr>
                <w:lang w:val="en-US"/>
              </w:rPr>
            </w:pPr>
            <w:r>
              <w:rPr>
                <w:lang w:val="en-US"/>
              </w:rPr>
              <w:t>x3</w:t>
            </w:r>
          </w:p>
        </w:tc>
        <w:tc>
          <w:tcPr>
            <w:tcW w:w="1262" w:type="dxa"/>
          </w:tcPr>
          <w:p w14:paraId="6581F683"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3F54713C" w14:textId="45DAFA2C" w:rsidR="00444576" w:rsidRDefault="00444576" w:rsidP="00444576">
            <w:pPr>
              <w:jc w:val="center"/>
              <w:rPr>
                <w:lang w:val="en-US"/>
              </w:rPr>
            </w:pPr>
            <w:r>
              <w:rPr>
                <w:lang w:val="en-US"/>
              </w:rPr>
              <w:t>x3</w:t>
            </w:r>
          </w:p>
        </w:tc>
      </w:tr>
      <w:tr w:rsidR="00444576" w14:paraId="2AE3E2F6" w14:textId="77777777" w:rsidTr="00971743">
        <w:tc>
          <w:tcPr>
            <w:tcW w:w="1261" w:type="dxa"/>
          </w:tcPr>
          <w:p w14:paraId="0C84D7BF" w14:textId="2C0F11E0" w:rsidR="00444576" w:rsidRDefault="00444576" w:rsidP="00444576">
            <w:pPr>
              <w:jc w:val="center"/>
              <w:rPr>
                <w:lang w:val="en-US"/>
              </w:rPr>
            </w:pPr>
            <w:r>
              <w:rPr>
                <w:lang w:val="en-US"/>
              </w:rPr>
              <w:t>Conv3_x</w:t>
            </w:r>
          </w:p>
        </w:tc>
        <w:tc>
          <w:tcPr>
            <w:tcW w:w="1261" w:type="dxa"/>
          </w:tcPr>
          <w:p w14:paraId="5F558504" w14:textId="065BAA37" w:rsidR="00444576" w:rsidRDefault="00444576" w:rsidP="00444576">
            <w:pPr>
              <w:jc w:val="center"/>
              <w:rPr>
                <w:lang w:val="en-US"/>
              </w:rPr>
            </w:pPr>
            <w:r>
              <w:rPr>
                <w:lang w:val="en-US"/>
              </w:rPr>
              <w:t>28x28</w:t>
            </w:r>
          </w:p>
        </w:tc>
        <w:tc>
          <w:tcPr>
            <w:tcW w:w="1261" w:type="dxa"/>
          </w:tcPr>
          <w:p w14:paraId="6095F2C0" w14:textId="25FC8084"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6EDCC0FE" w14:textId="738E8A56" w:rsidR="00444576" w:rsidRDefault="00444576" w:rsidP="00444576">
            <w:pPr>
              <w:jc w:val="center"/>
              <w:rPr>
                <w:lang w:val="en-US"/>
              </w:rPr>
            </w:pPr>
            <w:r>
              <w:rPr>
                <w:lang w:val="en-US"/>
              </w:rPr>
              <w:t>x2</w:t>
            </w:r>
          </w:p>
        </w:tc>
        <w:tc>
          <w:tcPr>
            <w:tcW w:w="1261" w:type="dxa"/>
          </w:tcPr>
          <w:p w14:paraId="47642448" w14:textId="77777777"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25E4C89C" w14:textId="1348F8AA" w:rsidR="00444576" w:rsidRDefault="00444576" w:rsidP="00444576">
            <w:pPr>
              <w:jc w:val="center"/>
              <w:rPr>
                <w:lang w:val="en-US"/>
              </w:rPr>
            </w:pPr>
            <w:r>
              <w:rPr>
                <w:lang w:val="en-US"/>
              </w:rPr>
              <w:t>x4</w:t>
            </w:r>
          </w:p>
        </w:tc>
        <w:tc>
          <w:tcPr>
            <w:tcW w:w="1261" w:type="dxa"/>
          </w:tcPr>
          <w:p w14:paraId="4FCE7B0F" w14:textId="3DF720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54F0D7B8" w14:textId="3656F6D1" w:rsidR="00444576" w:rsidRDefault="00444576" w:rsidP="00444576">
            <w:pPr>
              <w:jc w:val="center"/>
              <w:rPr>
                <w:lang w:val="en-US"/>
              </w:rPr>
            </w:pPr>
            <w:r>
              <w:rPr>
                <w:lang w:val="en-US"/>
              </w:rPr>
              <w:t>x4</w:t>
            </w:r>
          </w:p>
        </w:tc>
        <w:tc>
          <w:tcPr>
            <w:tcW w:w="1261" w:type="dxa"/>
          </w:tcPr>
          <w:p w14:paraId="69C7DD59"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36909FE3" w14:textId="338399D7" w:rsidR="00444576" w:rsidRDefault="00444576" w:rsidP="00444576">
            <w:pPr>
              <w:jc w:val="center"/>
              <w:rPr>
                <w:lang w:val="en-US"/>
              </w:rPr>
            </w:pPr>
            <w:r>
              <w:rPr>
                <w:lang w:val="en-US"/>
              </w:rPr>
              <w:t>x4</w:t>
            </w:r>
          </w:p>
        </w:tc>
        <w:tc>
          <w:tcPr>
            <w:tcW w:w="1262" w:type="dxa"/>
          </w:tcPr>
          <w:p w14:paraId="7CBC4A1D"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65528C79" w14:textId="7BE02C7B" w:rsidR="00444576" w:rsidRDefault="00444576" w:rsidP="00444576">
            <w:pPr>
              <w:jc w:val="center"/>
              <w:rPr>
                <w:lang w:val="en-US"/>
              </w:rPr>
            </w:pPr>
            <w:r>
              <w:rPr>
                <w:lang w:val="en-US"/>
              </w:rPr>
              <w:t>x8</w:t>
            </w:r>
          </w:p>
        </w:tc>
      </w:tr>
      <w:tr w:rsidR="00444576" w14:paraId="0D676711" w14:textId="77777777" w:rsidTr="00971743">
        <w:tc>
          <w:tcPr>
            <w:tcW w:w="1261" w:type="dxa"/>
          </w:tcPr>
          <w:p w14:paraId="0386CB84" w14:textId="40334155" w:rsidR="00444576" w:rsidRDefault="00444576" w:rsidP="00444576">
            <w:pPr>
              <w:jc w:val="center"/>
              <w:rPr>
                <w:lang w:val="en-US"/>
              </w:rPr>
            </w:pPr>
            <w:r>
              <w:rPr>
                <w:lang w:val="en-US"/>
              </w:rPr>
              <w:t>Conv4_x</w:t>
            </w:r>
          </w:p>
        </w:tc>
        <w:tc>
          <w:tcPr>
            <w:tcW w:w="1261" w:type="dxa"/>
          </w:tcPr>
          <w:p w14:paraId="653A39C1" w14:textId="6E7DB3DA" w:rsidR="00444576" w:rsidRDefault="00444576" w:rsidP="00444576">
            <w:pPr>
              <w:jc w:val="center"/>
              <w:rPr>
                <w:lang w:val="en-US"/>
              </w:rPr>
            </w:pPr>
            <w:r>
              <w:rPr>
                <w:lang w:val="en-US"/>
              </w:rPr>
              <w:t>14x14</w:t>
            </w:r>
          </w:p>
        </w:tc>
        <w:tc>
          <w:tcPr>
            <w:tcW w:w="1261" w:type="dxa"/>
          </w:tcPr>
          <w:p w14:paraId="3E5DF63C" w14:textId="57249F56"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05C680CD" w14:textId="35BC3257" w:rsidR="00444576" w:rsidRDefault="00444576" w:rsidP="00444576">
            <w:pPr>
              <w:jc w:val="center"/>
              <w:rPr>
                <w:lang w:val="en-US"/>
              </w:rPr>
            </w:pPr>
            <w:r>
              <w:rPr>
                <w:lang w:val="en-US"/>
              </w:rPr>
              <w:t>x2</w:t>
            </w:r>
          </w:p>
        </w:tc>
        <w:tc>
          <w:tcPr>
            <w:tcW w:w="1261" w:type="dxa"/>
          </w:tcPr>
          <w:p w14:paraId="502F0C3E" w14:textId="77777777"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2B47EA3A" w14:textId="728B82E5" w:rsidR="00444576" w:rsidRDefault="00444576" w:rsidP="00444576">
            <w:pPr>
              <w:jc w:val="center"/>
              <w:rPr>
                <w:lang w:val="en-US"/>
              </w:rPr>
            </w:pPr>
            <w:r>
              <w:rPr>
                <w:lang w:val="en-US"/>
              </w:rPr>
              <w:t>x6</w:t>
            </w:r>
          </w:p>
        </w:tc>
        <w:tc>
          <w:tcPr>
            <w:tcW w:w="1261" w:type="dxa"/>
          </w:tcPr>
          <w:p w14:paraId="41476F8A" w14:textId="7D484A05"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00F17DEE" w14:textId="02D524C6" w:rsidR="00444576" w:rsidRDefault="00444576" w:rsidP="00444576">
            <w:pPr>
              <w:jc w:val="center"/>
              <w:rPr>
                <w:lang w:val="en-US"/>
              </w:rPr>
            </w:pPr>
            <w:r>
              <w:rPr>
                <w:lang w:val="en-US"/>
              </w:rPr>
              <w:t>x6</w:t>
            </w:r>
          </w:p>
        </w:tc>
        <w:tc>
          <w:tcPr>
            <w:tcW w:w="1261" w:type="dxa"/>
          </w:tcPr>
          <w:p w14:paraId="5AB1A645"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4B78B22E" w14:textId="66C7C9BA" w:rsidR="00444576" w:rsidRDefault="00444576" w:rsidP="00444576">
            <w:pPr>
              <w:jc w:val="center"/>
              <w:rPr>
                <w:lang w:val="en-US"/>
              </w:rPr>
            </w:pPr>
            <w:r>
              <w:rPr>
                <w:lang w:val="en-US"/>
              </w:rPr>
              <w:t>x23</w:t>
            </w:r>
          </w:p>
        </w:tc>
        <w:tc>
          <w:tcPr>
            <w:tcW w:w="1262" w:type="dxa"/>
          </w:tcPr>
          <w:p w14:paraId="2C405382"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70587AAE" w14:textId="5D742033" w:rsidR="00444576" w:rsidRDefault="00444576" w:rsidP="00444576">
            <w:pPr>
              <w:jc w:val="center"/>
              <w:rPr>
                <w:lang w:val="en-US"/>
              </w:rPr>
            </w:pPr>
            <w:r>
              <w:rPr>
                <w:lang w:val="en-US"/>
              </w:rPr>
              <w:t>x36</w:t>
            </w:r>
          </w:p>
        </w:tc>
      </w:tr>
      <w:tr w:rsidR="00444576" w14:paraId="14886891" w14:textId="77777777" w:rsidTr="00971743">
        <w:tc>
          <w:tcPr>
            <w:tcW w:w="1261" w:type="dxa"/>
          </w:tcPr>
          <w:p w14:paraId="52E9A269" w14:textId="095E2FD3" w:rsidR="00444576" w:rsidRDefault="00444576" w:rsidP="00444576">
            <w:pPr>
              <w:jc w:val="center"/>
              <w:rPr>
                <w:lang w:val="en-US"/>
              </w:rPr>
            </w:pPr>
            <w:r>
              <w:rPr>
                <w:lang w:val="en-US"/>
              </w:rPr>
              <w:t>Conv5_x</w:t>
            </w:r>
          </w:p>
        </w:tc>
        <w:tc>
          <w:tcPr>
            <w:tcW w:w="1261" w:type="dxa"/>
          </w:tcPr>
          <w:p w14:paraId="68086890" w14:textId="3306E54C" w:rsidR="00444576" w:rsidRDefault="00444576" w:rsidP="00444576">
            <w:pPr>
              <w:jc w:val="center"/>
              <w:rPr>
                <w:lang w:val="en-US"/>
              </w:rPr>
            </w:pPr>
            <w:r>
              <w:rPr>
                <w:lang w:val="en-US"/>
              </w:rPr>
              <w:t>7x7</w:t>
            </w:r>
          </w:p>
        </w:tc>
        <w:tc>
          <w:tcPr>
            <w:tcW w:w="1261" w:type="dxa"/>
          </w:tcPr>
          <w:p w14:paraId="0FE40595" w14:textId="6A09A39A"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25A05506" w14:textId="39B6CDAA" w:rsidR="00444576" w:rsidRDefault="00444576" w:rsidP="00444576">
            <w:pPr>
              <w:jc w:val="center"/>
              <w:rPr>
                <w:lang w:val="en-US"/>
              </w:rPr>
            </w:pPr>
            <w:r>
              <w:rPr>
                <w:lang w:val="en-US"/>
              </w:rPr>
              <w:t>x2</w:t>
            </w:r>
          </w:p>
        </w:tc>
        <w:tc>
          <w:tcPr>
            <w:tcW w:w="1261" w:type="dxa"/>
          </w:tcPr>
          <w:p w14:paraId="60D9FAFD" w14:textId="77777777"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12EA9290" w14:textId="07A32DCB" w:rsidR="00444576" w:rsidRDefault="00444576" w:rsidP="00444576">
            <w:pPr>
              <w:jc w:val="center"/>
              <w:rPr>
                <w:lang w:val="en-US"/>
              </w:rPr>
            </w:pPr>
            <w:r>
              <w:rPr>
                <w:lang w:val="en-US"/>
              </w:rPr>
              <w:t>x3</w:t>
            </w:r>
          </w:p>
        </w:tc>
        <w:tc>
          <w:tcPr>
            <w:tcW w:w="1261" w:type="dxa"/>
          </w:tcPr>
          <w:p w14:paraId="19A3264B" w14:textId="4D3A40A2"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4C054773" w14:textId="659260B2" w:rsidR="00444576" w:rsidRDefault="00444576" w:rsidP="00444576">
            <w:pPr>
              <w:jc w:val="center"/>
              <w:rPr>
                <w:lang w:val="en-US"/>
              </w:rPr>
            </w:pPr>
            <w:r>
              <w:rPr>
                <w:lang w:val="en-US"/>
              </w:rPr>
              <w:t>x3</w:t>
            </w:r>
          </w:p>
        </w:tc>
        <w:tc>
          <w:tcPr>
            <w:tcW w:w="1261" w:type="dxa"/>
          </w:tcPr>
          <w:p w14:paraId="1BA591DE"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0192D5E8" w14:textId="39D9BC81" w:rsidR="00444576" w:rsidRDefault="00444576" w:rsidP="00444576">
            <w:pPr>
              <w:jc w:val="center"/>
              <w:rPr>
                <w:lang w:val="en-US"/>
              </w:rPr>
            </w:pPr>
            <w:r>
              <w:rPr>
                <w:lang w:val="en-US"/>
              </w:rPr>
              <w:t>x3</w:t>
            </w:r>
          </w:p>
        </w:tc>
        <w:tc>
          <w:tcPr>
            <w:tcW w:w="1262" w:type="dxa"/>
          </w:tcPr>
          <w:p w14:paraId="6A8511BC"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7924D190" w14:textId="0E0647E5" w:rsidR="00444576" w:rsidRDefault="00444576" w:rsidP="00444576">
            <w:pPr>
              <w:jc w:val="center"/>
              <w:rPr>
                <w:lang w:val="en-US"/>
              </w:rPr>
            </w:pPr>
            <w:r>
              <w:rPr>
                <w:lang w:val="en-US"/>
              </w:rPr>
              <w:t>x3</w:t>
            </w:r>
          </w:p>
        </w:tc>
      </w:tr>
      <w:tr w:rsidR="00444576" w:rsidRPr="009A4A12" w14:paraId="4FBA95D2" w14:textId="77777777" w:rsidTr="00E279D8">
        <w:tc>
          <w:tcPr>
            <w:tcW w:w="1261" w:type="dxa"/>
          </w:tcPr>
          <w:p w14:paraId="50204D3B" w14:textId="77777777" w:rsidR="00444576" w:rsidRDefault="00444576" w:rsidP="00444576">
            <w:pPr>
              <w:jc w:val="center"/>
              <w:rPr>
                <w:lang w:val="en-US"/>
              </w:rPr>
            </w:pPr>
          </w:p>
        </w:tc>
        <w:tc>
          <w:tcPr>
            <w:tcW w:w="1261" w:type="dxa"/>
          </w:tcPr>
          <w:p w14:paraId="023FA003" w14:textId="7F11A089" w:rsidR="00444576" w:rsidRDefault="00444576" w:rsidP="00444576">
            <w:pPr>
              <w:jc w:val="center"/>
              <w:rPr>
                <w:lang w:val="en-US"/>
              </w:rPr>
            </w:pPr>
            <w:r>
              <w:rPr>
                <w:lang w:val="en-US"/>
              </w:rPr>
              <w:t>1x1</w:t>
            </w:r>
          </w:p>
        </w:tc>
        <w:tc>
          <w:tcPr>
            <w:tcW w:w="6306" w:type="dxa"/>
            <w:gridSpan w:val="5"/>
          </w:tcPr>
          <w:p w14:paraId="34A8EDE1" w14:textId="44560B1B" w:rsidR="00444576" w:rsidRDefault="00444576" w:rsidP="00444576">
            <w:pPr>
              <w:jc w:val="center"/>
              <w:rPr>
                <w:lang w:val="en-US"/>
              </w:rPr>
            </w:pPr>
            <w:r>
              <w:rPr>
                <w:lang w:val="en-US"/>
              </w:rPr>
              <w:t xml:space="preserve">Average pool, 100-d fc, </w:t>
            </w:r>
            <w:proofErr w:type="spellStart"/>
            <w:r>
              <w:rPr>
                <w:lang w:val="en-US"/>
              </w:rPr>
              <w:t>softmax</w:t>
            </w:r>
            <w:proofErr w:type="spellEnd"/>
          </w:p>
        </w:tc>
      </w:tr>
      <w:tr w:rsidR="00444576" w14:paraId="6F4C4581" w14:textId="77777777" w:rsidTr="00E279D8">
        <w:tc>
          <w:tcPr>
            <w:tcW w:w="2522" w:type="dxa"/>
            <w:gridSpan w:val="2"/>
          </w:tcPr>
          <w:p w14:paraId="158F2B5E" w14:textId="0FA1511E" w:rsidR="00444576" w:rsidRDefault="00444576" w:rsidP="00444576">
            <w:pPr>
              <w:jc w:val="center"/>
              <w:rPr>
                <w:lang w:val="en-US"/>
              </w:rPr>
            </w:pPr>
            <w:r>
              <w:rPr>
                <w:lang w:val="en-US"/>
              </w:rPr>
              <w:t>FLOPs</w:t>
            </w:r>
          </w:p>
        </w:tc>
        <w:tc>
          <w:tcPr>
            <w:tcW w:w="1261" w:type="dxa"/>
          </w:tcPr>
          <w:p w14:paraId="307F6853" w14:textId="27381AE9" w:rsidR="00444576" w:rsidRPr="00444576" w:rsidRDefault="00444576" w:rsidP="00444576">
            <w:pPr>
              <w:jc w:val="center"/>
              <w:rPr>
                <w:vertAlign w:val="superscript"/>
                <w:lang w:val="en-US"/>
              </w:rPr>
            </w:pPr>
            <w:r>
              <w:rPr>
                <w:lang w:val="en-US"/>
              </w:rPr>
              <w:t>1.8x10</w:t>
            </w:r>
            <w:r>
              <w:rPr>
                <w:vertAlign w:val="superscript"/>
                <w:lang w:val="en-US"/>
              </w:rPr>
              <w:t>9</w:t>
            </w:r>
          </w:p>
        </w:tc>
        <w:tc>
          <w:tcPr>
            <w:tcW w:w="1261" w:type="dxa"/>
          </w:tcPr>
          <w:p w14:paraId="22D21451" w14:textId="0D81E99A" w:rsidR="00444576" w:rsidRDefault="00444576" w:rsidP="00444576">
            <w:pPr>
              <w:jc w:val="center"/>
              <w:rPr>
                <w:lang w:val="en-US"/>
              </w:rPr>
            </w:pPr>
            <w:r>
              <w:rPr>
                <w:lang w:val="en-US"/>
              </w:rPr>
              <w:t>3.5 x10</w:t>
            </w:r>
            <w:r>
              <w:rPr>
                <w:vertAlign w:val="superscript"/>
                <w:lang w:val="en-US"/>
              </w:rPr>
              <w:t>9</w:t>
            </w:r>
          </w:p>
        </w:tc>
        <w:tc>
          <w:tcPr>
            <w:tcW w:w="1261" w:type="dxa"/>
          </w:tcPr>
          <w:p w14:paraId="70622AEF" w14:textId="24268054" w:rsidR="00444576" w:rsidRDefault="00444576" w:rsidP="00444576">
            <w:pPr>
              <w:jc w:val="center"/>
              <w:rPr>
                <w:lang w:val="en-US"/>
              </w:rPr>
            </w:pPr>
            <w:r>
              <w:rPr>
                <w:lang w:val="en-US"/>
              </w:rPr>
              <w:t>3.8 x10</w:t>
            </w:r>
            <w:r>
              <w:rPr>
                <w:vertAlign w:val="superscript"/>
                <w:lang w:val="en-US"/>
              </w:rPr>
              <w:t>9</w:t>
            </w:r>
          </w:p>
        </w:tc>
        <w:tc>
          <w:tcPr>
            <w:tcW w:w="1261" w:type="dxa"/>
          </w:tcPr>
          <w:p w14:paraId="011605EB" w14:textId="045FF686" w:rsidR="00444576" w:rsidRDefault="00444576" w:rsidP="00444576">
            <w:pPr>
              <w:jc w:val="center"/>
              <w:rPr>
                <w:lang w:val="en-US"/>
              </w:rPr>
            </w:pPr>
            <w:r>
              <w:rPr>
                <w:lang w:val="en-US"/>
              </w:rPr>
              <w:t>7.6 x10</w:t>
            </w:r>
            <w:r>
              <w:rPr>
                <w:vertAlign w:val="superscript"/>
                <w:lang w:val="en-US"/>
              </w:rPr>
              <w:t>9</w:t>
            </w:r>
          </w:p>
        </w:tc>
        <w:tc>
          <w:tcPr>
            <w:tcW w:w="1262" w:type="dxa"/>
          </w:tcPr>
          <w:p w14:paraId="44EDBBD9" w14:textId="27A1472F" w:rsidR="00444576" w:rsidRDefault="00444576" w:rsidP="00444576">
            <w:pPr>
              <w:jc w:val="center"/>
              <w:rPr>
                <w:lang w:val="en-US"/>
              </w:rPr>
            </w:pPr>
            <w:r>
              <w:rPr>
                <w:lang w:val="en-US"/>
              </w:rPr>
              <w:t>11.3 x10</w:t>
            </w:r>
            <w:r>
              <w:rPr>
                <w:vertAlign w:val="superscript"/>
                <w:lang w:val="en-US"/>
              </w:rPr>
              <w:t>9</w:t>
            </w:r>
          </w:p>
        </w:tc>
      </w:tr>
    </w:tbl>
    <w:p w14:paraId="5C8AA47F" w14:textId="77777777" w:rsidR="00971743" w:rsidRDefault="00971743" w:rsidP="00D41DAA">
      <w:pPr>
        <w:ind w:firstLine="708"/>
        <w:jc w:val="center"/>
        <w:rPr>
          <w:lang w:val="en-US"/>
        </w:rPr>
      </w:pPr>
    </w:p>
    <w:p w14:paraId="12AFECD6" w14:textId="77777777" w:rsidR="00374EE4" w:rsidRDefault="008D68D0" w:rsidP="00374EE4">
      <w:pPr>
        <w:keepNext/>
        <w:ind w:firstLine="708"/>
        <w:jc w:val="center"/>
      </w:pPr>
      <w:r>
        <w:rPr>
          <w:noProof/>
        </w:rPr>
        <w:lastRenderedPageBreak/>
        <w:drawing>
          <wp:inline distT="0" distB="0" distL="0" distR="0" wp14:anchorId="183A835C" wp14:editId="17CE2549">
            <wp:extent cx="882031" cy="534369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8296" cy="5442230"/>
                    </a:xfrm>
                    <a:prstGeom prst="rect">
                      <a:avLst/>
                    </a:prstGeom>
                  </pic:spPr>
                </pic:pic>
              </a:graphicData>
            </a:graphic>
          </wp:inline>
        </w:drawing>
      </w:r>
    </w:p>
    <w:p w14:paraId="3769358D" w14:textId="199B85A0" w:rsidR="008D68D0"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34-layer Resnet architecture</w:t>
      </w:r>
    </w:p>
    <w:p w14:paraId="5A3823B5" w14:textId="3D28E05A" w:rsidR="008D68D0" w:rsidRPr="00EF413C" w:rsidRDefault="008A57A4" w:rsidP="008A57A4">
      <w:pPr>
        <w:ind w:firstLine="708"/>
        <w:rPr>
          <w:lang w:val="en-US"/>
        </w:rPr>
      </w:pPr>
      <w:r>
        <w:rPr>
          <w:lang w:val="en-US"/>
        </w:rPr>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77777777" w:rsidR="00626434" w:rsidRDefault="00626434" w:rsidP="00CC3B77">
      <w:pPr>
        <w:pStyle w:val="Ttulo2"/>
        <w:numPr>
          <w:ilvl w:val="3"/>
          <w:numId w:val="1"/>
        </w:numPr>
      </w:pPr>
      <w:bookmarkStart w:id="158" w:name="_Toc45357485"/>
      <w:r>
        <w:t>InceptionV3 [9]</w:t>
      </w:r>
      <w:bookmarkEnd w:id="158"/>
    </w:p>
    <w:p w14:paraId="50DF16F8" w14:textId="436389AE"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p>
    <w:p w14:paraId="19811604" w14:textId="57CCFC90" w:rsidR="00806FFA" w:rsidRDefault="00806FFA" w:rsidP="00806FFA">
      <w:pPr>
        <w:ind w:firstLine="708"/>
        <w:jc w:val="both"/>
        <w:rPr>
          <w:lang w:val="en-US"/>
        </w:rPr>
      </w:pPr>
      <w:r>
        <w:rPr>
          <w:lang w:val="en-US"/>
        </w:rPr>
        <w:lastRenderedPageBreak/>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proofErr w:type="gramStart"/>
      <w:r w:rsidR="003152A8">
        <w:rPr>
          <w:lang w:val="en-US"/>
        </w:rPr>
        <w:t>operation</w:t>
      </w:r>
      <w:proofErr w:type="gramEnd"/>
      <w:r w:rsidR="003152A8">
        <w:rPr>
          <w:lang w:val="en-US"/>
        </w:rPr>
        <w:t xml:space="preserve">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w:t>
      </w:r>
      <w:r w:rsidR="004916CD">
        <w:rPr>
          <w:lang w:val="en-US"/>
        </w:rPr>
        <w:lastRenderedPageBreak/>
        <w:t>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r>
        <w:t xml:space="preserve">Table </w:t>
      </w:r>
      <w:r w:rsidR="009A4A12">
        <w:fldChar w:fldCharType="begin"/>
      </w:r>
      <w:r w:rsidR="009A4A12">
        <w:instrText xml:space="preserve"> SEQ Table \* ARABIC </w:instrText>
      </w:r>
      <w:r w:rsidR="009A4A12">
        <w:fldChar w:fldCharType="separate"/>
      </w:r>
      <w:r w:rsidR="00AA4B69">
        <w:rPr>
          <w:noProof/>
        </w:rPr>
        <w:t>6</w:t>
      </w:r>
      <w:r w:rsidR="009A4A12">
        <w:rPr>
          <w:noProof/>
        </w:rPr>
        <w:fldChar w:fldCharType="end"/>
      </w:r>
      <w:r>
        <w:t xml:space="preserve"> InceptionV3 </w:t>
      </w:r>
      <w:proofErr w:type="spellStart"/>
      <w:r>
        <w:t>architecture</w:t>
      </w:r>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14:paraId="18FE01DC" w14:textId="77777777" w:rsidTr="004F2EAA">
        <w:trPr>
          <w:jc w:val="center"/>
        </w:trPr>
        <w:tc>
          <w:tcPr>
            <w:tcW w:w="1597" w:type="dxa"/>
          </w:tcPr>
          <w:p w14:paraId="5AE25EE2" w14:textId="1B2A4DAC" w:rsidR="004F2EAA" w:rsidRDefault="004F2EAA" w:rsidP="00F13BC1">
            <w:pPr>
              <w:rPr>
                <w:lang w:val="en-US"/>
              </w:rPr>
            </w:pPr>
            <w:r>
              <w:rPr>
                <w:lang w:val="en-US"/>
              </w:rPr>
              <w:t>type</w:t>
            </w:r>
          </w:p>
        </w:tc>
        <w:tc>
          <w:tcPr>
            <w:tcW w:w="1818" w:type="dxa"/>
          </w:tcPr>
          <w:p w14:paraId="395EEFED" w14:textId="7F666DCF" w:rsidR="004F2EAA" w:rsidRDefault="004F2EAA" w:rsidP="00F13BC1">
            <w:pPr>
              <w:rPr>
                <w:lang w:val="en-US"/>
              </w:rPr>
            </w:pPr>
            <w:r>
              <w:rPr>
                <w:lang w:val="en-US"/>
              </w:rPr>
              <w:t>Patch size/stride or remarks</w:t>
            </w:r>
          </w:p>
        </w:tc>
        <w:tc>
          <w:tcPr>
            <w:tcW w:w="1980" w:type="dxa"/>
          </w:tcPr>
          <w:p w14:paraId="0A271930" w14:textId="35C690FC" w:rsidR="004F2EAA" w:rsidRDefault="004F2EAA" w:rsidP="00F13BC1">
            <w:pPr>
              <w:rPr>
                <w:lang w:val="en-US"/>
              </w:rPr>
            </w:pPr>
            <w:r>
              <w:rPr>
                <w:lang w:val="en-US"/>
              </w:rPr>
              <w:t>Input size</w:t>
            </w:r>
          </w:p>
        </w:tc>
      </w:tr>
      <w:tr w:rsidR="004F2EAA" w14:paraId="1813A9DA" w14:textId="77777777" w:rsidTr="004F2EAA">
        <w:trPr>
          <w:jc w:val="center"/>
        </w:trPr>
        <w:tc>
          <w:tcPr>
            <w:tcW w:w="1597" w:type="dxa"/>
          </w:tcPr>
          <w:p w14:paraId="639A09F8" w14:textId="4713F3C8" w:rsidR="004F2EAA" w:rsidRDefault="004F2EAA" w:rsidP="00F13BC1">
            <w:pPr>
              <w:rPr>
                <w:lang w:val="en-US"/>
              </w:rPr>
            </w:pPr>
            <w:r>
              <w:rPr>
                <w:lang w:val="en-US"/>
              </w:rPr>
              <w:t>conv</w:t>
            </w:r>
          </w:p>
        </w:tc>
        <w:tc>
          <w:tcPr>
            <w:tcW w:w="1818" w:type="dxa"/>
          </w:tcPr>
          <w:p w14:paraId="277D6003" w14:textId="207F2C98" w:rsidR="004F2EAA" w:rsidRDefault="00112032" w:rsidP="00F13BC1">
            <w:pPr>
              <w:rPr>
                <w:lang w:val="en-US"/>
              </w:rPr>
            </w:pPr>
            <w:r>
              <w:rPr>
                <w:lang w:val="en-US"/>
              </w:rPr>
              <w:t>3x3/2</w:t>
            </w:r>
          </w:p>
        </w:tc>
        <w:tc>
          <w:tcPr>
            <w:tcW w:w="1980" w:type="dxa"/>
          </w:tcPr>
          <w:p w14:paraId="0FD922AB" w14:textId="67478238" w:rsidR="004F2EAA" w:rsidRDefault="00112032" w:rsidP="00F13BC1">
            <w:pPr>
              <w:rPr>
                <w:lang w:val="en-US"/>
              </w:rPr>
            </w:pPr>
            <w:r>
              <w:rPr>
                <w:lang w:val="en-US"/>
              </w:rPr>
              <w:t>299x299x3</w:t>
            </w:r>
          </w:p>
        </w:tc>
      </w:tr>
      <w:tr w:rsidR="004F2EAA" w14:paraId="3F738729" w14:textId="77777777" w:rsidTr="004F2EAA">
        <w:trPr>
          <w:jc w:val="center"/>
        </w:trPr>
        <w:tc>
          <w:tcPr>
            <w:tcW w:w="1597" w:type="dxa"/>
          </w:tcPr>
          <w:p w14:paraId="4567DEB8" w14:textId="6AD59A74" w:rsidR="004F2EAA" w:rsidRDefault="004F2EAA" w:rsidP="00F13BC1">
            <w:pPr>
              <w:rPr>
                <w:lang w:val="en-US"/>
              </w:rPr>
            </w:pPr>
            <w:r>
              <w:rPr>
                <w:lang w:val="en-US"/>
              </w:rPr>
              <w:t>conv</w:t>
            </w:r>
          </w:p>
        </w:tc>
        <w:tc>
          <w:tcPr>
            <w:tcW w:w="1818" w:type="dxa"/>
          </w:tcPr>
          <w:p w14:paraId="3CD82078" w14:textId="7853AD7C" w:rsidR="004F2EAA" w:rsidRDefault="00112032" w:rsidP="00F13BC1">
            <w:pPr>
              <w:rPr>
                <w:lang w:val="en-US"/>
              </w:rPr>
            </w:pPr>
            <w:r>
              <w:rPr>
                <w:lang w:val="en-US"/>
              </w:rPr>
              <w:t>3x3/1</w:t>
            </w:r>
          </w:p>
        </w:tc>
        <w:tc>
          <w:tcPr>
            <w:tcW w:w="1980" w:type="dxa"/>
          </w:tcPr>
          <w:p w14:paraId="4A627D73" w14:textId="3378B0CA" w:rsidR="004F2EAA" w:rsidRDefault="00112032" w:rsidP="00F13BC1">
            <w:pPr>
              <w:rPr>
                <w:lang w:val="en-US"/>
              </w:rPr>
            </w:pPr>
            <w:r>
              <w:rPr>
                <w:lang w:val="en-US"/>
              </w:rPr>
              <w:t>149x149x32</w:t>
            </w:r>
          </w:p>
        </w:tc>
      </w:tr>
      <w:tr w:rsidR="004F2EAA" w14:paraId="4BF027C1" w14:textId="77777777" w:rsidTr="004F2EAA">
        <w:trPr>
          <w:jc w:val="center"/>
        </w:trPr>
        <w:tc>
          <w:tcPr>
            <w:tcW w:w="1597" w:type="dxa"/>
          </w:tcPr>
          <w:p w14:paraId="4E14F654" w14:textId="1E248FAB" w:rsidR="004F2EAA" w:rsidRDefault="004F2EAA" w:rsidP="00F13BC1">
            <w:pPr>
              <w:rPr>
                <w:lang w:val="en-US"/>
              </w:rPr>
            </w:pPr>
            <w:r>
              <w:rPr>
                <w:lang w:val="en-US"/>
              </w:rPr>
              <w:t>Conv padded</w:t>
            </w:r>
          </w:p>
        </w:tc>
        <w:tc>
          <w:tcPr>
            <w:tcW w:w="1818" w:type="dxa"/>
          </w:tcPr>
          <w:p w14:paraId="153AC478" w14:textId="774EF4E4" w:rsidR="004F2EAA" w:rsidRDefault="00112032" w:rsidP="00F13BC1">
            <w:pPr>
              <w:rPr>
                <w:lang w:val="en-US"/>
              </w:rPr>
            </w:pPr>
            <w:r>
              <w:rPr>
                <w:lang w:val="en-US"/>
              </w:rPr>
              <w:t>3x3/1</w:t>
            </w:r>
          </w:p>
        </w:tc>
        <w:tc>
          <w:tcPr>
            <w:tcW w:w="1980" w:type="dxa"/>
          </w:tcPr>
          <w:p w14:paraId="0A8FDBCE" w14:textId="217ECA2A" w:rsidR="004F2EAA" w:rsidRDefault="00112032" w:rsidP="00F13BC1">
            <w:pPr>
              <w:rPr>
                <w:lang w:val="en-US"/>
              </w:rPr>
            </w:pPr>
            <w:r>
              <w:rPr>
                <w:lang w:val="en-US"/>
              </w:rPr>
              <w:t>147x147x32</w:t>
            </w:r>
          </w:p>
        </w:tc>
      </w:tr>
      <w:tr w:rsidR="00112032" w14:paraId="48CF0ABE" w14:textId="77777777" w:rsidTr="004F2EAA">
        <w:trPr>
          <w:jc w:val="center"/>
        </w:trPr>
        <w:tc>
          <w:tcPr>
            <w:tcW w:w="1597" w:type="dxa"/>
          </w:tcPr>
          <w:p w14:paraId="5732009C" w14:textId="3DD38665" w:rsidR="00112032" w:rsidRDefault="00112032" w:rsidP="00112032">
            <w:pPr>
              <w:rPr>
                <w:lang w:val="en-US"/>
              </w:rPr>
            </w:pPr>
            <w:r>
              <w:rPr>
                <w:lang w:val="en-US"/>
              </w:rPr>
              <w:t>pool</w:t>
            </w:r>
          </w:p>
        </w:tc>
        <w:tc>
          <w:tcPr>
            <w:tcW w:w="1818" w:type="dxa"/>
          </w:tcPr>
          <w:p w14:paraId="344E5749" w14:textId="50BE93A3" w:rsidR="00112032" w:rsidRDefault="00112032" w:rsidP="00112032">
            <w:pPr>
              <w:rPr>
                <w:lang w:val="en-US"/>
              </w:rPr>
            </w:pPr>
            <w:r>
              <w:rPr>
                <w:lang w:val="en-US"/>
              </w:rPr>
              <w:t>3x3/2</w:t>
            </w:r>
          </w:p>
        </w:tc>
        <w:tc>
          <w:tcPr>
            <w:tcW w:w="1980" w:type="dxa"/>
          </w:tcPr>
          <w:p w14:paraId="3C77539A" w14:textId="17FE19CC" w:rsidR="00112032" w:rsidRDefault="00112032" w:rsidP="00112032">
            <w:pPr>
              <w:rPr>
                <w:lang w:val="en-US"/>
              </w:rPr>
            </w:pPr>
            <w:r>
              <w:rPr>
                <w:lang w:val="en-US"/>
              </w:rPr>
              <w:t>147x147x64</w:t>
            </w:r>
          </w:p>
        </w:tc>
      </w:tr>
      <w:tr w:rsidR="00112032" w14:paraId="40306A5A" w14:textId="77777777" w:rsidTr="004F2EAA">
        <w:trPr>
          <w:jc w:val="center"/>
        </w:trPr>
        <w:tc>
          <w:tcPr>
            <w:tcW w:w="1597" w:type="dxa"/>
          </w:tcPr>
          <w:p w14:paraId="49DC0605" w14:textId="76D7AA61" w:rsidR="00112032" w:rsidRDefault="00112032" w:rsidP="00112032">
            <w:pPr>
              <w:rPr>
                <w:lang w:val="en-US"/>
              </w:rPr>
            </w:pPr>
            <w:r>
              <w:rPr>
                <w:lang w:val="en-US"/>
              </w:rPr>
              <w:t>conv</w:t>
            </w:r>
          </w:p>
        </w:tc>
        <w:tc>
          <w:tcPr>
            <w:tcW w:w="1818" w:type="dxa"/>
          </w:tcPr>
          <w:p w14:paraId="18DFD658" w14:textId="2B15C7D7" w:rsidR="00112032" w:rsidRDefault="00112032" w:rsidP="00112032">
            <w:pPr>
              <w:rPr>
                <w:lang w:val="en-US"/>
              </w:rPr>
            </w:pPr>
            <w:r>
              <w:rPr>
                <w:lang w:val="en-US"/>
              </w:rPr>
              <w:t>3x3/1</w:t>
            </w:r>
          </w:p>
        </w:tc>
        <w:tc>
          <w:tcPr>
            <w:tcW w:w="1980" w:type="dxa"/>
          </w:tcPr>
          <w:p w14:paraId="5E2EB05B" w14:textId="4A5FD734" w:rsidR="00112032" w:rsidRDefault="00112032" w:rsidP="00112032">
            <w:pPr>
              <w:rPr>
                <w:lang w:val="en-US"/>
              </w:rPr>
            </w:pPr>
            <w:r>
              <w:rPr>
                <w:lang w:val="en-US"/>
              </w:rPr>
              <w:t>73x73x64</w:t>
            </w:r>
          </w:p>
        </w:tc>
      </w:tr>
      <w:tr w:rsidR="00112032" w14:paraId="421125ED" w14:textId="77777777" w:rsidTr="004F2EAA">
        <w:trPr>
          <w:jc w:val="center"/>
        </w:trPr>
        <w:tc>
          <w:tcPr>
            <w:tcW w:w="1597" w:type="dxa"/>
          </w:tcPr>
          <w:p w14:paraId="1C6CC9A0" w14:textId="4AB03556" w:rsidR="00112032" w:rsidRDefault="00112032" w:rsidP="00112032">
            <w:pPr>
              <w:rPr>
                <w:lang w:val="en-US"/>
              </w:rPr>
            </w:pPr>
            <w:r>
              <w:rPr>
                <w:lang w:val="en-US"/>
              </w:rPr>
              <w:t>conv</w:t>
            </w:r>
          </w:p>
        </w:tc>
        <w:tc>
          <w:tcPr>
            <w:tcW w:w="1818" w:type="dxa"/>
          </w:tcPr>
          <w:p w14:paraId="147FCB2E" w14:textId="3A32C415" w:rsidR="00112032" w:rsidRDefault="00112032" w:rsidP="00112032">
            <w:pPr>
              <w:rPr>
                <w:lang w:val="en-US"/>
              </w:rPr>
            </w:pPr>
            <w:r>
              <w:rPr>
                <w:lang w:val="en-US"/>
              </w:rPr>
              <w:t>3x3/2</w:t>
            </w:r>
          </w:p>
        </w:tc>
        <w:tc>
          <w:tcPr>
            <w:tcW w:w="1980" w:type="dxa"/>
          </w:tcPr>
          <w:p w14:paraId="05A26534" w14:textId="0FFB91A1" w:rsidR="00112032" w:rsidRDefault="00112032" w:rsidP="00112032">
            <w:pPr>
              <w:rPr>
                <w:lang w:val="en-US"/>
              </w:rPr>
            </w:pPr>
            <w:r>
              <w:rPr>
                <w:lang w:val="en-US"/>
              </w:rPr>
              <w:t>71x71x80</w:t>
            </w:r>
          </w:p>
        </w:tc>
      </w:tr>
      <w:tr w:rsidR="00112032" w14:paraId="2200CBF3" w14:textId="77777777" w:rsidTr="004F2EAA">
        <w:trPr>
          <w:jc w:val="center"/>
        </w:trPr>
        <w:tc>
          <w:tcPr>
            <w:tcW w:w="1597" w:type="dxa"/>
          </w:tcPr>
          <w:p w14:paraId="26E8CB1E" w14:textId="64FB05DF" w:rsidR="00112032" w:rsidRDefault="00112032" w:rsidP="00112032">
            <w:pPr>
              <w:rPr>
                <w:lang w:val="en-US"/>
              </w:rPr>
            </w:pPr>
            <w:r>
              <w:rPr>
                <w:lang w:val="en-US"/>
              </w:rPr>
              <w:t>conv</w:t>
            </w:r>
          </w:p>
        </w:tc>
        <w:tc>
          <w:tcPr>
            <w:tcW w:w="1818" w:type="dxa"/>
          </w:tcPr>
          <w:p w14:paraId="4BC50574" w14:textId="7DA04411" w:rsidR="00112032" w:rsidRDefault="00112032" w:rsidP="00112032">
            <w:pPr>
              <w:rPr>
                <w:lang w:val="en-US"/>
              </w:rPr>
            </w:pPr>
            <w:r>
              <w:rPr>
                <w:lang w:val="en-US"/>
              </w:rPr>
              <w:t>3x3/1</w:t>
            </w:r>
          </w:p>
        </w:tc>
        <w:tc>
          <w:tcPr>
            <w:tcW w:w="1980" w:type="dxa"/>
          </w:tcPr>
          <w:p w14:paraId="606F1EE3" w14:textId="65174E28" w:rsidR="00112032" w:rsidRDefault="00112032" w:rsidP="00112032">
            <w:pPr>
              <w:rPr>
                <w:lang w:val="en-US"/>
              </w:rPr>
            </w:pPr>
            <w:r>
              <w:rPr>
                <w:lang w:val="en-US"/>
              </w:rPr>
              <w:t>35x35x192</w:t>
            </w:r>
          </w:p>
        </w:tc>
      </w:tr>
      <w:tr w:rsidR="00112032" w14:paraId="56C5C404" w14:textId="77777777" w:rsidTr="004F2EAA">
        <w:trPr>
          <w:jc w:val="center"/>
        </w:trPr>
        <w:tc>
          <w:tcPr>
            <w:tcW w:w="1597" w:type="dxa"/>
          </w:tcPr>
          <w:p w14:paraId="139CE8D2" w14:textId="7C11B366" w:rsidR="00112032" w:rsidRDefault="00112032" w:rsidP="00112032">
            <w:pPr>
              <w:rPr>
                <w:lang w:val="en-US"/>
              </w:rPr>
            </w:pPr>
            <w:r>
              <w:rPr>
                <w:lang w:val="en-US"/>
              </w:rPr>
              <w:t>3xInception</w:t>
            </w:r>
          </w:p>
        </w:tc>
        <w:tc>
          <w:tcPr>
            <w:tcW w:w="1818" w:type="dxa"/>
          </w:tcPr>
          <w:p w14:paraId="059C74F8" w14:textId="4536915A" w:rsidR="00112032" w:rsidRDefault="00E455A7" w:rsidP="00112032">
            <w:pPr>
              <w:rPr>
                <w:lang w:val="en-US"/>
              </w:rPr>
            </w:pPr>
            <w:r>
              <w:rPr>
                <w:lang w:val="en-US"/>
              </w:rPr>
              <w:t>Inception block 1</w:t>
            </w:r>
          </w:p>
        </w:tc>
        <w:tc>
          <w:tcPr>
            <w:tcW w:w="1980" w:type="dxa"/>
          </w:tcPr>
          <w:p w14:paraId="5E3FF5CE" w14:textId="087D43C8" w:rsidR="00112032" w:rsidRDefault="00112032" w:rsidP="00112032">
            <w:pPr>
              <w:rPr>
                <w:lang w:val="en-US"/>
              </w:rPr>
            </w:pPr>
            <w:r>
              <w:rPr>
                <w:lang w:val="en-US"/>
              </w:rPr>
              <w:t>35x35x288</w:t>
            </w:r>
          </w:p>
        </w:tc>
      </w:tr>
      <w:tr w:rsidR="00112032" w14:paraId="5C4C78BA" w14:textId="77777777" w:rsidTr="004F2EAA">
        <w:trPr>
          <w:jc w:val="center"/>
        </w:trPr>
        <w:tc>
          <w:tcPr>
            <w:tcW w:w="1597" w:type="dxa"/>
          </w:tcPr>
          <w:p w14:paraId="7BFDA1AB" w14:textId="2CC59522" w:rsidR="00112032" w:rsidRDefault="00112032" w:rsidP="00112032">
            <w:pPr>
              <w:rPr>
                <w:lang w:val="en-US"/>
              </w:rPr>
            </w:pPr>
            <w:r>
              <w:rPr>
                <w:lang w:val="en-US"/>
              </w:rPr>
              <w:t>5xInception</w:t>
            </w:r>
          </w:p>
        </w:tc>
        <w:tc>
          <w:tcPr>
            <w:tcW w:w="1818" w:type="dxa"/>
          </w:tcPr>
          <w:p w14:paraId="4C30239E" w14:textId="573080E8" w:rsidR="00112032" w:rsidRDefault="00E455A7" w:rsidP="00112032">
            <w:pPr>
              <w:rPr>
                <w:lang w:val="en-US"/>
              </w:rPr>
            </w:pPr>
            <w:r>
              <w:rPr>
                <w:lang w:val="en-US"/>
              </w:rPr>
              <w:t>Inception block 2</w:t>
            </w:r>
          </w:p>
        </w:tc>
        <w:tc>
          <w:tcPr>
            <w:tcW w:w="1980" w:type="dxa"/>
          </w:tcPr>
          <w:p w14:paraId="6DD34009" w14:textId="73BF606E" w:rsidR="00112032" w:rsidRDefault="00112032" w:rsidP="00112032">
            <w:pPr>
              <w:rPr>
                <w:lang w:val="en-US"/>
              </w:rPr>
            </w:pPr>
            <w:r>
              <w:rPr>
                <w:lang w:val="en-US"/>
              </w:rPr>
              <w:t>17x17x768</w:t>
            </w:r>
          </w:p>
        </w:tc>
      </w:tr>
      <w:tr w:rsidR="004F2EAA" w14:paraId="464C0574" w14:textId="77777777" w:rsidTr="004F2EAA">
        <w:trPr>
          <w:jc w:val="center"/>
        </w:trPr>
        <w:tc>
          <w:tcPr>
            <w:tcW w:w="1597" w:type="dxa"/>
          </w:tcPr>
          <w:p w14:paraId="7CC0614A" w14:textId="5E3FD4A8" w:rsidR="004F2EAA" w:rsidRDefault="004F2EAA" w:rsidP="00F13BC1">
            <w:pPr>
              <w:rPr>
                <w:lang w:val="en-US"/>
              </w:rPr>
            </w:pPr>
            <w:r>
              <w:rPr>
                <w:lang w:val="en-US"/>
              </w:rPr>
              <w:t>2xInception</w:t>
            </w:r>
          </w:p>
        </w:tc>
        <w:tc>
          <w:tcPr>
            <w:tcW w:w="1818" w:type="dxa"/>
          </w:tcPr>
          <w:p w14:paraId="7B615F65" w14:textId="52D900BD" w:rsidR="004F2EAA" w:rsidRDefault="00E455A7" w:rsidP="00F13BC1">
            <w:pPr>
              <w:rPr>
                <w:lang w:val="en-US"/>
              </w:rPr>
            </w:pPr>
            <w:r>
              <w:rPr>
                <w:lang w:val="en-US"/>
              </w:rPr>
              <w:t>Inception block 3</w:t>
            </w:r>
          </w:p>
        </w:tc>
        <w:tc>
          <w:tcPr>
            <w:tcW w:w="1980" w:type="dxa"/>
          </w:tcPr>
          <w:p w14:paraId="6195AE49" w14:textId="3179251A" w:rsidR="004F2EAA" w:rsidRDefault="00112032" w:rsidP="00F13BC1">
            <w:pPr>
              <w:rPr>
                <w:lang w:val="en-US"/>
              </w:rPr>
            </w:pPr>
            <w:r>
              <w:rPr>
                <w:lang w:val="en-US"/>
              </w:rPr>
              <w:t>8x8x1280</w:t>
            </w:r>
          </w:p>
        </w:tc>
      </w:tr>
      <w:tr w:rsidR="004F2EAA" w14:paraId="34C1B2D8" w14:textId="77777777" w:rsidTr="004F2EAA">
        <w:trPr>
          <w:jc w:val="center"/>
        </w:trPr>
        <w:tc>
          <w:tcPr>
            <w:tcW w:w="1597" w:type="dxa"/>
          </w:tcPr>
          <w:p w14:paraId="6D7A124C" w14:textId="2507B654" w:rsidR="004F2EAA" w:rsidRDefault="004F2EAA" w:rsidP="00F13BC1">
            <w:pPr>
              <w:rPr>
                <w:lang w:val="en-US"/>
              </w:rPr>
            </w:pPr>
            <w:r>
              <w:rPr>
                <w:lang w:val="en-US"/>
              </w:rPr>
              <w:t>pool</w:t>
            </w:r>
          </w:p>
        </w:tc>
        <w:tc>
          <w:tcPr>
            <w:tcW w:w="1818" w:type="dxa"/>
          </w:tcPr>
          <w:p w14:paraId="7F1CE1AB" w14:textId="3F6FD8C0" w:rsidR="004F2EAA" w:rsidRDefault="00112032" w:rsidP="00F13BC1">
            <w:pPr>
              <w:rPr>
                <w:lang w:val="en-US"/>
              </w:rPr>
            </w:pPr>
            <w:r>
              <w:rPr>
                <w:lang w:val="en-US"/>
              </w:rPr>
              <w:t>8x8</w:t>
            </w:r>
          </w:p>
        </w:tc>
        <w:tc>
          <w:tcPr>
            <w:tcW w:w="1980" w:type="dxa"/>
          </w:tcPr>
          <w:p w14:paraId="120A6B43" w14:textId="36EF5299" w:rsidR="004F2EAA" w:rsidRDefault="00112032" w:rsidP="00F13BC1">
            <w:pPr>
              <w:rPr>
                <w:lang w:val="en-US"/>
              </w:rPr>
            </w:pPr>
            <w:r>
              <w:rPr>
                <w:lang w:val="en-US"/>
              </w:rPr>
              <w:t>8x9x2048</w:t>
            </w:r>
          </w:p>
        </w:tc>
      </w:tr>
      <w:tr w:rsidR="004F2EAA" w14:paraId="4FD4C2F6" w14:textId="77777777" w:rsidTr="004F2EAA">
        <w:trPr>
          <w:jc w:val="center"/>
        </w:trPr>
        <w:tc>
          <w:tcPr>
            <w:tcW w:w="1597" w:type="dxa"/>
          </w:tcPr>
          <w:p w14:paraId="05F6E994" w14:textId="4DF900A9" w:rsidR="004F2EAA" w:rsidRDefault="004F2EAA" w:rsidP="00F13BC1">
            <w:pPr>
              <w:rPr>
                <w:lang w:val="en-US"/>
              </w:rPr>
            </w:pPr>
            <w:r>
              <w:rPr>
                <w:lang w:val="en-US"/>
              </w:rPr>
              <w:t>Linear</w:t>
            </w:r>
          </w:p>
        </w:tc>
        <w:tc>
          <w:tcPr>
            <w:tcW w:w="1818" w:type="dxa"/>
          </w:tcPr>
          <w:p w14:paraId="6C6B95D3" w14:textId="038195DF" w:rsidR="004F2EAA" w:rsidRDefault="00112032" w:rsidP="00F13BC1">
            <w:pPr>
              <w:rPr>
                <w:lang w:val="en-US"/>
              </w:rPr>
            </w:pPr>
            <w:r>
              <w:rPr>
                <w:lang w:val="en-US"/>
              </w:rPr>
              <w:t>Logits</w:t>
            </w:r>
          </w:p>
        </w:tc>
        <w:tc>
          <w:tcPr>
            <w:tcW w:w="1980" w:type="dxa"/>
          </w:tcPr>
          <w:p w14:paraId="765FAF4B" w14:textId="7E120CCD" w:rsidR="004F2EAA" w:rsidRDefault="00112032" w:rsidP="00F13BC1">
            <w:pPr>
              <w:rPr>
                <w:lang w:val="en-US"/>
              </w:rPr>
            </w:pPr>
            <w:r>
              <w:rPr>
                <w:lang w:val="en-US"/>
              </w:rPr>
              <w:t>1x1x2048</w:t>
            </w:r>
          </w:p>
        </w:tc>
      </w:tr>
      <w:tr w:rsidR="004F2EAA" w14:paraId="5705A35E" w14:textId="77777777" w:rsidTr="004F2EAA">
        <w:trPr>
          <w:jc w:val="center"/>
        </w:trPr>
        <w:tc>
          <w:tcPr>
            <w:tcW w:w="1597" w:type="dxa"/>
          </w:tcPr>
          <w:p w14:paraId="304834CE" w14:textId="5AECD38A" w:rsidR="004F2EAA" w:rsidRDefault="004F2EAA" w:rsidP="00F13BC1">
            <w:pPr>
              <w:rPr>
                <w:lang w:val="en-US"/>
              </w:rPr>
            </w:pPr>
            <w:proofErr w:type="spellStart"/>
            <w:r>
              <w:rPr>
                <w:lang w:val="en-US"/>
              </w:rPr>
              <w:t>softmax</w:t>
            </w:r>
            <w:proofErr w:type="spellEnd"/>
          </w:p>
        </w:tc>
        <w:tc>
          <w:tcPr>
            <w:tcW w:w="1818" w:type="dxa"/>
          </w:tcPr>
          <w:p w14:paraId="5D1E89B7" w14:textId="6F570186" w:rsidR="004F2EAA" w:rsidRDefault="00112032" w:rsidP="00F13BC1">
            <w:pPr>
              <w:rPr>
                <w:lang w:val="en-US"/>
              </w:rPr>
            </w:pPr>
            <w:r>
              <w:rPr>
                <w:lang w:val="en-US"/>
              </w:rPr>
              <w:t>classifier</w:t>
            </w:r>
          </w:p>
        </w:tc>
        <w:tc>
          <w:tcPr>
            <w:tcW w:w="1980" w:type="dxa"/>
          </w:tcPr>
          <w:p w14:paraId="77962B3C" w14:textId="3F19CC99" w:rsidR="004F2EAA" w:rsidRDefault="00112032" w:rsidP="00F13BC1">
            <w:pPr>
              <w:rPr>
                <w:lang w:val="en-US"/>
              </w:rPr>
            </w:pPr>
            <w:r>
              <w:rPr>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05EA8424"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proofErr w:type="spellStart"/>
      <w:r w:rsidRPr="004718E0">
        <w:rPr>
          <w:lang w:val="en-US"/>
        </w:rPr>
        <w:t>dimesions</w:t>
      </w:r>
      <w:proofErr w:type="spellEnd"/>
    </w:p>
    <w:tbl>
      <w:tblPr>
        <w:tblStyle w:val="Tablanormal3"/>
        <w:tblW w:w="0" w:type="auto"/>
        <w:tblLook w:val="04A0" w:firstRow="1" w:lastRow="0" w:firstColumn="1" w:lastColumn="0" w:noHBand="0" w:noVBand="1"/>
      </w:tblPr>
      <w:tblGrid>
        <w:gridCol w:w="4414"/>
        <w:gridCol w:w="4414"/>
      </w:tblGrid>
      <w:tr w:rsidR="00F241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Default="00F24158" w:rsidP="00F43002">
            <w:pPr>
              <w:rPr>
                <w:lang w:val="en-US"/>
              </w:rPr>
            </w:pPr>
            <w:r>
              <w:rPr>
                <w:lang w:val="en-US"/>
              </w:rPr>
              <w:t>Receptive Field size</w:t>
            </w:r>
          </w:p>
        </w:tc>
        <w:tc>
          <w:tcPr>
            <w:tcW w:w="4414" w:type="dxa"/>
          </w:tcPr>
          <w:p w14:paraId="5944E345" w14:textId="2DD7BB01" w:rsidR="00F24158" w:rsidRDefault="00F24158" w:rsidP="00F43002">
            <w:pPr>
              <w:cnfStyle w:val="100000000000" w:firstRow="1" w:lastRow="0" w:firstColumn="0" w:lastColumn="0" w:oddVBand="0" w:evenVBand="0" w:oddHBand="0" w:evenHBand="0" w:firstRowFirstColumn="0" w:firstRowLastColumn="0" w:lastRowFirstColumn="0" w:lastRowLastColumn="0"/>
              <w:rPr>
                <w:lang w:val="en-US"/>
              </w:rPr>
            </w:pPr>
            <w:r>
              <w:rPr>
                <w:lang w:val="en-US"/>
              </w:rPr>
              <w:t>Top-1 accuracy (single frame)</w:t>
            </w:r>
          </w:p>
        </w:tc>
      </w:tr>
      <w:tr w:rsidR="00F241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Default="00F24158" w:rsidP="00F43002">
            <w:pPr>
              <w:rPr>
                <w:lang w:val="en-US"/>
              </w:rPr>
            </w:pPr>
            <w:r>
              <w:rPr>
                <w:lang w:val="en-US"/>
              </w:rPr>
              <w:t>79x79</w:t>
            </w:r>
          </w:p>
        </w:tc>
        <w:tc>
          <w:tcPr>
            <w:tcW w:w="4414" w:type="dxa"/>
          </w:tcPr>
          <w:p w14:paraId="4DFCF221" w14:textId="5DD9D721"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75.2%</w:t>
            </w:r>
          </w:p>
        </w:tc>
      </w:tr>
      <w:tr w:rsidR="00F241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Default="00F24158" w:rsidP="00F43002">
            <w:pPr>
              <w:rPr>
                <w:lang w:val="en-US"/>
              </w:rPr>
            </w:pPr>
            <w:r>
              <w:rPr>
                <w:lang w:val="en-US"/>
              </w:rPr>
              <w:t>151x151</w:t>
            </w:r>
          </w:p>
        </w:tc>
        <w:tc>
          <w:tcPr>
            <w:tcW w:w="4414" w:type="dxa"/>
          </w:tcPr>
          <w:p w14:paraId="374C57D5" w14:textId="43E33E46" w:rsidR="00F24158" w:rsidRDefault="00F24158" w:rsidP="00F43002">
            <w:pPr>
              <w:cnfStyle w:val="000000000000" w:firstRow="0" w:lastRow="0" w:firstColumn="0" w:lastColumn="0" w:oddVBand="0" w:evenVBand="0" w:oddHBand="0" w:evenHBand="0" w:firstRowFirstColumn="0" w:firstRowLastColumn="0" w:lastRowFirstColumn="0" w:lastRowLastColumn="0"/>
              <w:rPr>
                <w:lang w:val="en-US"/>
              </w:rPr>
            </w:pPr>
            <w:r>
              <w:rPr>
                <w:lang w:val="en-US"/>
              </w:rPr>
              <w:t>76.4%</w:t>
            </w:r>
          </w:p>
        </w:tc>
      </w:tr>
      <w:tr w:rsidR="00F241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Default="00F24158" w:rsidP="00F43002">
            <w:pPr>
              <w:rPr>
                <w:lang w:val="en-US"/>
              </w:rPr>
            </w:pPr>
            <w:r>
              <w:rPr>
                <w:lang w:val="en-US"/>
              </w:rPr>
              <w:t>299x299</w:t>
            </w:r>
          </w:p>
        </w:tc>
        <w:tc>
          <w:tcPr>
            <w:tcW w:w="4414" w:type="dxa"/>
          </w:tcPr>
          <w:p w14:paraId="754ECCBC" w14:textId="759E3112"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77777777" w:rsidR="00626434" w:rsidRDefault="00626434" w:rsidP="00CC3B77">
      <w:pPr>
        <w:pStyle w:val="Ttulo2"/>
        <w:numPr>
          <w:ilvl w:val="3"/>
          <w:numId w:val="1"/>
        </w:numPr>
      </w:pPr>
      <w:bookmarkStart w:id="159" w:name="_Toc45357486"/>
      <w:proofErr w:type="spellStart"/>
      <w:r>
        <w:t>Xception</w:t>
      </w:r>
      <w:proofErr w:type="spellEnd"/>
      <w:r>
        <w:t xml:space="preserve"> [10]</w:t>
      </w:r>
      <w:bookmarkEnd w:id="159"/>
    </w:p>
    <w:p w14:paraId="4E24383D" w14:textId="1589370E"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p>
    <w:p w14:paraId="5E8E6A14" w14:textId="61256CFB"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proofErr w:type="gramStart"/>
      <w:r>
        <w:rPr>
          <w:lang w:val="en-US"/>
        </w:rPr>
        <w:t>have to</w:t>
      </w:r>
      <w:proofErr w:type="gramEnd"/>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0BA6458C">
            <wp:extent cx="3876675" cy="2597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367" cy="2602993"/>
                    </a:xfrm>
                    <a:prstGeom prst="rect">
                      <a:avLst/>
                    </a:prstGeom>
                  </pic:spPr>
                </pic:pic>
              </a:graphicData>
            </a:graphic>
          </wp:inline>
        </w:drawing>
      </w:r>
    </w:p>
    <w:p w14:paraId="1C9042CD" w14:textId="0714E84F"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proofErr w:type="spellStart"/>
      <w:r w:rsidRPr="00E279D8">
        <w:rPr>
          <w:lang w:val="en-US"/>
        </w:rPr>
        <w:t>Xception</w:t>
      </w:r>
      <w:proofErr w:type="spellEnd"/>
      <w:r w:rsidRPr="00E279D8">
        <w:rPr>
          <w:lang w:val="en-US"/>
        </w:rPr>
        <w:t xml:space="preserve"> architecture</w:t>
      </w:r>
    </w:p>
    <w:p w14:paraId="655F6C3E" w14:textId="77777777" w:rsidR="0017702F" w:rsidRPr="00333192" w:rsidRDefault="006D75C4" w:rsidP="002809EF">
      <w:pPr>
        <w:ind w:firstLine="708"/>
        <w:jc w:val="both"/>
        <w:rPr>
          <w:lang w:val="en-US"/>
        </w:rPr>
      </w:pPr>
      <w:r>
        <w:rPr>
          <w:lang w:val="en-US"/>
        </w:rPr>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77777777" w:rsidR="00626434" w:rsidRDefault="00626434" w:rsidP="00CC3B77">
      <w:pPr>
        <w:pStyle w:val="Ttulo2"/>
        <w:numPr>
          <w:ilvl w:val="3"/>
          <w:numId w:val="1"/>
        </w:numPr>
      </w:pPr>
      <w:bookmarkStart w:id="160" w:name="_Toc45357487"/>
      <w:r>
        <w:t>DenseNet-161 [11]</w:t>
      </w:r>
      <w:bookmarkEnd w:id="160"/>
    </w:p>
    <w:p w14:paraId="5A67BE7B" w14:textId="424EF1D5"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xml:space="preserve">. </w:t>
      </w:r>
      <w:r w:rsidR="003C3265">
        <w:rPr>
          <w:lang w:val="en-US"/>
        </w:rPr>
        <w:lastRenderedPageBreak/>
        <w:t>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w:t>
      </w:r>
      <w:proofErr w:type="gramStart"/>
      <w:r w:rsidR="00933B7D">
        <w:rPr>
          <w:lang w:val="en-US"/>
        </w:rPr>
        <w:t>features</w:t>
      </w:r>
      <w:proofErr w:type="gramEnd"/>
      <w:r w:rsidR="00933B7D">
        <w:rPr>
          <w:lang w:val="en-US"/>
        </w:rPr>
        <w:t xml:space="preserv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r>
        <w:t xml:space="preserve">Table </w:t>
      </w:r>
      <w:r w:rsidR="009A4A12">
        <w:fldChar w:fldCharType="begin"/>
      </w:r>
      <w:r w:rsidR="009A4A12">
        <w:instrText xml:space="preserve"> SEQ Table \* ARABIC </w:instrText>
      </w:r>
      <w:r w:rsidR="009A4A12">
        <w:fldChar w:fldCharType="separate"/>
      </w:r>
      <w:r w:rsidR="00AA4B69">
        <w:rPr>
          <w:noProof/>
        </w:rPr>
        <w:t>8</w:t>
      </w:r>
      <w:r w:rsidR="009A4A12">
        <w:rPr>
          <w:noProof/>
        </w:rPr>
        <w:fldChar w:fldCharType="end"/>
      </w:r>
      <w:r>
        <w:t xml:space="preserve"> </w:t>
      </w:r>
      <w:proofErr w:type="spellStart"/>
      <w:r>
        <w:t>DenseNet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14:paraId="6A8344B7" w14:textId="77777777" w:rsidTr="005D3B29">
        <w:tc>
          <w:tcPr>
            <w:tcW w:w="1471" w:type="dxa"/>
          </w:tcPr>
          <w:p w14:paraId="387DD2C9" w14:textId="11349A0D" w:rsidR="00E74738" w:rsidRDefault="00E74738" w:rsidP="008B0E3A">
            <w:pPr>
              <w:jc w:val="both"/>
              <w:rPr>
                <w:lang w:val="en-US"/>
              </w:rPr>
            </w:pPr>
            <w:r>
              <w:rPr>
                <w:lang w:val="en-US"/>
              </w:rPr>
              <w:t>Layers</w:t>
            </w:r>
          </w:p>
        </w:tc>
        <w:tc>
          <w:tcPr>
            <w:tcW w:w="1044" w:type="dxa"/>
          </w:tcPr>
          <w:p w14:paraId="4E0C46D4" w14:textId="43C6EBF3" w:rsidR="00E74738" w:rsidRDefault="00E74738" w:rsidP="001D0330">
            <w:pPr>
              <w:jc w:val="center"/>
              <w:rPr>
                <w:lang w:val="en-US"/>
              </w:rPr>
            </w:pPr>
            <w:r>
              <w:rPr>
                <w:lang w:val="en-US"/>
              </w:rPr>
              <w:t>Output size</w:t>
            </w:r>
          </w:p>
        </w:tc>
        <w:tc>
          <w:tcPr>
            <w:tcW w:w="1620" w:type="dxa"/>
          </w:tcPr>
          <w:p w14:paraId="48061CBD" w14:textId="5789E2B3" w:rsidR="00E74738" w:rsidRDefault="00E74738" w:rsidP="008B0E3A">
            <w:pPr>
              <w:jc w:val="both"/>
              <w:rPr>
                <w:lang w:val="en-US"/>
              </w:rPr>
            </w:pPr>
            <w:r>
              <w:rPr>
                <w:lang w:val="en-US"/>
              </w:rPr>
              <w:t>DenseNet-121(k=32)</w:t>
            </w:r>
          </w:p>
        </w:tc>
        <w:tc>
          <w:tcPr>
            <w:tcW w:w="1530" w:type="dxa"/>
          </w:tcPr>
          <w:p w14:paraId="2D8963D1" w14:textId="7E417D00" w:rsidR="00E74738" w:rsidRDefault="00E74738" w:rsidP="008B0E3A">
            <w:pPr>
              <w:jc w:val="both"/>
              <w:rPr>
                <w:lang w:val="en-US"/>
              </w:rPr>
            </w:pPr>
            <w:r>
              <w:rPr>
                <w:lang w:val="en-US"/>
              </w:rPr>
              <w:t>DenseNet-169(k=32)</w:t>
            </w:r>
          </w:p>
        </w:tc>
        <w:tc>
          <w:tcPr>
            <w:tcW w:w="1530" w:type="dxa"/>
          </w:tcPr>
          <w:p w14:paraId="0AC704A6" w14:textId="26EBA48B" w:rsidR="00E74738" w:rsidRDefault="00E74738" w:rsidP="008B0E3A">
            <w:pPr>
              <w:jc w:val="both"/>
              <w:rPr>
                <w:lang w:val="en-US"/>
              </w:rPr>
            </w:pPr>
            <w:r>
              <w:rPr>
                <w:lang w:val="en-US"/>
              </w:rPr>
              <w:t>DenseNet-201(k=32)</w:t>
            </w:r>
          </w:p>
        </w:tc>
        <w:tc>
          <w:tcPr>
            <w:tcW w:w="1633" w:type="dxa"/>
          </w:tcPr>
          <w:p w14:paraId="1009FEDE" w14:textId="665D10AE" w:rsidR="00E74738" w:rsidRDefault="00E74738" w:rsidP="008B0E3A">
            <w:pPr>
              <w:jc w:val="both"/>
              <w:rPr>
                <w:lang w:val="en-US"/>
              </w:rPr>
            </w:pPr>
            <w:r>
              <w:rPr>
                <w:lang w:val="en-US"/>
              </w:rPr>
              <w:t>DenseNet-161(k=</w:t>
            </w:r>
            <w:r w:rsidR="006B7793">
              <w:rPr>
                <w:lang w:val="en-US"/>
              </w:rPr>
              <w:t>48</w:t>
            </w:r>
            <w:r>
              <w:rPr>
                <w:lang w:val="en-US"/>
              </w:rPr>
              <w:t>)</w:t>
            </w:r>
          </w:p>
        </w:tc>
      </w:tr>
      <w:tr w:rsidR="00DA080A" w14:paraId="14495702" w14:textId="77777777" w:rsidTr="00E279D8">
        <w:tc>
          <w:tcPr>
            <w:tcW w:w="1471" w:type="dxa"/>
          </w:tcPr>
          <w:p w14:paraId="48F017EA" w14:textId="7F806C9E" w:rsidR="00DA080A" w:rsidRDefault="00D30BA5" w:rsidP="00DA080A">
            <w:pPr>
              <w:jc w:val="both"/>
              <w:rPr>
                <w:lang w:val="en-US"/>
              </w:rPr>
            </w:pPr>
            <w:r>
              <w:rPr>
                <w:lang w:val="en-US"/>
              </w:rPr>
              <w:t>Convolution</w:t>
            </w:r>
          </w:p>
        </w:tc>
        <w:tc>
          <w:tcPr>
            <w:tcW w:w="1044" w:type="dxa"/>
          </w:tcPr>
          <w:p w14:paraId="3DD25A61" w14:textId="0CE19E2D" w:rsidR="00DA080A" w:rsidRDefault="00DA080A" w:rsidP="001D0330">
            <w:pPr>
              <w:jc w:val="center"/>
              <w:rPr>
                <w:lang w:val="en-US"/>
              </w:rPr>
            </w:pPr>
            <w:r>
              <w:rPr>
                <w:lang w:val="en-US"/>
              </w:rPr>
              <w:t>112x112</w:t>
            </w:r>
          </w:p>
        </w:tc>
        <w:tc>
          <w:tcPr>
            <w:tcW w:w="6313" w:type="dxa"/>
            <w:gridSpan w:val="4"/>
          </w:tcPr>
          <w:p w14:paraId="4AE0271D" w14:textId="7615ED1B" w:rsidR="00DA080A" w:rsidRDefault="00DA080A" w:rsidP="00DA080A">
            <w:pPr>
              <w:jc w:val="center"/>
              <w:rPr>
                <w:lang w:val="en-US"/>
              </w:rPr>
            </w:pPr>
            <w:r>
              <w:rPr>
                <w:lang w:val="en-US"/>
              </w:rPr>
              <w:t xml:space="preserve">7x7 </w:t>
            </w:r>
            <w:proofErr w:type="gramStart"/>
            <w:r>
              <w:rPr>
                <w:lang w:val="en-US"/>
              </w:rPr>
              <w:t>conv,stride</w:t>
            </w:r>
            <w:proofErr w:type="gramEnd"/>
            <w:r>
              <w:rPr>
                <w:lang w:val="en-US"/>
              </w:rPr>
              <w:t>2</w:t>
            </w:r>
          </w:p>
        </w:tc>
      </w:tr>
      <w:tr w:rsidR="00DA080A" w14:paraId="4B910BD1" w14:textId="77777777" w:rsidTr="00E279D8">
        <w:tc>
          <w:tcPr>
            <w:tcW w:w="1471" w:type="dxa"/>
          </w:tcPr>
          <w:p w14:paraId="5C9BA88A" w14:textId="38DEFF99" w:rsidR="00DA080A" w:rsidRDefault="00D30BA5" w:rsidP="00DA080A">
            <w:pPr>
              <w:jc w:val="both"/>
              <w:rPr>
                <w:lang w:val="en-US"/>
              </w:rPr>
            </w:pPr>
            <w:r>
              <w:rPr>
                <w:lang w:val="en-US"/>
              </w:rPr>
              <w:t>Pooling</w:t>
            </w:r>
          </w:p>
        </w:tc>
        <w:tc>
          <w:tcPr>
            <w:tcW w:w="1044" w:type="dxa"/>
          </w:tcPr>
          <w:p w14:paraId="5A9D948B" w14:textId="1D5FAA9B" w:rsidR="00DA080A" w:rsidRDefault="00DA080A" w:rsidP="001D0330">
            <w:pPr>
              <w:jc w:val="center"/>
              <w:rPr>
                <w:lang w:val="en-US"/>
              </w:rPr>
            </w:pPr>
            <w:r>
              <w:rPr>
                <w:lang w:val="en-US"/>
              </w:rPr>
              <w:t>56x56</w:t>
            </w:r>
          </w:p>
        </w:tc>
        <w:tc>
          <w:tcPr>
            <w:tcW w:w="6313" w:type="dxa"/>
            <w:gridSpan w:val="4"/>
          </w:tcPr>
          <w:p w14:paraId="67D7597D" w14:textId="6FD9321A" w:rsidR="00DA080A" w:rsidRDefault="00DA080A" w:rsidP="00DA080A">
            <w:pPr>
              <w:jc w:val="center"/>
              <w:rPr>
                <w:lang w:val="en-US"/>
              </w:rPr>
            </w:pPr>
            <w:r>
              <w:rPr>
                <w:lang w:val="en-US"/>
              </w:rPr>
              <w:t>3x3 max pool, stride 2</w:t>
            </w:r>
          </w:p>
        </w:tc>
      </w:tr>
      <w:tr w:rsidR="00DA080A" w14:paraId="008BC236" w14:textId="77777777" w:rsidTr="005D3B29">
        <w:tc>
          <w:tcPr>
            <w:tcW w:w="1471" w:type="dxa"/>
          </w:tcPr>
          <w:p w14:paraId="167F30FD" w14:textId="6CAAD7FD" w:rsidR="00DA080A" w:rsidRDefault="00D30BA5" w:rsidP="00DA080A">
            <w:pPr>
              <w:jc w:val="both"/>
              <w:rPr>
                <w:lang w:val="en-US"/>
              </w:rPr>
            </w:pPr>
            <w:r>
              <w:rPr>
                <w:lang w:val="en-US"/>
              </w:rPr>
              <w:t>Dense Block (1)</w:t>
            </w:r>
          </w:p>
        </w:tc>
        <w:tc>
          <w:tcPr>
            <w:tcW w:w="1044" w:type="dxa"/>
          </w:tcPr>
          <w:p w14:paraId="28870825" w14:textId="0EA420B8" w:rsidR="00DA080A" w:rsidRDefault="00DA080A" w:rsidP="001D0330">
            <w:pPr>
              <w:jc w:val="center"/>
              <w:rPr>
                <w:lang w:val="en-US"/>
              </w:rPr>
            </w:pPr>
            <w:r>
              <w:rPr>
                <w:lang w:val="en-US"/>
              </w:rPr>
              <w:t>56x56</w:t>
            </w:r>
          </w:p>
        </w:tc>
        <w:tc>
          <w:tcPr>
            <w:tcW w:w="1620" w:type="dxa"/>
          </w:tcPr>
          <w:p w14:paraId="5F5029B0" w14:textId="45762074"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215C3243" w14:textId="1EABCE2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6900E857" w14:textId="4A9AF68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633" w:type="dxa"/>
          </w:tcPr>
          <w:p w14:paraId="62DE2DB1" w14:textId="4C6E3390"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r>
      <w:tr w:rsidR="00D30BA5" w14:paraId="0F08804D" w14:textId="77777777" w:rsidTr="00E279D8">
        <w:tc>
          <w:tcPr>
            <w:tcW w:w="1471" w:type="dxa"/>
            <w:vMerge w:val="restart"/>
          </w:tcPr>
          <w:p w14:paraId="0CA63C1B" w14:textId="475B3186" w:rsidR="00D30BA5" w:rsidRDefault="004A4D52" w:rsidP="00DA080A">
            <w:pPr>
              <w:jc w:val="both"/>
              <w:rPr>
                <w:lang w:val="en-US"/>
              </w:rPr>
            </w:pPr>
            <w:r>
              <w:rPr>
                <w:lang w:val="en-US"/>
              </w:rPr>
              <w:t>Transition Block (1)</w:t>
            </w:r>
          </w:p>
        </w:tc>
        <w:tc>
          <w:tcPr>
            <w:tcW w:w="1044" w:type="dxa"/>
          </w:tcPr>
          <w:p w14:paraId="605C8AE9" w14:textId="4987FD9F" w:rsidR="00D30BA5" w:rsidRDefault="00D30BA5" w:rsidP="001D0330">
            <w:pPr>
              <w:jc w:val="center"/>
              <w:rPr>
                <w:lang w:val="en-US"/>
              </w:rPr>
            </w:pPr>
            <w:r>
              <w:rPr>
                <w:lang w:val="en-US"/>
              </w:rPr>
              <w:t>56x56</w:t>
            </w:r>
          </w:p>
        </w:tc>
        <w:tc>
          <w:tcPr>
            <w:tcW w:w="6313" w:type="dxa"/>
            <w:gridSpan w:val="4"/>
          </w:tcPr>
          <w:p w14:paraId="3DCD7B85" w14:textId="67B8915F" w:rsidR="00D30BA5" w:rsidRDefault="00D30BA5" w:rsidP="00DA080A">
            <w:pPr>
              <w:jc w:val="center"/>
              <w:rPr>
                <w:lang w:val="en-US"/>
              </w:rPr>
            </w:pPr>
            <w:r>
              <w:rPr>
                <w:lang w:val="en-US"/>
              </w:rPr>
              <w:t>1x1 conv</w:t>
            </w:r>
          </w:p>
        </w:tc>
      </w:tr>
      <w:tr w:rsidR="00D30BA5" w14:paraId="73DFB44E" w14:textId="77777777" w:rsidTr="00E279D8">
        <w:tc>
          <w:tcPr>
            <w:tcW w:w="1471" w:type="dxa"/>
            <w:vMerge/>
          </w:tcPr>
          <w:p w14:paraId="542EBB6D" w14:textId="77777777" w:rsidR="00D30BA5" w:rsidRDefault="00D30BA5" w:rsidP="00DA080A">
            <w:pPr>
              <w:jc w:val="both"/>
              <w:rPr>
                <w:lang w:val="en-US"/>
              </w:rPr>
            </w:pPr>
          </w:p>
        </w:tc>
        <w:tc>
          <w:tcPr>
            <w:tcW w:w="1044" w:type="dxa"/>
          </w:tcPr>
          <w:p w14:paraId="1FD919F1" w14:textId="10FF7B0A" w:rsidR="00D30BA5" w:rsidRDefault="00D30BA5" w:rsidP="001D0330">
            <w:pPr>
              <w:jc w:val="center"/>
              <w:rPr>
                <w:lang w:val="en-US"/>
              </w:rPr>
            </w:pPr>
            <w:r>
              <w:rPr>
                <w:lang w:val="en-US"/>
              </w:rPr>
              <w:t>28x28</w:t>
            </w:r>
          </w:p>
        </w:tc>
        <w:tc>
          <w:tcPr>
            <w:tcW w:w="6313" w:type="dxa"/>
            <w:gridSpan w:val="4"/>
          </w:tcPr>
          <w:p w14:paraId="7422BDFE" w14:textId="2EADD99B" w:rsidR="00D30BA5" w:rsidRDefault="00D30BA5" w:rsidP="00DA080A">
            <w:pPr>
              <w:jc w:val="center"/>
              <w:rPr>
                <w:lang w:val="en-US"/>
              </w:rPr>
            </w:pPr>
            <w:r>
              <w:rPr>
                <w:lang w:val="en-US"/>
              </w:rPr>
              <w:t>2x2 average pool, stride 2</w:t>
            </w:r>
          </w:p>
        </w:tc>
      </w:tr>
      <w:tr w:rsidR="00DA080A" w14:paraId="1E239BD4" w14:textId="77777777" w:rsidTr="005D3B29">
        <w:tc>
          <w:tcPr>
            <w:tcW w:w="1471" w:type="dxa"/>
          </w:tcPr>
          <w:p w14:paraId="6814F810" w14:textId="3F0FD378" w:rsidR="00DA080A" w:rsidRDefault="00D30BA5" w:rsidP="00DA080A">
            <w:pPr>
              <w:jc w:val="both"/>
              <w:rPr>
                <w:lang w:val="en-US"/>
              </w:rPr>
            </w:pPr>
            <w:r>
              <w:rPr>
                <w:lang w:val="en-US"/>
              </w:rPr>
              <w:lastRenderedPageBreak/>
              <w:t>Dense Block (2)</w:t>
            </w:r>
          </w:p>
        </w:tc>
        <w:tc>
          <w:tcPr>
            <w:tcW w:w="1044" w:type="dxa"/>
          </w:tcPr>
          <w:p w14:paraId="077D7507" w14:textId="6655B093" w:rsidR="00DA080A" w:rsidRDefault="00DA080A" w:rsidP="001D0330">
            <w:pPr>
              <w:jc w:val="center"/>
              <w:rPr>
                <w:lang w:val="en-US"/>
              </w:rPr>
            </w:pPr>
            <w:r>
              <w:rPr>
                <w:lang w:val="en-US"/>
              </w:rPr>
              <w:t>28x28</w:t>
            </w:r>
          </w:p>
        </w:tc>
        <w:tc>
          <w:tcPr>
            <w:tcW w:w="1620" w:type="dxa"/>
          </w:tcPr>
          <w:p w14:paraId="72FF40A4" w14:textId="1B99CA54"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455FCF23" w14:textId="3486D786"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079A396D" w14:textId="6BB33AE7"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633" w:type="dxa"/>
          </w:tcPr>
          <w:p w14:paraId="4299B78E" w14:textId="7326B5B0"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r>
      <w:tr w:rsidR="00D30BA5" w14:paraId="23243DF7" w14:textId="77777777" w:rsidTr="00E279D8">
        <w:tc>
          <w:tcPr>
            <w:tcW w:w="1471" w:type="dxa"/>
            <w:vMerge w:val="restart"/>
          </w:tcPr>
          <w:p w14:paraId="571DD44E" w14:textId="390EA77B" w:rsidR="00D30BA5" w:rsidRDefault="004A4D52" w:rsidP="00DA080A">
            <w:pPr>
              <w:jc w:val="both"/>
              <w:rPr>
                <w:lang w:val="en-US"/>
              </w:rPr>
            </w:pPr>
            <w:r>
              <w:rPr>
                <w:lang w:val="en-US"/>
              </w:rPr>
              <w:t>Transition Block (2)</w:t>
            </w:r>
          </w:p>
        </w:tc>
        <w:tc>
          <w:tcPr>
            <w:tcW w:w="1044" w:type="dxa"/>
          </w:tcPr>
          <w:p w14:paraId="2E668855" w14:textId="0063DF42" w:rsidR="00D30BA5" w:rsidRDefault="00D30BA5" w:rsidP="001D0330">
            <w:pPr>
              <w:jc w:val="center"/>
              <w:rPr>
                <w:lang w:val="en-US"/>
              </w:rPr>
            </w:pPr>
            <w:r>
              <w:rPr>
                <w:lang w:val="en-US"/>
              </w:rPr>
              <w:t>28x28</w:t>
            </w:r>
          </w:p>
        </w:tc>
        <w:tc>
          <w:tcPr>
            <w:tcW w:w="6313" w:type="dxa"/>
            <w:gridSpan w:val="4"/>
          </w:tcPr>
          <w:p w14:paraId="5460DDA7" w14:textId="04E612E2" w:rsidR="00D30BA5" w:rsidRDefault="00D30BA5" w:rsidP="00DA080A">
            <w:pPr>
              <w:jc w:val="center"/>
              <w:rPr>
                <w:lang w:val="en-US"/>
              </w:rPr>
            </w:pPr>
            <w:r>
              <w:rPr>
                <w:lang w:val="en-US"/>
              </w:rPr>
              <w:t>1x1 conv</w:t>
            </w:r>
          </w:p>
        </w:tc>
      </w:tr>
      <w:tr w:rsidR="00D30BA5" w14:paraId="036E1B15" w14:textId="77777777" w:rsidTr="00E279D8">
        <w:tc>
          <w:tcPr>
            <w:tcW w:w="1471" w:type="dxa"/>
            <w:vMerge/>
          </w:tcPr>
          <w:p w14:paraId="4069EE98" w14:textId="77777777" w:rsidR="00D30BA5" w:rsidRDefault="00D30BA5" w:rsidP="00DA080A">
            <w:pPr>
              <w:jc w:val="both"/>
              <w:rPr>
                <w:lang w:val="en-US"/>
              </w:rPr>
            </w:pPr>
          </w:p>
        </w:tc>
        <w:tc>
          <w:tcPr>
            <w:tcW w:w="1044" w:type="dxa"/>
          </w:tcPr>
          <w:p w14:paraId="3AF30A19" w14:textId="79839B68" w:rsidR="00D30BA5" w:rsidRDefault="00D30BA5" w:rsidP="001D0330">
            <w:pPr>
              <w:jc w:val="center"/>
              <w:rPr>
                <w:lang w:val="en-US"/>
              </w:rPr>
            </w:pPr>
            <w:r>
              <w:rPr>
                <w:lang w:val="en-US"/>
              </w:rPr>
              <w:t>14x14</w:t>
            </w:r>
          </w:p>
        </w:tc>
        <w:tc>
          <w:tcPr>
            <w:tcW w:w="6313" w:type="dxa"/>
            <w:gridSpan w:val="4"/>
          </w:tcPr>
          <w:p w14:paraId="65BFA01B" w14:textId="096F2DF0" w:rsidR="00D30BA5" w:rsidRDefault="00D30BA5" w:rsidP="00DA080A">
            <w:pPr>
              <w:jc w:val="center"/>
              <w:rPr>
                <w:lang w:val="en-US"/>
              </w:rPr>
            </w:pPr>
            <w:r>
              <w:rPr>
                <w:lang w:val="en-US"/>
              </w:rPr>
              <w:t>2x2 average pool, stride 2</w:t>
            </w:r>
          </w:p>
        </w:tc>
      </w:tr>
      <w:tr w:rsidR="00DA080A" w14:paraId="487E77EC" w14:textId="77777777" w:rsidTr="005D3B29">
        <w:tc>
          <w:tcPr>
            <w:tcW w:w="1471" w:type="dxa"/>
          </w:tcPr>
          <w:p w14:paraId="32119DFE" w14:textId="28C4E8A7" w:rsidR="00DA080A" w:rsidRDefault="00D30BA5" w:rsidP="00DA080A">
            <w:pPr>
              <w:jc w:val="both"/>
              <w:rPr>
                <w:lang w:val="en-US"/>
              </w:rPr>
            </w:pPr>
            <w:r>
              <w:rPr>
                <w:lang w:val="en-US"/>
              </w:rPr>
              <w:t>Dense Block (3)</w:t>
            </w:r>
          </w:p>
        </w:tc>
        <w:tc>
          <w:tcPr>
            <w:tcW w:w="1044" w:type="dxa"/>
          </w:tcPr>
          <w:p w14:paraId="68E6D6F0" w14:textId="2E0B3BA3" w:rsidR="00DA080A" w:rsidRDefault="00DA080A" w:rsidP="001D0330">
            <w:pPr>
              <w:jc w:val="center"/>
              <w:rPr>
                <w:lang w:val="en-US"/>
              </w:rPr>
            </w:pPr>
            <w:r>
              <w:rPr>
                <w:lang w:val="en-US"/>
              </w:rPr>
              <w:t>14x14</w:t>
            </w:r>
          </w:p>
        </w:tc>
        <w:tc>
          <w:tcPr>
            <w:tcW w:w="1620" w:type="dxa"/>
          </w:tcPr>
          <w:p w14:paraId="7AD0A1D5" w14:textId="09391342"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c>
          <w:tcPr>
            <w:tcW w:w="1530" w:type="dxa"/>
          </w:tcPr>
          <w:p w14:paraId="30DD50C1" w14:textId="0A5ED1B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356FD701" w14:textId="6D143785" w:rsidR="00DA080A" w:rsidRDefault="00DA080A" w:rsidP="00DA080A">
            <w:pPr>
              <w:jc w:val="both"/>
              <w:rPr>
                <w:lang w:val="en-US"/>
              </w:rPr>
            </w:pPr>
            <w:r>
              <w:rPr>
                <w:lang w:val="en-US"/>
              </w:rPr>
              <w:t>[1x1</w:t>
            </w:r>
            <w:proofErr w:type="gramStart"/>
            <w:r>
              <w:rPr>
                <w:lang w:val="en-US"/>
              </w:rPr>
              <w:t>conv  3</w:t>
            </w:r>
            <w:proofErr w:type="gramEnd"/>
            <w:r>
              <w:rPr>
                <w:lang w:val="en-US"/>
              </w:rPr>
              <w:t>x3cov] x 48</w:t>
            </w:r>
          </w:p>
        </w:tc>
        <w:tc>
          <w:tcPr>
            <w:tcW w:w="1633" w:type="dxa"/>
          </w:tcPr>
          <w:p w14:paraId="1E980181" w14:textId="043ED761" w:rsidR="00DA080A" w:rsidRDefault="00DA080A" w:rsidP="00DA080A">
            <w:pPr>
              <w:jc w:val="both"/>
              <w:rPr>
                <w:lang w:val="en-US"/>
              </w:rPr>
            </w:pPr>
            <w:r>
              <w:rPr>
                <w:lang w:val="en-US"/>
              </w:rPr>
              <w:t>[1x1</w:t>
            </w:r>
            <w:proofErr w:type="gramStart"/>
            <w:r>
              <w:rPr>
                <w:lang w:val="en-US"/>
              </w:rPr>
              <w:t>conv  3</w:t>
            </w:r>
            <w:proofErr w:type="gramEnd"/>
            <w:r>
              <w:rPr>
                <w:lang w:val="en-US"/>
              </w:rPr>
              <w:t>x3cov] x 36</w:t>
            </w:r>
          </w:p>
        </w:tc>
      </w:tr>
      <w:tr w:rsidR="00D30BA5" w14:paraId="1F43DB79" w14:textId="77777777" w:rsidTr="00E279D8">
        <w:tc>
          <w:tcPr>
            <w:tcW w:w="1471" w:type="dxa"/>
            <w:vMerge w:val="restart"/>
          </w:tcPr>
          <w:p w14:paraId="36CB6C35" w14:textId="033181B4" w:rsidR="00D30BA5" w:rsidRDefault="004A4D52" w:rsidP="00DA080A">
            <w:pPr>
              <w:jc w:val="both"/>
              <w:rPr>
                <w:lang w:val="en-US"/>
              </w:rPr>
            </w:pPr>
            <w:r>
              <w:rPr>
                <w:lang w:val="en-US"/>
              </w:rPr>
              <w:t>Transition Block (3)</w:t>
            </w:r>
          </w:p>
        </w:tc>
        <w:tc>
          <w:tcPr>
            <w:tcW w:w="1044" w:type="dxa"/>
          </w:tcPr>
          <w:p w14:paraId="3502EE11" w14:textId="7FFB9515" w:rsidR="00D30BA5" w:rsidRDefault="00D30BA5" w:rsidP="001D0330">
            <w:pPr>
              <w:jc w:val="center"/>
              <w:rPr>
                <w:lang w:val="en-US"/>
              </w:rPr>
            </w:pPr>
            <w:r>
              <w:rPr>
                <w:lang w:val="en-US"/>
              </w:rPr>
              <w:t>14x14</w:t>
            </w:r>
          </w:p>
        </w:tc>
        <w:tc>
          <w:tcPr>
            <w:tcW w:w="6313" w:type="dxa"/>
            <w:gridSpan w:val="4"/>
          </w:tcPr>
          <w:p w14:paraId="28CEC40C" w14:textId="1C0430FC" w:rsidR="00D30BA5" w:rsidRDefault="00D30BA5" w:rsidP="00DA080A">
            <w:pPr>
              <w:jc w:val="center"/>
              <w:rPr>
                <w:lang w:val="en-US"/>
              </w:rPr>
            </w:pPr>
            <w:r>
              <w:rPr>
                <w:lang w:val="en-US"/>
              </w:rPr>
              <w:t>1x1 conv</w:t>
            </w:r>
          </w:p>
        </w:tc>
      </w:tr>
      <w:tr w:rsidR="00D30BA5" w14:paraId="1B614C49" w14:textId="77777777" w:rsidTr="00E279D8">
        <w:tc>
          <w:tcPr>
            <w:tcW w:w="1471" w:type="dxa"/>
            <w:vMerge/>
          </w:tcPr>
          <w:p w14:paraId="09478601" w14:textId="77777777" w:rsidR="00D30BA5" w:rsidRDefault="00D30BA5" w:rsidP="00DA080A">
            <w:pPr>
              <w:jc w:val="both"/>
              <w:rPr>
                <w:lang w:val="en-US"/>
              </w:rPr>
            </w:pPr>
          </w:p>
        </w:tc>
        <w:tc>
          <w:tcPr>
            <w:tcW w:w="1044" w:type="dxa"/>
          </w:tcPr>
          <w:p w14:paraId="17EC8E10" w14:textId="06B8A07A" w:rsidR="00D30BA5" w:rsidRDefault="00D30BA5" w:rsidP="001D0330">
            <w:pPr>
              <w:jc w:val="center"/>
              <w:rPr>
                <w:lang w:val="en-US"/>
              </w:rPr>
            </w:pPr>
            <w:r>
              <w:rPr>
                <w:lang w:val="en-US"/>
              </w:rPr>
              <w:t>7x7</w:t>
            </w:r>
          </w:p>
        </w:tc>
        <w:tc>
          <w:tcPr>
            <w:tcW w:w="6313" w:type="dxa"/>
            <w:gridSpan w:val="4"/>
          </w:tcPr>
          <w:p w14:paraId="079C89DB" w14:textId="0BA41A3D" w:rsidR="00D30BA5" w:rsidRDefault="00D30BA5" w:rsidP="00DA080A">
            <w:pPr>
              <w:jc w:val="center"/>
              <w:rPr>
                <w:lang w:val="en-US"/>
              </w:rPr>
            </w:pPr>
            <w:r>
              <w:rPr>
                <w:lang w:val="en-US"/>
              </w:rPr>
              <w:t>2x2 average pool, stride 2</w:t>
            </w:r>
          </w:p>
        </w:tc>
      </w:tr>
      <w:tr w:rsidR="00DA080A" w14:paraId="6A077268" w14:textId="77777777" w:rsidTr="005D3B29">
        <w:tc>
          <w:tcPr>
            <w:tcW w:w="1471" w:type="dxa"/>
          </w:tcPr>
          <w:p w14:paraId="7EB8490F" w14:textId="1007E048" w:rsidR="00DA080A" w:rsidRDefault="00D30BA5" w:rsidP="00DA080A">
            <w:pPr>
              <w:jc w:val="both"/>
              <w:rPr>
                <w:lang w:val="en-US"/>
              </w:rPr>
            </w:pPr>
            <w:r>
              <w:rPr>
                <w:lang w:val="en-US"/>
              </w:rPr>
              <w:t>Dense Block (4)</w:t>
            </w:r>
          </w:p>
        </w:tc>
        <w:tc>
          <w:tcPr>
            <w:tcW w:w="1044" w:type="dxa"/>
          </w:tcPr>
          <w:p w14:paraId="7ED7BBA8" w14:textId="717CEAAA" w:rsidR="00DA080A" w:rsidRDefault="00DA080A" w:rsidP="001D0330">
            <w:pPr>
              <w:jc w:val="center"/>
              <w:rPr>
                <w:lang w:val="en-US"/>
              </w:rPr>
            </w:pPr>
            <w:r>
              <w:rPr>
                <w:lang w:val="en-US"/>
              </w:rPr>
              <w:t>7x7</w:t>
            </w:r>
          </w:p>
        </w:tc>
        <w:tc>
          <w:tcPr>
            <w:tcW w:w="1620" w:type="dxa"/>
          </w:tcPr>
          <w:p w14:paraId="35471BEF" w14:textId="20E0A963" w:rsidR="00DA080A" w:rsidRDefault="00DA080A" w:rsidP="00DA080A">
            <w:pPr>
              <w:jc w:val="both"/>
              <w:rPr>
                <w:lang w:val="en-US"/>
              </w:rPr>
            </w:pPr>
            <w:r>
              <w:rPr>
                <w:lang w:val="en-US"/>
              </w:rPr>
              <w:t>[1x1</w:t>
            </w:r>
            <w:proofErr w:type="gramStart"/>
            <w:r>
              <w:rPr>
                <w:lang w:val="en-US"/>
              </w:rPr>
              <w:t>conv  3</w:t>
            </w:r>
            <w:proofErr w:type="gramEnd"/>
            <w:r>
              <w:rPr>
                <w:lang w:val="en-US"/>
              </w:rPr>
              <w:t>x3cov] x 16</w:t>
            </w:r>
          </w:p>
        </w:tc>
        <w:tc>
          <w:tcPr>
            <w:tcW w:w="1530" w:type="dxa"/>
          </w:tcPr>
          <w:p w14:paraId="04077C11" w14:textId="29E6FEE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2E2F3C4B" w14:textId="44C172E4"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633" w:type="dxa"/>
          </w:tcPr>
          <w:p w14:paraId="6528D1DA" w14:textId="31D08DBC"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r>
      <w:tr w:rsidR="00D30BA5" w14:paraId="48D7FFF6" w14:textId="77777777" w:rsidTr="00E279D8">
        <w:tc>
          <w:tcPr>
            <w:tcW w:w="1471" w:type="dxa"/>
            <w:vMerge w:val="restart"/>
          </w:tcPr>
          <w:p w14:paraId="3ABCF44C" w14:textId="68331519" w:rsidR="00D30BA5" w:rsidRDefault="00D30BA5" w:rsidP="00DA080A">
            <w:pPr>
              <w:jc w:val="both"/>
              <w:rPr>
                <w:lang w:val="en-US"/>
              </w:rPr>
            </w:pPr>
            <w:r>
              <w:rPr>
                <w:lang w:val="en-US"/>
              </w:rPr>
              <w:t>Classification layer</w:t>
            </w:r>
          </w:p>
        </w:tc>
        <w:tc>
          <w:tcPr>
            <w:tcW w:w="1044" w:type="dxa"/>
          </w:tcPr>
          <w:p w14:paraId="7DF4CC64" w14:textId="0DF1828A" w:rsidR="00D30BA5" w:rsidRDefault="00D30BA5" w:rsidP="001D0330">
            <w:pPr>
              <w:jc w:val="center"/>
              <w:rPr>
                <w:lang w:val="en-US"/>
              </w:rPr>
            </w:pPr>
            <w:r>
              <w:rPr>
                <w:lang w:val="en-US"/>
              </w:rPr>
              <w:t>1x1</w:t>
            </w:r>
          </w:p>
        </w:tc>
        <w:tc>
          <w:tcPr>
            <w:tcW w:w="6313" w:type="dxa"/>
            <w:gridSpan w:val="4"/>
          </w:tcPr>
          <w:p w14:paraId="538FA5C9" w14:textId="12E394DD" w:rsidR="00D30BA5" w:rsidRDefault="00D30BA5" w:rsidP="00DA080A">
            <w:pPr>
              <w:jc w:val="center"/>
              <w:rPr>
                <w:lang w:val="en-US"/>
              </w:rPr>
            </w:pPr>
            <w:r>
              <w:rPr>
                <w:lang w:val="en-US"/>
              </w:rPr>
              <w:t>7x7 global average pool</w:t>
            </w:r>
          </w:p>
        </w:tc>
      </w:tr>
      <w:tr w:rsidR="00D30BA5" w14:paraId="1DE184C5" w14:textId="77777777" w:rsidTr="00E279D8">
        <w:tc>
          <w:tcPr>
            <w:tcW w:w="1471" w:type="dxa"/>
            <w:vMerge/>
          </w:tcPr>
          <w:p w14:paraId="21836872" w14:textId="2B549DB6" w:rsidR="00D30BA5" w:rsidRDefault="00D30BA5" w:rsidP="00DA080A">
            <w:pPr>
              <w:jc w:val="both"/>
              <w:rPr>
                <w:lang w:val="en-US"/>
              </w:rPr>
            </w:pPr>
          </w:p>
        </w:tc>
        <w:tc>
          <w:tcPr>
            <w:tcW w:w="1044" w:type="dxa"/>
          </w:tcPr>
          <w:p w14:paraId="494A9C5B" w14:textId="77777777" w:rsidR="00D30BA5" w:rsidRDefault="00D30BA5" w:rsidP="001D0330">
            <w:pPr>
              <w:jc w:val="center"/>
              <w:rPr>
                <w:lang w:val="en-US"/>
              </w:rPr>
            </w:pPr>
          </w:p>
        </w:tc>
        <w:tc>
          <w:tcPr>
            <w:tcW w:w="6313" w:type="dxa"/>
            <w:gridSpan w:val="4"/>
          </w:tcPr>
          <w:p w14:paraId="5B210C4B" w14:textId="2559FFEB" w:rsidR="00D30BA5" w:rsidRDefault="00D30BA5" w:rsidP="00DA080A">
            <w:pPr>
              <w:jc w:val="center"/>
              <w:rPr>
                <w:lang w:val="en-US"/>
              </w:rPr>
            </w:pPr>
            <w:r>
              <w:rPr>
                <w:lang w:val="en-US"/>
              </w:rPr>
              <w:t xml:space="preserve">1000D fully connected, </w:t>
            </w:r>
            <w:proofErr w:type="spellStart"/>
            <w:r>
              <w:rPr>
                <w:lang w:val="en-US"/>
              </w:rPr>
              <w:t>softmax</w:t>
            </w:r>
            <w:proofErr w:type="spellEnd"/>
          </w:p>
        </w:tc>
      </w:tr>
    </w:tbl>
    <w:p w14:paraId="028CBE39" w14:textId="77777777" w:rsidR="00E74738" w:rsidRDefault="00E74738" w:rsidP="008B0E3A">
      <w:pPr>
        <w:ind w:firstLine="360"/>
        <w:jc w:val="both"/>
        <w:rPr>
          <w:lang w:val="en-US"/>
        </w:rPr>
      </w:pPr>
    </w:p>
    <w:p w14:paraId="0FA41CAC" w14:textId="4151D7C6" w:rsidR="00932BC7" w:rsidRPr="004E4082" w:rsidRDefault="00932BC7" w:rsidP="00575C76">
      <w:pPr>
        <w:ind w:firstLine="360"/>
        <w:jc w:val="center"/>
        <w:rPr>
          <w:lang w:val="en-US"/>
        </w:rPr>
      </w:pPr>
    </w:p>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61" w:name="_Toc45357488"/>
      <w:proofErr w:type="spellStart"/>
      <w:r>
        <w:t>Classification</w:t>
      </w:r>
      <w:proofErr w:type="spellEnd"/>
      <w:r>
        <w:t xml:space="preserve"> </w:t>
      </w:r>
      <w:proofErr w:type="spellStart"/>
      <w:r>
        <w:t>Metrics</w:t>
      </w:r>
      <w:bookmarkEnd w:id="161"/>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62" w:name="_Toc45357489"/>
      <w:proofErr w:type="spellStart"/>
      <w:r>
        <w:t>Accuracy</w:t>
      </w:r>
      <w:bookmarkEnd w:id="162"/>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63" w:name="_Toc45357490"/>
      <w:proofErr w:type="spellStart"/>
      <w:r>
        <w:t>Precision</w:t>
      </w:r>
      <w:bookmarkEnd w:id="163"/>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64" w:name="_Toc45357491"/>
      <w:proofErr w:type="spellStart"/>
      <w:r>
        <w:t>Recall</w:t>
      </w:r>
      <w:bookmarkEnd w:id="164"/>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65" w:name="_Toc45357492"/>
      <w:r>
        <w:t>F1-Score</w:t>
      </w:r>
      <w:bookmarkEnd w:id="165"/>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66" w:name="_Toc45357493"/>
      <w:r>
        <w:t>Macro-F1</w:t>
      </w:r>
      <w:bookmarkEnd w:id="166"/>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67" w:name="_Toc45357494"/>
      <w:proofErr w:type="spellStart"/>
      <w:r>
        <w:t>Hamming</w:t>
      </w:r>
      <w:proofErr w:type="spellEnd"/>
      <w:r>
        <w:t xml:space="preserve"> </w:t>
      </w:r>
      <w:proofErr w:type="spellStart"/>
      <w:r>
        <w:t>Loss</w:t>
      </w:r>
      <w:bookmarkEnd w:id="167"/>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68" w:name="_Toc45357495"/>
      <w:r>
        <w:t>Jaccard Score</w:t>
      </w:r>
      <w:bookmarkEnd w:id="168"/>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69" w:name="_Toc45357496"/>
      <w:r>
        <w:t xml:space="preserve">Log </w:t>
      </w:r>
      <w:proofErr w:type="spellStart"/>
      <w:r>
        <w:t>loss</w:t>
      </w:r>
      <w:bookmarkEnd w:id="169"/>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70" w:name="_Toc45357497"/>
      <w:r w:rsidRPr="005B405C">
        <w:rPr>
          <w:lang w:val="en-US"/>
        </w:rPr>
        <w:t>Machine and Deep Learning l</w:t>
      </w:r>
      <w:r>
        <w:rPr>
          <w:lang w:val="en-US"/>
        </w:rPr>
        <w:t>ibraries</w:t>
      </w:r>
      <w:bookmarkEnd w:id="170"/>
    </w:p>
    <w:p w14:paraId="2E4AE337" w14:textId="77777777" w:rsidR="00DF572E" w:rsidRDefault="001D7B05" w:rsidP="00CC3B77">
      <w:pPr>
        <w:pStyle w:val="Ttulo2"/>
        <w:numPr>
          <w:ilvl w:val="2"/>
          <w:numId w:val="1"/>
        </w:numPr>
        <w:rPr>
          <w:lang w:val="en-US"/>
        </w:rPr>
      </w:pPr>
      <w:bookmarkStart w:id="171" w:name="_Toc45357498"/>
      <w:r>
        <w:rPr>
          <w:lang w:val="en-US"/>
        </w:rPr>
        <w:t>N</w:t>
      </w:r>
      <w:r w:rsidR="00DF572E">
        <w:rPr>
          <w:lang w:val="en-US"/>
        </w:rPr>
        <w:t>umPy</w:t>
      </w:r>
      <w:bookmarkEnd w:id="171"/>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72" w:name="_Toc45357499"/>
      <w:r>
        <w:rPr>
          <w:lang w:val="en-US"/>
        </w:rPr>
        <w:lastRenderedPageBreak/>
        <w:t>TensorFlow</w:t>
      </w:r>
      <w:r w:rsidR="009E46D0">
        <w:rPr>
          <w:lang w:val="en-US"/>
        </w:rPr>
        <w:t xml:space="preserve"> and </w:t>
      </w:r>
      <w:r>
        <w:rPr>
          <w:lang w:val="en-US"/>
        </w:rPr>
        <w:t>TensorFlow-GPU</w:t>
      </w:r>
      <w:bookmarkEnd w:id="172"/>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73" w:name="_Toc45357500"/>
      <w:proofErr w:type="spellStart"/>
      <w:r>
        <w:rPr>
          <w:lang w:val="en-US"/>
        </w:rPr>
        <w:t>Keras</w:t>
      </w:r>
      <w:bookmarkEnd w:id="173"/>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74" w:name="_Toc45357501"/>
      <w:proofErr w:type="spellStart"/>
      <w:r>
        <w:rPr>
          <w:lang w:val="en-US"/>
        </w:rPr>
        <w:t>Tensorboard</w:t>
      </w:r>
      <w:bookmarkEnd w:id="174"/>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75" w:name="_Toc45357502"/>
      <w:r>
        <w:rPr>
          <w:lang w:val="en-US"/>
        </w:rPr>
        <w:t>Pandas</w:t>
      </w:r>
      <w:bookmarkEnd w:id="175"/>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76" w:name="_Toc45357503"/>
      <w:proofErr w:type="spellStart"/>
      <w:r>
        <w:rPr>
          <w:lang w:val="en-US"/>
        </w:rPr>
        <w:lastRenderedPageBreak/>
        <w:t>SKLearn</w:t>
      </w:r>
      <w:bookmarkEnd w:id="176"/>
      <w:proofErr w:type="spellEnd"/>
    </w:p>
    <w:p w14:paraId="392F26C1" w14:textId="5E494625"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proofErr w:type="spellStart"/>
      <w:r>
        <w:rPr>
          <w:lang w:val="en-US"/>
        </w:rPr>
        <w:t>acroning</w:t>
      </w:r>
      <w:proofErr w:type="spellEnd"/>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6E50AB0" w14:textId="4274EB21" w:rsidR="00E279D8" w:rsidRDefault="00E279D8" w:rsidP="00CC3B77">
      <w:pPr>
        <w:pStyle w:val="Ttulo2"/>
        <w:numPr>
          <w:ilvl w:val="1"/>
          <w:numId w:val="1"/>
        </w:numPr>
        <w:rPr>
          <w:rStyle w:val="nfasissutil"/>
          <w:i w:val="0"/>
        </w:rPr>
      </w:pPr>
      <w:bookmarkStart w:id="177" w:name="_Toc45357505"/>
      <w:r w:rsidRPr="00290362">
        <w:rPr>
          <w:rStyle w:val="nfasissutil"/>
          <w:i w:val="0"/>
        </w:rPr>
        <w:lastRenderedPageBreak/>
        <w:t>Levantamiento de requerimientos</w:t>
      </w:r>
      <w:bookmarkEnd w:id="177"/>
    </w:p>
    <w:p w14:paraId="1A6D3266" w14:textId="6A332BA0" w:rsidR="00E279D8" w:rsidRDefault="00E279D8" w:rsidP="00E279D8"/>
    <w:p w14:paraId="2D9C5639" w14:textId="77777777" w:rsidR="00E279D8" w:rsidRDefault="00E279D8" w:rsidP="00E279D8">
      <w:pPr>
        <w:rPr>
          <w:rStyle w:val="nfasissutil"/>
          <w:i w:val="0"/>
        </w:rPr>
      </w:pPr>
      <w:r>
        <w:rPr>
          <w:rStyle w:val="nfasissutil"/>
          <w:i w:val="0"/>
        </w:rPr>
        <w:t xml:space="preserve">[En esta sección se incluye la metodología de trabajo elegida para el desarrollo de la propuesta. Si el trabajo es un desarrollo de software, se podría elegir una metodología como “agile”, cascada, espiral, prototipado, incremental, RAD (Rapid </w:t>
      </w:r>
      <w:proofErr w:type="spellStart"/>
      <w:r>
        <w:rPr>
          <w:rStyle w:val="nfasissutil"/>
          <w:i w:val="0"/>
        </w:rPr>
        <w:t>Application</w:t>
      </w:r>
      <w:proofErr w:type="spellEnd"/>
      <w:r>
        <w:rPr>
          <w:rStyle w:val="nfasissutil"/>
          <w:i w:val="0"/>
        </w:rPr>
        <w:t xml:space="preserve"> </w:t>
      </w:r>
      <w:proofErr w:type="spellStart"/>
      <w:r>
        <w:rPr>
          <w:rStyle w:val="nfasissutil"/>
          <w:i w:val="0"/>
        </w:rPr>
        <w:t>Development</w:t>
      </w:r>
      <w:proofErr w:type="spellEnd"/>
      <w:r>
        <w:rPr>
          <w:rStyle w:val="nfasissutil"/>
          <w:i w:val="0"/>
        </w:rPr>
        <w:t>, u otra relacionada con el desarrollo de software. Si es para el desarrollo de aplicaciones web podría utilizarse RMM (</w:t>
      </w:r>
      <w:proofErr w:type="spellStart"/>
      <w:r>
        <w:rPr>
          <w:rStyle w:val="nfasissutil"/>
          <w:i w:val="0"/>
        </w:rPr>
        <w:t>Relationship</w:t>
      </w:r>
      <w:proofErr w:type="spellEnd"/>
      <w:r>
        <w:rPr>
          <w:rStyle w:val="nfasissutil"/>
          <w:i w:val="0"/>
        </w:rPr>
        <w:t xml:space="preserve"> Management </w:t>
      </w:r>
      <w:proofErr w:type="spellStart"/>
      <w:r>
        <w:rPr>
          <w:rStyle w:val="nfasissutil"/>
          <w:i w:val="0"/>
        </w:rPr>
        <w:t>Methodology</w:t>
      </w:r>
      <w:proofErr w:type="spellEnd"/>
      <w:r>
        <w:rPr>
          <w:rStyle w:val="nfasissutil"/>
          <w:i w:val="0"/>
        </w:rPr>
        <w:t>), OOHDM (</w:t>
      </w:r>
      <w:proofErr w:type="spellStart"/>
      <w:r>
        <w:rPr>
          <w:rStyle w:val="nfasissutil"/>
          <w:i w:val="0"/>
        </w:rPr>
        <w:t>Object</w:t>
      </w:r>
      <w:proofErr w:type="spellEnd"/>
      <w:r>
        <w:rPr>
          <w:rStyle w:val="nfasissutil"/>
          <w:i w:val="0"/>
        </w:rPr>
        <w:t xml:space="preserve"> </w:t>
      </w:r>
      <w:proofErr w:type="spellStart"/>
      <w:r>
        <w:rPr>
          <w:rStyle w:val="nfasissutil"/>
          <w:i w:val="0"/>
        </w:rPr>
        <w:t>Oriented</w:t>
      </w:r>
      <w:proofErr w:type="spellEnd"/>
      <w:r>
        <w:rPr>
          <w:rStyle w:val="nfasissutil"/>
          <w:i w:val="0"/>
        </w:rPr>
        <w:t xml:space="preserve"> </w:t>
      </w:r>
      <w:proofErr w:type="spellStart"/>
      <w:r>
        <w:rPr>
          <w:rStyle w:val="nfasissutil"/>
          <w:i w:val="0"/>
        </w:rPr>
        <w:t>Hypermedia</w:t>
      </w:r>
      <w:proofErr w:type="spellEnd"/>
      <w:r>
        <w:rPr>
          <w:rStyle w:val="nfasissutil"/>
          <w:i w:val="0"/>
        </w:rPr>
        <w:t xml:space="preserve"> </w:t>
      </w:r>
      <w:proofErr w:type="spellStart"/>
      <w:r>
        <w:rPr>
          <w:rStyle w:val="nfasissutil"/>
          <w:i w:val="0"/>
        </w:rPr>
        <w:t>Design</w:t>
      </w:r>
      <w:proofErr w:type="spellEnd"/>
      <w:r>
        <w:rPr>
          <w:rStyle w:val="nfasissutil"/>
          <w:i w:val="0"/>
        </w:rPr>
        <w:t xml:space="preserve"> </w:t>
      </w:r>
      <w:proofErr w:type="spellStart"/>
      <w:r>
        <w:rPr>
          <w:rStyle w:val="nfasissutil"/>
          <w:i w:val="0"/>
        </w:rPr>
        <w:t>Method</w:t>
      </w:r>
      <w:proofErr w:type="spellEnd"/>
      <w:r>
        <w:rPr>
          <w:rStyle w:val="nfasissutil"/>
          <w:i w:val="0"/>
        </w:rPr>
        <w:t>), UWE (UML-</w:t>
      </w:r>
      <w:proofErr w:type="spellStart"/>
      <w:r>
        <w:rPr>
          <w:rStyle w:val="nfasissutil"/>
          <w:i w:val="0"/>
        </w:rPr>
        <w:t>Based</w:t>
      </w:r>
      <w:proofErr w:type="spellEnd"/>
      <w:r>
        <w:rPr>
          <w:rStyle w:val="nfasissutil"/>
          <w:i w:val="0"/>
        </w:rPr>
        <w:t xml:space="preserve">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p>
    <w:p w14:paraId="481D7849" w14:textId="77777777" w:rsidR="00E279D8" w:rsidRPr="00E279D8" w:rsidRDefault="00E279D8" w:rsidP="00E279D8"/>
    <w:p w14:paraId="2BD7EEF6" w14:textId="70019FC7" w:rsidR="00E279D8" w:rsidRDefault="00E279D8" w:rsidP="00CC3B77">
      <w:pPr>
        <w:pStyle w:val="Ttulo2"/>
        <w:numPr>
          <w:ilvl w:val="1"/>
          <w:numId w:val="1"/>
        </w:numPr>
        <w:rPr>
          <w:rStyle w:val="nfasissutil"/>
          <w:i w:val="0"/>
        </w:rPr>
      </w:pPr>
      <w:proofErr w:type="spellStart"/>
      <w:r>
        <w:rPr>
          <w:rStyle w:val="nfasissutil"/>
          <w:i w:val="0"/>
        </w:rPr>
        <w:t>Database</w:t>
      </w:r>
      <w:proofErr w:type="spellEnd"/>
      <w:r>
        <w:rPr>
          <w:rStyle w:val="nfasissutil"/>
          <w:i w:val="0"/>
        </w:rPr>
        <w:t xml:space="preserve"> </w:t>
      </w:r>
      <w:proofErr w:type="spellStart"/>
      <w:r>
        <w:rPr>
          <w:rStyle w:val="nfasissutil"/>
          <w:i w:val="0"/>
        </w:rPr>
        <w:t>preprocessing</w:t>
      </w:r>
      <w:proofErr w:type="spellEnd"/>
    </w:p>
    <w:p w14:paraId="095B8C6F" w14:textId="5E3D4661" w:rsidR="00E279D8" w:rsidRDefault="00600EE1" w:rsidP="004A2C71">
      <w:pPr>
        <w:ind w:firstLine="360"/>
        <w:jc w:val="both"/>
        <w:rPr>
          <w:lang w:val="en-US"/>
        </w:rPr>
      </w:pPr>
      <w:r w:rsidRPr="00600EE1">
        <w:rPr>
          <w:lang w:val="en-US"/>
        </w:rPr>
        <w:t xml:space="preserve">The dataset that is </w:t>
      </w:r>
      <w:r>
        <w:rPr>
          <w:lang w:val="en-US"/>
        </w:rPr>
        <w:t xml:space="preserve">going to be used is IARPA </w:t>
      </w:r>
      <w:proofErr w:type="spellStart"/>
      <w:r>
        <w:rPr>
          <w:lang w:val="en-US"/>
        </w:rPr>
        <w:t>fMoW</w:t>
      </w:r>
      <w:proofErr w:type="spellEnd"/>
      <w:r>
        <w:rPr>
          <w:lang w:val="en-US"/>
        </w:rPr>
        <w:t xml:space="preserve"> that was provided as part of a contest in 2017 for satellite image classification. </w:t>
      </w:r>
      <w:r w:rsidR="00EE4BB4">
        <w:rPr>
          <w:lang w:val="en-US"/>
        </w:rPr>
        <w:t xml:space="preserve">Many of the pictures provided by </w:t>
      </w:r>
      <w:proofErr w:type="spellStart"/>
      <w:r w:rsidR="00EE4BB4">
        <w:rPr>
          <w:lang w:val="en-US"/>
        </w:rPr>
        <w:t>fMoW</w:t>
      </w:r>
      <w:proofErr w:type="spellEnd"/>
      <w:r w:rsidR="00EE4BB4">
        <w:rPr>
          <w:lang w:val="en-US"/>
        </w:rPr>
        <w:t xml:space="preserve"> are multispectral but in this </w:t>
      </w:r>
      <w:r w:rsidR="00133259">
        <w:rPr>
          <w:lang w:val="en-US"/>
        </w:rPr>
        <w:t xml:space="preserve">research, </w:t>
      </w:r>
      <w:r w:rsidR="00790F93">
        <w:rPr>
          <w:lang w:val="en-US"/>
        </w:rPr>
        <w:t>we</w:t>
      </w:r>
      <w:r w:rsidR="00EE4BB4">
        <w:rPr>
          <w:lang w:val="en-US"/>
        </w:rPr>
        <w:t xml:space="preserve"> will be using only three channels (RGB). </w:t>
      </w:r>
      <w:r w:rsidR="00790F93">
        <w:rPr>
          <w:lang w:val="en-US"/>
        </w:rPr>
        <w:t>It is specter to use</w:t>
      </w:r>
      <w:r w:rsidR="00EE4BB4">
        <w:rPr>
          <w:lang w:val="en-US"/>
        </w:rPr>
        <w:t xml:space="preserve"> more band as part of future </w:t>
      </w:r>
      <w:r w:rsidR="00825985">
        <w:rPr>
          <w:lang w:val="en-US"/>
        </w:rPr>
        <w:t>researches</w:t>
      </w:r>
      <w:r w:rsidR="00EE4BB4">
        <w:rPr>
          <w:lang w:val="en-US"/>
        </w:rPr>
        <w:t>.</w:t>
      </w:r>
    </w:p>
    <w:p w14:paraId="072649B9" w14:textId="3A76013E" w:rsidR="00EE4BB4" w:rsidRDefault="00185377" w:rsidP="005C4355">
      <w:pPr>
        <w:ind w:firstLine="360"/>
        <w:jc w:val="both"/>
        <w:rPr>
          <w:lang w:val="en-US"/>
        </w:rPr>
      </w:pPr>
      <w:r>
        <w:rPr>
          <w:lang w:val="en-US"/>
        </w:rPr>
        <w:t>The dataset can be found into an S3 public bucket</w:t>
      </w:r>
      <w:r w:rsidR="008410F4">
        <w:rPr>
          <w:lang w:val="en-US"/>
        </w:rPr>
        <w:t xml:space="preserve"> [4</w:t>
      </w:r>
      <w:r w:rsidR="00C47E20">
        <w:rPr>
          <w:lang w:val="en-US"/>
        </w:rPr>
        <w:t>4</w:t>
      </w:r>
      <w:r w:rsidR="008410F4">
        <w:rPr>
          <w:lang w:val="en-US"/>
        </w:rPr>
        <w:t xml:space="preserve">] or it can be downloaded using </w:t>
      </w:r>
      <w:r w:rsidR="00133259">
        <w:rPr>
          <w:lang w:val="en-US"/>
        </w:rPr>
        <w:t>torrent</w:t>
      </w:r>
      <w:r w:rsidR="001D515E">
        <w:rPr>
          <w:lang w:val="en-US"/>
        </w:rPr>
        <w:t>s</w:t>
      </w:r>
      <w:r w:rsidR="008410F4">
        <w:rPr>
          <w:lang w:val="en-US"/>
        </w:rPr>
        <w:t xml:space="preserve"> [4</w:t>
      </w:r>
      <w:r w:rsidR="00C47E20">
        <w:rPr>
          <w:lang w:val="en-US"/>
        </w:rPr>
        <w:t>5</w:t>
      </w:r>
      <w:r w:rsidR="008410F4">
        <w:rPr>
          <w:lang w:val="en-US"/>
        </w:rPr>
        <w:t xml:space="preserve">]. </w:t>
      </w:r>
      <w:r w:rsidR="005C4355">
        <w:rPr>
          <w:lang w:val="en-US"/>
        </w:rPr>
        <w:t xml:space="preserve">In general, multispectral images comes in TIFF format on the other hand RGB images </w:t>
      </w:r>
      <w:r w:rsidR="001F77B0">
        <w:rPr>
          <w:lang w:val="en-US"/>
        </w:rPr>
        <w:t>comes in JPG format for this dataset.</w:t>
      </w:r>
      <w:r w:rsidR="005C4355">
        <w:rPr>
          <w:lang w:val="en-US"/>
        </w:rPr>
        <w:t xml:space="preserve"> The bucket as well as the torrents are already divided in multispectral and RGB in this way we can download just the information that we want. It is important </w:t>
      </w:r>
      <w:r w:rsidR="001F77B0">
        <w:rPr>
          <w:lang w:val="en-US"/>
        </w:rPr>
        <w:t>to</w:t>
      </w:r>
      <w:r w:rsidR="005C4355">
        <w:rPr>
          <w:lang w:val="en-US"/>
        </w:rPr>
        <w:t xml:space="preserve"> mention that the dataset contains more tha</w:t>
      </w:r>
      <w:r w:rsidR="001F77B0">
        <w:rPr>
          <w:lang w:val="en-US"/>
        </w:rPr>
        <w:t>n</w:t>
      </w:r>
      <w:r w:rsidR="005C4355">
        <w:rPr>
          <w:lang w:val="en-US"/>
        </w:rPr>
        <w:t xml:space="preserve"> three hundred </w:t>
      </w:r>
      <w:r w:rsidR="00980406">
        <w:rPr>
          <w:lang w:val="en-US"/>
        </w:rPr>
        <w:t>thousand</w:t>
      </w:r>
      <w:r w:rsidR="005C4355">
        <w:rPr>
          <w:lang w:val="en-US"/>
        </w:rPr>
        <w:t xml:space="preserve"> of images then even the RGB dataset weights more tha</w:t>
      </w:r>
      <w:r w:rsidR="00DE3639">
        <w:rPr>
          <w:lang w:val="en-US"/>
        </w:rPr>
        <w:t>n</w:t>
      </w:r>
      <w:r w:rsidR="005C4355">
        <w:rPr>
          <w:lang w:val="en-US"/>
        </w:rPr>
        <w:t xml:space="preserve"> one hundred gigabytes</w:t>
      </w:r>
      <w:r w:rsidR="00980406">
        <w:rPr>
          <w:lang w:val="en-US"/>
        </w:rPr>
        <w:t>.</w:t>
      </w:r>
    </w:p>
    <w:p w14:paraId="317A548F" w14:textId="77D41E71" w:rsidR="00DE3639" w:rsidRDefault="00DE3639" w:rsidP="00A31878">
      <w:pPr>
        <w:ind w:firstLine="360"/>
        <w:jc w:val="both"/>
        <w:rPr>
          <w:lang w:val="en-US"/>
        </w:rPr>
      </w:pPr>
      <w:r>
        <w:rPr>
          <w:lang w:val="en-US"/>
        </w:rPr>
        <w:t xml:space="preserve">The dataset contains more </w:t>
      </w:r>
      <w:r w:rsidR="00F76AA1">
        <w:rPr>
          <w:lang w:val="en-US"/>
        </w:rPr>
        <w:t>than</w:t>
      </w:r>
      <w:r>
        <w:rPr>
          <w:lang w:val="en-US"/>
        </w:rPr>
        <w:t xml:space="preserve"> one image of the same place. All those images of the same place are taken </w:t>
      </w:r>
      <w:r w:rsidR="00213444">
        <w:rPr>
          <w:lang w:val="en-US"/>
        </w:rPr>
        <w:t>at</w:t>
      </w:r>
      <w:r>
        <w:rPr>
          <w:lang w:val="en-US"/>
        </w:rPr>
        <w:t xml:space="preserve"> different times of the day and year.</w:t>
      </w:r>
      <w:r w:rsidR="0082222D">
        <w:rPr>
          <w:lang w:val="en-US"/>
        </w:rPr>
        <w:t xml:space="preserve"> In every image we can find an object of a </w:t>
      </w:r>
      <w:r w:rsidR="00213444">
        <w:rPr>
          <w:lang w:val="en-US"/>
        </w:rPr>
        <w:t>specific</w:t>
      </w:r>
      <w:r w:rsidR="0082222D">
        <w:rPr>
          <w:lang w:val="en-US"/>
        </w:rPr>
        <w:t xml:space="preserve"> class. This object is not necessarily centere</w:t>
      </w:r>
      <w:r w:rsidR="00FD5BC6">
        <w:rPr>
          <w:lang w:val="en-US"/>
        </w:rPr>
        <w:t>d</w:t>
      </w:r>
      <w:r w:rsidR="0082222D">
        <w:rPr>
          <w:lang w:val="en-US"/>
        </w:rPr>
        <w:t xml:space="preserve"> in the image and every image has different size. </w:t>
      </w:r>
      <w:r w:rsidR="00A31878">
        <w:rPr>
          <w:lang w:val="en-US"/>
        </w:rPr>
        <w:t xml:space="preserve">In order to train the </w:t>
      </w:r>
      <w:r w:rsidR="003258A2">
        <w:rPr>
          <w:lang w:val="en-US"/>
        </w:rPr>
        <w:t>model,</w:t>
      </w:r>
      <w:r w:rsidR="00A31878">
        <w:rPr>
          <w:lang w:val="en-US"/>
        </w:rPr>
        <w:t xml:space="preserve"> we are expecting to use images with size 299x299 with the object centered in this square then an image preprocessing is needed.</w:t>
      </w:r>
      <w:r w:rsidR="00D93271">
        <w:rPr>
          <w:lang w:val="en-US"/>
        </w:rPr>
        <w:t xml:space="preserve"> </w:t>
      </w:r>
      <w:r w:rsidR="006D4C83">
        <w:rPr>
          <w:lang w:val="en-US"/>
        </w:rPr>
        <w:t>The input layers for the architectures that are going to be used are 224x224 or 299x299, in this case we are going to use the size 299x299 for all the training dataset. The models that require an input</w:t>
      </w:r>
      <w:r w:rsidR="00584C75">
        <w:rPr>
          <w:lang w:val="en-US"/>
        </w:rPr>
        <w:t xml:space="preserve"> with different size are going to be handled with the minibatch generator that is going to be explained latter.</w:t>
      </w:r>
    </w:p>
    <w:p w14:paraId="4900D0DC" w14:textId="50FF2A67" w:rsidR="00980406" w:rsidRDefault="00737853" w:rsidP="005C4355">
      <w:pPr>
        <w:ind w:firstLine="360"/>
        <w:jc w:val="both"/>
        <w:rPr>
          <w:lang w:val="en-US"/>
        </w:rPr>
      </w:pPr>
      <w:r>
        <w:rPr>
          <w:lang w:val="en-US"/>
        </w:rPr>
        <w:t xml:space="preserve">The image preprocessing will consist </w:t>
      </w:r>
      <w:r w:rsidR="00790F93">
        <w:rPr>
          <w:lang w:val="en-US"/>
        </w:rPr>
        <w:t>on</w:t>
      </w:r>
      <w:r>
        <w:rPr>
          <w:lang w:val="en-US"/>
        </w:rPr>
        <w:t xml:space="preserve"> centering and cropping</w:t>
      </w:r>
      <w:r w:rsidR="004E4B3E">
        <w:rPr>
          <w:lang w:val="en-US"/>
        </w:rPr>
        <w:t xml:space="preserve">.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w:t>
      </w:r>
      <w:r w:rsidR="00195870">
        <w:rPr>
          <w:lang w:val="en-US"/>
        </w:rPr>
        <w:t>square</w:t>
      </w:r>
      <w:r w:rsidR="004E4B3E">
        <w:rPr>
          <w:lang w:val="en-US"/>
        </w:rPr>
        <w:t xml:space="preserve"> with 149 pixels</w:t>
      </w:r>
      <w:r w:rsidR="00195870">
        <w:rPr>
          <w:lang w:val="en-US"/>
        </w:rPr>
        <w:t xml:space="preserve"> at every side (left, right, up and down) from the centered point</w:t>
      </w:r>
      <w:r w:rsidR="00AE40E4">
        <w:rPr>
          <w:lang w:val="en-US"/>
        </w:rPr>
        <w:t xml:space="preserve"> (Figure 20)</w:t>
      </w:r>
      <w:r w:rsidR="00195870">
        <w:rPr>
          <w:lang w:val="en-US"/>
        </w:rPr>
        <w:t>.</w:t>
      </w:r>
    </w:p>
    <w:p w14:paraId="33A846E5" w14:textId="77777777" w:rsidR="00E736F7" w:rsidRDefault="00E736F7" w:rsidP="00E736F7">
      <w:pPr>
        <w:keepNext/>
        <w:ind w:firstLine="360"/>
        <w:jc w:val="center"/>
      </w:pPr>
      <w:r>
        <w:rPr>
          <w:noProof/>
        </w:rPr>
        <w:lastRenderedPageBreak/>
        <w:drawing>
          <wp:inline distT="0" distB="0" distL="0" distR="0" wp14:anchorId="527919E8" wp14:editId="48A06D28">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680A8D21" w14:textId="2C4A05C3" w:rsidR="00E736F7" w:rsidRDefault="00E736F7" w:rsidP="00E736F7">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sidR="0060161E">
        <w:rPr>
          <w:noProof/>
          <w:lang w:val="en-US"/>
        </w:rPr>
        <w:t>20</w:t>
      </w:r>
      <w:r>
        <w:fldChar w:fldCharType="end"/>
      </w:r>
      <w:r w:rsidRPr="00E736F7">
        <w:rPr>
          <w:lang w:val="en-US"/>
        </w:rPr>
        <w:t xml:space="preserve"> Image that contains an airport. Bounding box in yellow. Center point in red. Image crop square 299x299 in blue.</w:t>
      </w:r>
    </w:p>
    <w:p w14:paraId="421FEFBF" w14:textId="4F0BED2F" w:rsidR="00FC685E" w:rsidRDefault="00FC685E" w:rsidP="005C4355">
      <w:pPr>
        <w:ind w:firstLine="360"/>
        <w:jc w:val="both"/>
        <w:rPr>
          <w:lang w:val="en-US"/>
        </w:rPr>
      </w:pPr>
    </w:p>
    <w:p w14:paraId="179711B2" w14:textId="738E6F10" w:rsidR="00E736F7" w:rsidRDefault="00E736F7" w:rsidP="005C4355">
      <w:pPr>
        <w:ind w:firstLine="360"/>
        <w:jc w:val="both"/>
        <w:rPr>
          <w:lang w:val="en-US"/>
        </w:rPr>
      </w:pPr>
      <w:r>
        <w:rPr>
          <w:lang w:val="en-US"/>
        </w:rPr>
        <w:t xml:space="preserve">After the image is cropped is </w:t>
      </w:r>
      <w:proofErr w:type="gramStart"/>
      <w:r>
        <w:rPr>
          <w:lang w:val="en-US"/>
        </w:rPr>
        <w:t>has to</w:t>
      </w:r>
      <w:proofErr w:type="gramEnd"/>
      <w:r>
        <w:rPr>
          <w:lang w:val="en-US"/>
        </w:rPr>
        <w:t xml:space="preserve"> be placed in a folder of the class that it belongs to. This process </w:t>
      </w:r>
      <w:proofErr w:type="gramStart"/>
      <w:r>
        <w:rPr>
          <w:lang w:val="en-US"/>
        </w:rPr>
        <w:t>has to</w:t>
      </w:r>
      <w:proofErr w:type="gramEnd"/>
      <w:r>
        <w:rPr>
          <w:lang w:val="en-US"/>
        </w:rPr>
        <w:t xml:space="preserve"> be repeated with every single image of the dataset to end up with 62 folders (one per class) containing images centered and cropped with the dimension 299x299.</w:t>
      </w:r>
      <w:r w:rsidR="00BC3C6B">
        <w:rPr>
          <w:lang w:val="en-US"/>
        </w:rPr>
        <w:t xml:space="preserve"> All this process was performed using python scrips. This same process </w:t>
      </w:r>
      <w:proofErr w:type="gramStart"/>
      <w:r w:rsidR="00BC3C6B">
        <w:rPr>
          <w:lang w:val="en-US"/>
        </w:rPr>
        <w:t>has to</w:t>
      </w:r>
      <w:proofErr w:type="gramEnd"/>
      <w:r w:rsidR="00BC3C6B">
        <w:rPr>
          <w:lang w:val="en-US"/>
        </w:rPr>
        <w:t xml:space="preserve"> be repeated with the </w:t>
      </w:r>
      <w:r w:rsidR="00A77F91">
        <w:rPr>
          <w:lang w:val="en-US"/>
        </w:rPr>
        <w:t>validation</w:t>
      </w:r>
      <w:r w:rsidR="00BC3C6B">
        <w:rPr>
          <w:lang w:val="en-US"/>
        </w:rPr>
        <w:t xml:space="preserve"> dataset.</w:t>
      </w:r>
    </w:p>
    <w:p w14:paraId="0E224324" w14:textId="77777777" w:rsidR="00DA334B" w:rsidRPr="00600EE1" w:rsidRDefault="00DA334B" w:rsidP="00DA334B">
      <w:pPr>
        <w:jc w:val="both"/>
        <w:rPr>
          <w:lang w:val="en-US"/>
        </w:rPr>
      </w:pPr>
    </w:p>
    <w:p w14:paraId="3C1283B9" w14:textId="3B1374C5" w:rsidR="00183A27" w:rsidRDefault="00E279D8" w:rsidP="00183A27">
      <w:pPr>
        <w:pStyle w:val="Ttulo2"/>
        <w:numPr>
          <w:ilvl w:val="1"/>
          <w:numId w:val="1"/>
        </w:numPr>
        <w:rPr>
          <w:rStyle w:val="nfasissutil"/>
          <w:i w:val="0"/>
        </w:rPr>
      </w:pPr>
      <w:proofErr w:type="spellStart"/>
      <w:r>
        <w:rPr>
          <w:rStyle w:val="nfasissutil"/>
          <w:i w:val="0"/>
        </w:rPr>
        <w:t>Data</w:t>
      </w:r>
      <w:r w:rsidR="00C01784">
        <w:rPr>
          <w:rStyle w:val="nfasissutil"/>
          <w:i w:val="0"/>
        </w:rPr>
        <w:t>set</w:t>
      </w:r>
      <w:proofErr w:type="spellEnd"/>
      <w:r>
        <w:rPr>
          <w:rStyle w:val="nfasissutil"/>
          <w:i w:val="0"/>
        </w:rPr>
        <w:t xml:space="preserve"> </w:t>
      </w:r>
      <w:proofErr w:type="spellStart"/>
      <w:r>
        <w:rPr>
          <w:rStyle w:val="nfasissutil"/>
          <w:i w:val="0"/>
        </w:rPr>
        <w:t>Sample</w:t>
      </w:r>
      <w:proofErr w:type="spellEnd"/>
    </w:p>
    <w:p w14:paraId="4DFEBCE9" w14:textId="68B52D03" w:rsidR="001E5F79" w:rsidRPr="001E5F79" w:rsidRDefault="00183A27" w:rsidP="001E5F79">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w:t>
      </w:r>
      <w:r w:rsidR="001E5F79">
        <w:rPr>
          <w:lang w:val="en-US"/>
        </w:rPr>
        <w:t xml:space="preserve">Then a pretraining is going to be performed first using a small dataset taken from the cropped dataset. </w:t>
      </w:r>
      <w:r w:rsidR="001E5F79" w:rsidRPr="001E5F79">
        <w:rPr>
          <w:lang w:val="en-US"/>
        </w:rPr>
        <w:t>The purpose of the pretraining is to stimulate the networks using a smaller dataset in order to identify milestones and the best hyper-parameters to use for this project. It is also a good practice to at least check if the project is feasible and in what conditions.</w:t>
      </w:r>
    </w:p>
    <w:p w14:paraId="7B237C46" w14:textId="32EDA7D6" w:rsidR="00183A27" w:rsidRPr="001E5F79" w:rsidRDefault="001E5F79" w:rsidP="001E5F79">
      <w:pPr>
        <w:ind w:firstLine="360"/>
        <w:jc w:val="both"/>
        <w:rPr>
          <w:lang w:val="en-US"/>
        </w:rPr>
      </w:pPr>
      <w:r w:rsidRPr="001E5F79">
        <w:rPr>
          <w:lang w:val="en-US"/>
        </w:rPr>
        <w:t>For this experiment I will be using a dataset of 15 images for training and 5 for validation per class (62 classes in total).</w:t>
      </w:r>
      <w:r>
        <w:rPr>
          <w:lang w:val="en-US"/>
        </w:rPr>
        <w:t xml:space="preserve"> The quantity is determined by the hardware limitations. This part of the research will be performed using a graphic car NVIDIA GeForce GTX 1650 and a</w:t>
      </w:r>
      <w:r w:rsidR="008944A6">
        <w:rPr>
          <w:lang w:val="en-US"/>
        </w:rPr>
        <w:t xml:space="preserve">n Amazon </w:t>
      </w:r>
      <w:proofErr w:type="spellStart"/>
      <w:r w:rsidR="008944A6">
        <w:rPr>
          <w:lang w:val="en-US"/>
        </w:rPr>
        <w:t>SageMaker</w:t>
      </w:r>
      <w:proofErr w:type="spellEnd"/>
      <w:r w:rsidR="008944A6">
        <w:rPr>
          <w:lang w:val="en-US"/>
        </w:rPr>
        <w:t xml:space="preserve"> </w:t>
      </w:r>
      <w:r>
        <w:rPr>
          <w:lang w:val="en-US"/>
        </w:rPr>
        <w:t xml:space="preserve">instance </w:t>
      </w:r>
      <w:proofErr w:type="gramStart"/>
      <w:r w:rsidRPr="001E5F79">
        <w:rPr>
          <w:lang w:val="en-US"/>
        </w:rPr>
        <w:t>ml.p</w:t>
      </w:r>
      <w:proofErr w:type="gramEnd"/>
      <w:r w:rsidRPr="001E5F79">
        <w:rPr>
          <w:lang w:val="en-US"/>
        </w:rPr>
        <w:t>3.</w:t>
      </w:r>
      <w:r w:rsidR="00EE79D3">
        <w:rPr>
          <w:lang w:val="en-US"/>
        </w:rPr>
        <w:t>2</w:t>
      </w:r>
      <w:r w:rsidRPr="001E5F79">
        <w:rPr>
          <w:lang w:val="en-US"/>
        </w:rPr>
        <w:t>xlarge</w:t>
      </w:r>
      <w:r w:rsidR="00C1051A">
        <w:rPr>
          <w:lang w:val="en-US"/>
        </w:rPr>
        <w:t>.</w:t>
      </w:r>
    </w:p>
    <w:p w14:paraId="0BD44317" w14:textId="0A3FD68C" w:rsidR="00D05B28" w:rsidRDefault="00D05B28" w:rsidP="00D05B28">
      <w:pPr>
        <w:ind w:firstLine="360"/>
        <w:jc w:val="both"/>
        <w:rPr>
          <w:lang w:val="en-US"/>
        </w:rPr>
      </w:pPr>
      <w:r w:rsidRPr="00D05B28">
        <w:rPr>
          <w:lang w:val="en-US"/>
        </w:rPr>
        <w:t xml:space="preserve">Once we have demonstrated that the project is feasible then it will be again executed using a framework with more capabilities </w:t>
      </w:r>
      <w:r w:rsidR="008944A6" w:rsidRPr="00D05B28">
        <w:rPr>
          <w:lang w:val="en-US"/>
        </w:rPr>
        <w:t>in</w:t>
      </w:r>
      <w:r w:rsidRPr="00D05B28">
        <w:rPr>
          <w:lang w:val="en-US"/>
        </w:rPr>
        <w:t xml:space="preserve">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sidR="002D0C9D">
        <w:rPr>
          <w:lang w:val="en-US"/>
        </w:rPr>
        <w:t>-</w:t>
      </w:r>
      <w:r w:rsidRPr="00D05B28">
        <w:rPr>
          <w:lang w:val="en-US"/>
        </w:rPr>
        <w:t>hundred times larger than we need this kind of support.</w:t>
      </w:r>
    </w:p>
    <w:p w14:paraId="79021B7C" w14:textId="3D0D12ED" w:rsidR="006A0F39" w:rsidRPr="00D05B28" w:rsidRDefault="006A0F39" w:rsidP="006A0F39">
      <w:pPr>
        <w:jc w:val="both"/>
        <w:rPr>
          <w:lang w:val="en-US"/>
        </w:rPr>
      </w:pPr>
      <w:r>
        <w:rPr>
          <w:lang w:val="en-US"/>
        </w:rPr>
        <w:t>The sample was selected randomly. This same sample dataset will be used to train the four architectures.</w:t>
      </w:r>
    </w:p>
    <w:p w14:paraId="170CF1B8" w14:textId="77777777" w:rsidR="001E5F79" w:rsidRPr="00183A27" w:rsidRDefault="001E5F79" w:rsidP="00183A27">
      <w:pPr>
        <w:ind w:firstLine="360"/>
        <w:rPr>
          <w:lang w:val="en-US"/>
        </w:rPr>
      </w:pPr>
    </w:p>
    <w:p w14:paraId="329C468D" w14:textId="55304BB8" w:rsidR="00E279D8" w:rsidRPr="00183A27" w:rsidRDefault="00E279D8" w:rsidP="00E279D8">
      <w:pPr>
        <w:rPr>
          <w:lang w:val="en-US"/>
        </w:rPr>
      </w:pPr>
    </w:p>
    <w:p w14:paraId="7902A06A" w14:textId="26A4E844" w:rsidR="00E279D8" w:rsidRDefault="00E279D8" w:rsidP="00CC3B77">
      <w:pPr>
        <w:pStyle w:val="Ttulo2"/>
        <w:numPr>
          <w:ilvl w:val="1"/>
          <w:numId w:val="1"/>
        </w:numPr>
        <w:rPr>
          <w:rStyle w:val="nfasissutil"/>
          <w:i w:val="0"/>
        </w:rPr>
      </w:pPr>
      <w:proofErr w:type="spellStart"/>
      <w:r>
        <w:rPr>
          <w:rStyle w:val="nfasissutil"/>
          <w:i w:val="0"/>
        </w:rPr>
        <w:lastRenderedPageBreak/>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proofErr w:type="spellEnd"/>
    </w:p>
    <w:p w14:paraId="1CE2D0B1" w14:textId="4015B743" w:rsidR="003645EF" w:rsidRDefault="00A73629" w:rsidP="004B1DAC">
      <w:pPr>
        <w:ind w:firstLine="360"/>
        <w:jc w:val="both"/>
        <w:rPr>
          <w:lang w:val="en-US"/>
        </w:rPr>
      </w:pPr>
      <w:r w:rsidRPr="00A73629">
        <w:rPr>
          <w:lang w:val="en-US"/>
        </w:rPr>
        <w:t xml:space="preserve">The </w:t>
      </w:r>
      <w:r w:rsidR="00E3685C">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w:t>
      </w:r>
      <w:r w:rsidR="00E3685C">
        <w:rPr>
          <w:lang w:val="en-US"/>
        </w:rPr>
        <w:t xml:space="preserve">The </w:t>
      </w:r>
      <w:r w:rsidR="00C21F03">
        <w:rPr>
          <w:lang w:val="en-US"/>
        </w:rPr>
        <w:t>number of features that are going to be extracted with the architectures can be appreciated in Table 9.</w:t>
      </w:r>
      <w:r w:rsidR="002D0C9D">
        <w:rPr>
          <w:lang w:val="en-US"/>
        </w:rPr>
        <w:t xml:space="preserve"> </w:t>
      </w:r>
      <w:r w:rsidR="003645EF">
        <w:rPr>
          <w:lang w:val="en-US"/>
        </w:rPr>
        <w:t xml:space="preserve">It is visible that the number of parameters is quite similar </w:t>
      </w:r>
      <w:r w:rsidR="00DF745B">
        <w:rPr>
          <w:lang w:val="en-US"/>
        </w:rPr>
        <w:t>therefore</w:t>
      </w:r>
      <w:r w:rsidR="003645EF">
        <w:rPr>
          <w:lang w:val="en-US"/>
        </w:rPr>
        <w:t xml:space="preserve"> </w:t>
      </w:r>
      <w:r w:rsidR="00DF745B">
        <w:rPr>
          <w:lang w:val="en-US"/>
        </w:rPr>
        <w:t xml:space="preserve">the </w:t>
      </w:r>
      <w:r w:rsidR="003645EF">
        <w:rPr>
          <w:lang w:val="en-US"/>
        </w:rPr>
        <w:t xml:space="preserve">research will evaluate witch </w:t>
      </w:r>
      <w:r w:rsidR="00DF745B">
        <w:rPr>
          <w:lang w:val="en-US"/>
        </w:rPr>
        <w:t>architecture</w:t>
      </w:r>
      <w:r w:rsidR="003645EF">
        <w:rPr>
          <w:lang w:val="en-US"/>
        </w:rPr>
        <w:t xml:space="preserve"> is more efficient extracting valuable features.</w:t>
      </w:r>
    </w:p>
    <w:p w14:paraId="38D5B161" w14:textId="0E90EBDD" w:rsidR="00E279D8" w:rsidRDefault="003645EF" w:rsidP="004B1DAC">
      <w:pPr>
        <w:ind w:firstLine="360"/>
        <w:jc w:val="both"/>
        <w:rPr>
          <w:lang w:val="en-US"/>
        </w:rPr>
      </w:pPr>
      <w:r>
        <w:rPr>
          <w:lang w:val="en-US"/>
        </w:rPr>
        <w:t>On the other hand, the number of parameters of these architectures is not the same</w:t>
      </w:r>
      <w:r w:rsidR="00C21F03">
        <w:rPr>
          <w:lang w:val="en-US"/>
        </w:rPr>
        <w:t xml:space="preserve"> (Figure 9)</w:t>
      </w:r>
      <w:r>
        <w:rPr>
          <w:lang w:val="en-US"/>
        </w:rPr>
        <w:t>.</w:t>
      </w:r>
      <w:r w:rsidR="000B2E75">
        <w:rPr>
          <w:lang w:val="en-US"/>
        </w:rPr>
        <w:t xml:space="preserve"> We can notice that the number of params </w:t>
      </w:r>
      <w:r w:rsidR="001B3D3E">
        <w:rPr>
          <w:lang w:val="en-US"/>
        </w:rPr>
        <w:t>o</w:t>
      </w:r>
      <w:r w:rsidR="000B2E75">
        <w:rPr>
          <w:lang w:val="en-US"/>
        </w:rPr>
        <w:t xml:space="preserve">f the architecture ResNet-152 is significantly higher </w:t>
      </w:r>
      <w:r w:rsidR="00F76AA1">
        <w:rPr>
          <w:lang w:val="en-US"/>
        </w:rPr>
        <w:t>than</w:t>
      </w:r>
      <w:r w:rsidR="000B2E75">
        <w:rPr>
          <w:lang w:val="en-US"/>
        </w:rPr>
        <w:t xml:space="preserve"> the other three architectures. This will directly impact the size of the model and the quantity of memory that it consumes to be stored and to be trained.</w:t>
      </w:r>
    </w:p>
    <w:p w14:paraId="5F9F0D62" w14:textId="4527CCB2" w:rsidR="000B2E75" w:rsidRDefault="00AA6C28" w:rsidP="00DE4E09">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proofErr w:type="gramStart"/>
      <w:r>
        <w:rPr>
          <w:lang w:val="en-US"/>
        </w:rPr>
        <w:t>have to</w:t>
      </w:r>
      <w:proofErr w:type="gramEnd"/>
      <w:r>
        <w:rPr>
          <w:lang w:val="en-US"/>
        </w:rPr>
        <w:t xml:space="preserve"> be adapted for this specific dataset that has 62 classes only.</w:t>
      </w:r>
    </w:p>
    <w:p w14:paraId="014EA845" w14:textId="370FFAEC" w:rsidR="00AA6C28" w:rsidRDefault="006B75AD" w:rsidP="00082205">
      <w:pPr>
        <w:ind w:firstLine="360"/>
        <w:jc w:val="both"/>
        <w:rPr>
          <w:lang w:val="en-US"/>
        </w:rPr>
      </w:pPr>
      <w:r>
        <w:rPr>
          <w:lang w:val="en-US"/>
        </w:rPr>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constructed 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w:t>
      </w:r>
      <w:r w:rsidR="00082205">
        <w:rPr>
          <w:lang w:val="en-US"/>
        </w:rPr>
        <w:t>. The first BN-</w:t>
      </w:r>
      <w:proofErr w:type="spellStart"/>
      <w:r w:rsidR="00082205">
        <w:rPr>
          <w:lang w:val="en-US"/>
        </w:rPr>
        <w:t>ReLU</w:t>
      </w:r>
      <w:proofErr w:type="spellEnd"/>
      <w:r w:rsidR="00082205">
        <w:rPr>
          <w:lang w:val="en-US"/>
        </w:rPr>
        <w:t>-Conv operation of the dense block expand the number of feature maps by 4 and the second one takes them back to the initial number of feature maps passed to the dense block. Every repetition the feature maps are concatenated. The first execute a sequence BN-</w:t>
      </w:r>
      <w:proofErr w:type="spellStart"/>
      <w:r w:rsidR="00082205">
        <w:rPr>
          <w:lang w:val="en-US"/>
        </w:rPr>
        <w:t>ReLU</w:t>
      </w:r>
      <w:proofErr w:type="spellEnd"/>
      <w:r w:rsidR="00082205">
        <w:rPr>
          <w:lang w:val="en-US"/>
        </w:rPr>
        <w:t xml:space="preserve">-Conv(1x1) that will reduce the number of feature maps then performs an average pool with stride of 2 to reduce the size of the feature maps to the half. </w:t>
      </w:r>
      <w:r w:rsidR="00ED7544">
        <w:rPr>
          <w:lang w:val="en-US"/>
        </w:rPr>
        <w:t>After having this main two blocks represented in functions the sequence described in Table 8 is programmed.</w:t>
      </w:r>
    </w:p>
    <w:p w14:paraId="65025B5B" w14:textId="66D9F69A" w:rsidR="00AA66A3" w:rsidRPr="00C21F03" w:rsidRDefault="00AA66A3" w:rsidP="00AA66A3">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sidR="00AA4B69">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2B1BFD" w:rsidRPr="004B5DA5" w14:paraId="7CCB2294" w14:textId="1938EC6C" w:rsidTr="002B1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30CA169D" w14:textId="6564605F" w:rsidR="002B1BFD" w:rsidRPr="004B5DA5" w:rsidRDefault="002B1BFD" w:rsidP="004B5DA5">
            <w:pPr>
              <w:rPr>
                <w:lang w:val="en-US"/>
              </w:rPr>
            </w:pPr>
            <w:r w:rsidRPr="004B5DA5">
              <w:rPr>
                <w:lang w:val="en-US"/>
              </w:rPr>
              <w:t>Architecture</w:t>
            </w:r>
          </w:p>
        </w:tc>
        <w:tc>
          <w:tcPr>
            <w:tcW w:w="1865" w:type="dxa"/>
          </w:tcPr>
          <w:p w14:paraId="53D2430A" w14:textId="7FC52CF0"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sidRPr="004B5DA5">
              <w:rPr>
                <w:lang w:val="en-US"/>
              </w:rPr>
              <w:t>No. of features</w:t>
            </w:r>
          </w:p>
        </w:tc>
        <w:tc>
          <w:tcPr>
            <w:tcW w:w="1796" w:type="dxa"/>
          </w:tcPr>
          <w:p w14:paraId="4462A917" w14:textId="03B03D1F"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Total of params</w:t>
            </w:r>
          </w:p>
        </w:tc>
        <w:tc>
          <w:tcPr>
            <w:tcW w:w="1652" w:type="dxa"/>
          </w:tcPr>
          <w:p w14:paraId="17FDC068" w14:textId="63B785AB"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size (MB)</w:t>
            </w:r>
          </w:p>
        </w:tc>
        <w:tc>
          <w:tcPr>
            <w:tcW w:w="1427" w:type="dxa"/>
          </w:tcPr>
          <w:p w14:paraId="37D2B770" w14:textId="719ED406" w:rsidR="002B1BFD"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Input Layer</w:t>
            </w:r>
          </w:p>
        </w:tc>
      </w:tr>
      <w:tr w:rsidR="002B1BFD" w:rsidRPr="004B5DA5" w14:paraId="24006C7D" w14:textId="29D4131D"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7FA8EF0" w14:textId="2A073D3C" w:rsidR="002B1BFD" w:rsidRPr="004B5DA5" w:rsidRDefault="002B1BFD" w:rsidP="00082205">
            <w:pPr>
              <w:jc w:val="both"/>
              <w:rPr>
                <w:lang w:val="en-US"/>
              </w:rPr>
            </w:pPr>
            <w:r>
              <w:rPr>
                <w:lang w:val="en-US"/>
              </w:rPr>
              <w:t>Resnet-152</w:t>
            </w:r>
          </w:p>
        </w:tc>
        <w:tc>
          <w:tcPr>
            <w:tcW w:w="1865" w:type="dxa"/>
          </w:tcPr>
          <w:p w14:paraId="024A5ABE" w14:textId="6274EA65"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7987DE6C" w14:textId="0DF64CC1"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58,497,982</w:t>
            </w:r>
          </w:p>
        </w:tc>
        <w:tc>
          <w:tcPr>
            <w:tcW w:w="1652" w:type="dxa"/>
          </w:tcPr>
          <w:p w14:paraId="6C6CC64D" w14:textId="08D03FE8"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229.7</w:t>
            </w:r>
          </w:p>
        </w:tc>
        <w:tc>
          <w:tcPr>
            <w:tcW w:w="1427" w:type="dxa"/>
          </w:tcPr>
          <w:p w14:paraId="47EE07B1" w14:textId="16C28354"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224x224x3</w:t>
            </w:r>
          </w:p>
        </w:tc>
      </w:tr>
      <w:tr w:rsidR="002B1BFD" w:rsidRPr="004B5DA5" w14:paraId="0DF254A2" w14:textId="11A9E812" w:rsidTr="002B1BFD">
        <w:tc>
          <w:tcPr>
            <w:cnfStyle w:val="001000000000" w:firstRow="0" w:lastRow="0" w:firstColumn="1" w:lastColumn="0" w:oddVBand="0" w:evenVBand="0" w:oddHBand="0" w:evenHBand="0" w:firstRowFirstColumn="0" w:firstRowLastColumn="0" w:lastRowFirstColumn="0" w:lastRowLastColumn="0"/>
            <w:tcW w:w="2098" w:type="dxa"/>
          </w:tcPr>
          <w:p w14:paraId="3F4EBC45" w14:textId="1F99AEC8" w:rsidR="002B1BFD" w:rsidRPr="004B5DA5" w:rsidRDefault="002B1BFD" w:rsidP="00082205">
            <w:pPr>
              <w:jc w:val="both"/>
              <w:rPr>
                <w:lang w:val="en-US"/>
              </w:rPr>
            </w:pPr>
            <w:r>
              <w:rPr>
                <w:lang w:val="en-US"/>
              </w:rPr>
              <w:t>Inceptionv3</w:t>
            </w:r>
          </w:p>
        </w:tc>
        <w:tc>
          <w:tcPr>
            <w:tcW w:w="1865" w:type="dxa"/>
          </w:tcPr>
          <w:p w14:paraId="4A997A22" w14:textId="3A511310"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2048</w:t>
            </w:r>
          </w:p>
        </w:tc>
        <w:tc>
          <w:tcPr>
            <w:tcW w:w="1796" w:type="dxa"/>
          </w:tcPr>
          <w:p w14:paraId="7CEF46BC" w14:textId="48A99AE3"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21,929,822</w:t>
            </w:r>
          </w:p>
        </w:tc>
        <w:tc>
          <w:tcPr>
            <w:tcW w:w="1652" w:type="dxa"/>
          </w:tcPr>
          <w:p w14:paraId="02799914" w14:textId="531549EE"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86.352</w:t>
            </w:r>
          </w:p>
        </w:tc>
        <w:tc>
          <w:tcPr>
            <w:tcW w:w="1427" w:type="dxa"/>
          </w:tcPr>
          <w:p w14:paraId="3E38BB0E" w14:textId="1AF1D5EF"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299x299x3</w:t>
            </w:r>
          </w:p>
        </w:tc>
      </w:tr>
      <w:tr w:rsidR="002B1BFD" w:rsidRPr="004B5DA5" w14:paraId="4DB7E9EE" w14:textId="216CCAA0"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4A57F75" w14:textId="58D4B40A" w:rsidR="002B1BFD" w:rsidRPr="004B5DA5" w:rsidRDefault="002B1BFD" w:rsidP="00082205">
            <w:pPr>
              <w:jc w:val="both"/>
              <w:rPr>
                <w:lang w:val="en-US"/>
              </w:rPr>
            </w:pPr>
            <w:r>
              <w:rPr>
                <w:lang w:val="en-US"/>
              </w:rPr>
              <w:t>exception</w:t>
            </w:r>
          </w:p>
        </w:tc>
        <w:tc>
          <w:tcPr>
            <w:tcW w:w="1865" w:type="dxa"/>
          </w:tcPr>
          <w:p w14:paraId="7C17633F" w14:textId="535515A4"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28476D7C" w14:textId="1F896930"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20,875,823</w:t>
            </w:r>
          </w:p>
        </w:tc>
        <w:tc>
          <w:tcPr>
            <w:tcW w:w="1652" w:type="dxa"/>
          </w:tcPr>
          <w:p w14:paraId="574002CA" w14:textId="59C3B96C"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82.293</w:t>
            </w:r>
          </w:p>
        </w:tc>
        <w:tc>
          <w:tcPr>
            <w:tcW w:w="1427" w:type="dxa"/>
          </w:tcPr>
          <w:p w14:paraId="65A61AFD" w14:textId="3C428D46"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299x299x3</w:t>
            </w:r>
          </w:p>
        </w:tc>
      </w:tr>
      <w:tr w:rsidR="002B1BFD" w:rsidRPr="004B5DA5" w14:paraId="02E832EA" w14:textId="306644F6" w:rsidTr="002B1BFD">
        <w:tc>
          <w:tcPr>
            <w:cnfStyle w:val="001000000000" w:firstRow="0" w:lastRow="0" w:firstColumn="1" w:lastColumn="0" w:oddVBand="0" w:evenVBand="0" w:oddHBand="0" w:evenHBand="0" w:firstRowFirstColumn="0" w:firstRowLastColumn="0" w:lastRowFirstColumn="0" w:lastRowLastColumn="0"/>
            <w:tcW w:w="2098" w:type="dxa"/>
          </w:tcPr>
          <w:p w14:paraId="2396348B" w14:textId="0F58DF01" w:rsidR="002B1BFD" w:rsidRPr="004B5DA5" w:rsidRDefault="002B1BFD" w:rsidP="00082205">
            <w:pPr>
              <w:jc w:val="both"/>
              <w:rPr>
                <w:lang w:val="en-US"/>
              </w:rPr>
            </w:pPr>
            <w:r>
              <w:rPr>
                <w:lang w:val="en-US"/>
              </w:rPr>
              <w:t>DenseNet-161</w:t>
            </w:r>
          </w:p>
        </w:tc>
        <w:tc>
          <w:tcPr>
            <w:tcW w:w="1865" w:type="dxa"/>
          </w:tcPr>
          <w:p w14:paraId="546A6D3F" w14:textId="30C67DA1"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2208</w:t>
            </w:r>
          </w:p>
        </w:tc>
        <w:tc>
          <w:tcPr>
            <w:tcW w:w="1796" w:type="dxa"/>
          </w:tcPr>
          <w:p w14:paraId="11EDDEEF" w14:textId="156BEFF6"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26,820,062</w:t>
            </w:r>
          </w:p>
        </w:tc>
        <w:tc>
          <w:tcPr>
            <w:tcW w:w="1652" w:type="dxa"/>
          </w:tcPr>
          <w:p w14:paraId="6D8E3084" w14:textId="527B8F54"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106.05</w:t>
            </w:r>
          </w:p>
        </w:tc>
        <w:tc>
          <w:tcPr>
            <w:tcW w:w="1427" w:type="dxa"/>
          </w:tcPr>
          <w:p w14:paraId="5E705E2B" w14:textId="7369BD8A"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224x224x3</w:t>
            </w:r>
          </w:p>
        </w:tc>
      </w:tr>
    </w:tbl>
    <w:p w14:paraId="6FCCEC4D" w14:textId="77777777" w:rsidR="004B5DA5" w:rsidRPr="004B5DA5" w:rsidRDefault="004B5DA5" w:rsidP="00082205">
      <w:pPr>
        <w:ind w:firstLine="360"/>
        <w:jc w:val="both"/>
        <w:rPr>
          <w:lang w:val="en-US"/>
        </w:rPr>
      </w:pPr>
    </w:p>
    <w:p w14:paraId="2BFBB18F" w14:textId="26CE3870" w:rsidR="00E279D8" w:rsidRDefault="00E279D8" w:rsidP="00CC3B77">
      <w:pPr>
        <w:pStyle w:val="Ttulo2"/>
        <w:numPr>
          <w:ilvl w:val="1"/>
          <w:numId w:val="1"/>
        </w:numPr>
        <w:rPr>
          <w:rStyle w:val="nfasissutil"/>
          <w:i w:val="0"/>
        </w:rPr>
      </w:pPr>
      <w:proofErr w:type="spellStart"/>
      <w:r>
        <w:rPr>
          <w:rStyle w:val="nfasissutil"/>
          <w:i w:val="0"/>
        </w:rPr>
        <w:t>Minibatch</w:t>
      </w:r>
      <w:proofErr w:type="spellEnd"/>
      <w:r>
        <w:rPr>
          <w:rStyle w:val="nfasissutil"/>
          <w:i w:val="0"/>
        </w:rPr>
        <w:t xml:space="preserve"> </w:t>
      </w:r>
      <w:proofErr w:type="spellStart"/>
      <w:r>
        <w:rPr>
          <w:rStyle w:val="nfasissutil"/>
          <w:i w:val="0"/>
        </w:rPr>
        <w:t>generation</w:t>
      </w:r>
      <w:proofErr w:type="spellEnd"/>
    </w:p>
    <w:p w14:paraId="118D16DA" w14:textId="71B36314" w:rsidR="00DB132C" w:rsidRDefault="005634B0" w:rsidP="00633E71">
      <w:pPr>
        <w:ind w:firstLine="360"/>
        <w:jc w:val="both"/>
        <w:rPr>
          <w:lang w:val="en-US"/>
        </w:rPr>
      </w:pPr>
      <w:r w:rsidRPr="005634B0">
        <w:rPr>
          <w:lang w:val="en-US"/>
        </w:rPr>
        <w:t>The</w:t>
      </w:r>
      <w:r w:rsidR="00DB132C">
        <w:rPr>
          <w:lang w:val="en-US"/>
        </w:rPr>
        <w:t xml:space="preserve"> training is executed using the method “fit” that is already provided by the </w:t>
      </w:r>
      <w:proofErr w:type="spellStart"/>
      <w:r w:rsidR="00DB132C">
        <w:rPr>
          <w:lang w:val="en-US"/>
        </w:rPr>
        <w:t>Keras</w:t>
      </w:r>
      <w:proofErr w:type="spellEnd"/>
      <w:r w:rsidR="00DB132C">
        <w:rPr>
          <w:lang w:val="en-US"/>
        </w:rPr>
        <w:t xml:space="preserve"> library. This method provided the flexibility to manage the quantity of images that are used to train every epoch.</w:t>
      </w:r>
      <w:r w:rsidR="00633E71">
        <w:rPr>
          <w:lang w:val="en-US"/>
        </w:rPr>
        <w:t xml:space="preserve"> This small portion of images taken per epoch is called minibatch. </w:t>
      </w:r>
      <w:r w:rsidR="0040193F">
        <w:rPr>
          <w:lang w:val="en-US"/>
        </w:rPr>
        <w:t xml:space="preserve">The minibatch will be generated using the method </w:t>
      </w:r>
      <w:proofErr w:type="spellStart"/>
      <w:r w:rsidR="0040193F">
        <w:rPr>
          <w:lang w:val="en-US"/>
        </w:rPr>
        <w:t>ImageDataGenerator</w:t>
      </w:r>
      <w:proofErr w:type="spellEnd"/>
      <w:r w:rsidR="0040193F">
        <w:rPr>
          <w:lang w:val="en-US"/>
        </w:rPr>
        <w:t xml:space="preserve"> that is also provided by </w:t>
      </w:r>
      <w:proofErr w:type="spellStart"/>
      <w:r w:rsidR="0040193F">
        <w:rPr>
          <w:lang w:val="en-US"/>
        </w:rPr>
        <w:t>Keras</w:t>
      </w:r>
      <w:proofErr w:type="spellEnd"/>
      <w:r w:rsidR="0040193F">
        <w:rPr>
          <w:lang w:val="en-US"/>
        </w:rPr>
        <w:t xml:space="preserve"> library</w:t>
      </w:r>
      <w:r w:rsidR="00C02EA4">
        <w:rPr>
          <w:lang w:val="en-US"/>
        </w:rPr>
        <w:t xml:space="preserve">. This method </w:t>
      </w:r>
      <w:r w:rsidR="0040193F">
        <w:rPr>
          <w:lang w:val="en-US"/>
        </w:rPr>
        <w:t xml:space="preserve">not only provide the possibility to generate minibatches taking images randomly from a dataset, it also has the capability to </w:t>
      </w:r>
      <w:r w:rsidR="007D400E">
        <w:rPr>
          <w:lang w:val="en-US"/>
        </w:rPr>
        <w:lastRenderedPageBreak/>
        <w:t>scale</w:t>
      </w:r>
      <w:r w:rsidR="0040193F">
        <w:rPr>
          <w:lang w:val="en-US"/>
        </w:rPr>
        <w:t>, rotate and flip the images</w:t>
      </w:r>
      <w:r w:rsidR="00C02EA4">
        <w:rPr>
          <w:lang w:val="en-US"/>
        </w:rPr>
        <w:t xml:space="preserve">. </w:t>
      </w:r>
      <w:r w:rsidR="007D400E">
        <w:rPr>
          <w:lang w:val="en-US"/>
        </w:rPr>
        <w:t xml:space="preserve">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w:t>
      </w:r>
      <w:r w:rsidR="002F54A8">
        <w:rPr>
          <w:lang w:val="en-US"/>
        </w:rPr>
        <w:t>degrees</w:t>
      </w:r>
      <w:r w:rsidR="007D400E">
        <w:rPr>
          <w:lang w:val="en-US"/>
        </w:rPr>
        <w:t>.</w:t>
      </w:r>
    </w:p>
    <w:p w14:paraId="43552F8B" w14:textId="4DCA6E3E" w:rsidR="007D400E" w:rsidRDefault="007D400E" w:rsidP="007D400E">
      <w:pPr>
        <w:ind w:firstLine="360"/>
        <w:jc w:val="both"/>
        <w:rPr>
          <w:lang w:val="en-US"/>
        </w:rPr>
      </w:pPr>
      <w:r>
        <w:rPr>
          <w:lang w:val="en-US"/>
        </w:rPr>
        <w:t xml:space="preserve">The images come in JPG format, that means that every pixel has three values (RGB) that goes from 0 to 255. Nevertheless, the models are expecting </w:t>
      </w:r>
      <w:r w:rsidR="00EE79D3">
        <w:rPr>
          <w:lang w:val="en-US"/>
        </w:rPr>
        <w:t xml:space="preserve">to be </w:t>
      </w:r>
      <w:r>
        <w:rPr>
          <w:lang w:val="en-US"/>
        </w:rPr>
        <w:t>normalized (from 0 to 1) information at the input, then the image generator is also used to scale the data to normalize the values.</w:t>
      </w:r>
      <w:r w:rsidR="000603EC">
        <w:rPr>
          <w:lang w:val="en-US"/>
        </w:rPr>
        <w:t xml:space="preserve"> In addition, a random zoom range of 25% will be enables and all the gaps generated will be filled in with ceros.</w:t>
      </w:r>
    </w:p>
    <w:p w14:paraId="5057E938" w14:textId="6A1D9FFE" w:rsidR="00E279D8" w:rsidRDefault="00FC3541" w:rsidP="00150B59">
      <w:pPr>
        <w:ind w:firstLine="360"/>
        <w:jc w:val="both"/>
        <w:rPr>
          <w:lang w:val="en-US"/>
        </w:rPr>
      </w:pPr>
      <w:r>
        <w:rPr>
          <w:lang w:val="en-US"/>
        </w:rPr>
        <w:t>The</w:t>
      </w:r>
      <w:r w:rsidR="00EE79D3">
        <w:rPr>
          <w:lang w:val="en-US"/>
        </w:rPr>
        <w:t xml:space="preserve"> size of the minibatch is </w:t>
      </w:r>
      <w:r w:rsidR="00150B59">
        <w:rPr>
          <w:lang w:val="en-US"/>
        </w:rPr>
        <w:t xml:space="preserve">limited by the hardware. When working with the graphics </w:t>
      </w:r>
      <w:r w:rsidR="002C560D">
        <w:rPr>
          <w:lang w:val="en-US"/>
        </w:rPr>
        <w:t>board</w:t>
      </w:r>
      <w:r w:rsidR="00150B59">
        <w:rPr>
          <w:lang w:val="en-US"/>
        </w:rPr>
        <w:t xml:space="preserve"> NVIDIA GTX 1650 the batch size was limited to 10 images. It is because when the GPU is used, we get the powerful capability to parallelize the process</w:t>
      </w:r>
      <w:r w:rsidR="00C75734">
        <w:rPr>
          <w:lang w:val="en-US"/>
        </w:rPr>
        <w:t>.</w:t>
      </w:r>
      <w:r w:rsidR="00150B59">
        <w:rPr>
          <w:lang w:val="en-US"/>
        </w:rPr>
        <w:t xml:space="preserve"> </w:t>
      </w:r>
      <w:r w:rsidR="00C75734">
        <w:rPr>
          <w:lang w:val="en-US"/>
        </w:rPr>
        <w:t xml:space="preserve">Parallelize </w:t>
      </w:r>
      <w:r w:rsidR="00150B59">
        <w:rPr>
          <w:lang w:val="en-US"/>
        </w:rPr>
        <w:t xml:space="preserve">means that we can execute the model over every one of the images </w:t>
      </w:r>
      <w:r w:rsidR="00C75734">
        <w:rPr>
          <w:lang w:val="en-US"/>
        </w:rPr>
        <w:t xml:space="preserve">of the minibatch </w:t>
      </w:r>
      <w:r w:rsidR="00150B59">
        <w:rPr>
          <w:lang w:val="en-US"/>
        </w:rPr>
        <w:t>at the same time</w:t>
      </w:r>
      <w:r w:rsidR="00C75734">
        <w:rPr>
          <w:lang w:val="en-US"/>
        </w:rPr>
        <w:t>,</w:t>
      </w:r>
      <w:r w:rsidR="00150B59">
        <w:rPr>
          <w:lang w:val="en-US"/>
        </w:rPr>
        <w:t xml:space="preserve"> but the pay back is in memory</w:t>
      </w:r>
      <w:r w:rsidR="00C75734">
        <w:rPr>
          <w:lang w:val="en-US"/>
        </w:rPr>
        <w:t>.</w:t>
      </w:r>
      <w:r w:rsidR="00150B59">
        <w:rPr>
          <w:lang w:val="en-US"/>
        </w:rPr>
        <w:t xml:space="preserve"> </w:t>
      </w:r>
      <w:r w:rsidR="00C75734">
        <w:rPr>
          <w:lang w:val="en-US"/>
        </w:rPr>
        <w:t>W</w:t>
      </w:r>
      <w:r w:rsidR="00150B59">
        <w:rPr>
          <w:lang w:val="en-US"/>
        </w:rPr>
        <w:t xml:space="preserve">e are basically creating </w:t>
      </w:r>
      <w:r w:rsidR="00C75734">
        <w:rPr>
          <w:lang w:val="en-US"/>
        </w:rPr>
        <w:t>one</w:t>
      </w:r>
      <w:r w:rsidR="00150B59">
        <w:rPr>
          <w:lang w:val="en-US"/>
        </w:rPr>
        <w:t xml:space="preserve"> model</w:t>
      </w:r>
      <w:r w:rsidR="00C75734">
        <w:rPr>
          <w:lang w:val="en-US"/>
        </w:rPr>
        <w:t xml:space="preserve"> per image in the minibatch</w:t>
      </w:r>
      <w:r w:rsidR="00150B59">
        <w:rPr>
          <w:lang w:val="en-US"/>
        </w:rPr>
        <w:t>. The heaviest architecture is ResNet-152, it weights near to 230 MBs</w:t>
      </w:r>
      <w:r w:rsidR="005F714A">
        <w:rPr>
          <w:lang w:val="en-US"/>
        </w:rPr>
        <w:t xml:space="preserve"> (Figure 9)</w:t>
      </w:r>
      <w:r w:rsidR="00150B59">
        <w:rPr>
          <w:lang w:val="en-US"/>
        </w:rPr>
        <w:t>, using a minibatch of 10 images will require near to 2.3GBs</w:t>
      </w:r>
      <w:r w:rsidR="00C75734">
        <w:rPr>
          <w:lang w:val="en-US"/>
        </w:rPr>
        <w:t xml:space="preserve"> of RAM memory</w:t>
      </w:r>
      <w:r w:rsidR="00150B59">
        <w:rPr>
          <w:lang w:val="en-US"/>
        </w:rPr>
        <w:t xml:space="preserve">. </w:t>
      </w:r>
      <w:r w:rsidR="00C75734">
        <w:rPr>
          <w:lang w:val="en-US"/>
        </w:rPr>
        <w:t xml:space="preserve">Every epoch the model </w:t>
      </w:r>
      <w:r w:rsidR="002C560D">
        <w:rPr>
          <w:lang w:val="en-US"/>
        </w:rPr>
        <w:t>stores</w:t>
      </w:r>
      <w:r w:rsidR="00C75734">
        <w:rPr>
          <w:lang w:val="en-US"/>
        </w:rPr>
        <w:t xml:space="preserve"> another 2MBs for metrics and logs and we would like to have the capability to execute at least 200 epochs, that adds another 400MBs. </w:t>
      </w:r>
      <w:r w:rsidR="002C560D">
        <w:rPr>
          <w:lang w:val="en-US"/>
        </w:rPr>
        <w:t xml:space="preserve">The graphic board NVIDIA GTX 1650 has only 4GBs of RAM memory and it is </w:t>
      </w:r>
      <w:r w:rsidR="00B7623C">
        <w:rPr>
          <w:lang w:val="en-US"/>
        </w:rPr>
        <w:t xml:space="preserve">only </w:t>
      </w:r>
      <w:r w:rsidR="002C560D">
        <w:rPr>
          <w:lang w:val="en-US"/>
        </w:rPr>
        <w:t xml:space="preserve">allowed to use the 75% of the memory (3GBs). Using a minibatch size of 10 lets only near to 300MBs </w:t>
      </w:r>
      <w:r w:rsidR="002F54A8">
        <w:rPr>
          <w:lang w:val="en-US"/>
        </w:rPr>
        <w:t xml:space="preserve">Free for </w:t>
      </w:r>
      <w:r w:rsidR="002C560D">
        <w:rPr>
          <w:lang w:val="en-US"/>
        </w:rPr>
        <w:t>the GPU</w:t>
      </w:r>
      <w:r w:rsidR="002F54A8">
        <w:rPr>
          <w:lang w:val="en-US"/>
        </w:rPr>
        <w:t>.</w:t>
      </w:r>
      <w:r w:rsidR="002C560D">
        <w:rPr>
          <w:lang w:val="en-US"/>
        </w:rPr>
        <w:t xml:space="preserve"> </w:t>
      </w:r>
      <w:r w:rsidR="005D0DB0">
        <w:rPr>
          <w:lang w:val="en-US"/>
        </w:rPr>
        <w:t xml:space="preserve">The Amazon </w:t>
      </w:r>
      <w:proofErr w:type="spellStart"/>
      <w:r w:rsidR="005D0DB0">
        <w:rPr>
          <w:lang w:val="en-US"/>
        </w:rPr>
        <w:t>SageMaker</w:t>
      </w:r>
      <w:proofErr w:type="spellEnd"/>
      <w:r w:rsidR="005D0DB0">
        <w:rPr>
          <w:lang w:val="en-US"/>
        </w:rPr>
        <w:t xml:space="preserve"> instance </w:t>
      </w:r>
      <w:proofErr w:type="gramStart"/>
      <w:r w:rsidR="005D0DB0" w:rsidRPr="001E5F79">
        <w:rPr>
          <w:lang w:val="en-US"/>
        </w:rPr>
        <w:t>ml.p</w:t>
      </w:r>
      <w:proofErr w:type="gramEnd"/>
      <w:r w:rsidR="005D0DB0" w:rsidRPr="001E5F79">
        <w:rPr>
          <w:lang w:val="en-US"/>
        </w:rPr>
        <w:t>3.</w:t>
      </w:r>
      <w:r w:rsidR="005D0DB0">
        <w:rPr>
          <w:lang w:val="en-US"/>
        </w:rPr>
        <w:t>2</w:t>
      </w:r>
      <w:r w:rsidR="005D0DB0" w:rsidRPr="001E5F79">
        <w:rPr>
          <w:lang w:val="en-US"/>
        </w:rPr>
        <w:t>xlarge</w:t>
      </w:r>
      <w:r w:rsidR="005D0DB0">
        <w:rPr>
          <w:lang w:val="en-US"/>
        </w:rPr>
        <w:t xml:space="preserve"> has 8GBs of memory then to simplify the calculous when using this instance we will use a minibatch size of 20 Images.</w:t>
      </w:r>
    </w:p>
    <w:p w14:paraId="6710F08E" w14:textId="77777777" w:rsidR="00700CE0" w:rsidRPr="005634B0" w:rsidRDefault="00700CE0" w:rsidP="00700CE0">
      <w:pPr>
        <w:jc w:val="both"/>
        <w:rPr>
          <w:lang w:val="en-US"/>
        </w:rPr>
      </w:pPr>
    </w:p>
    <w:p w14:paraId="6B0D5F20" w14:textId="1767A52D" w:rsidR="00E279D8" w:rsidRDefault="00D31A35" w:rsidP="00CC3B77">
      <w:pPr>
        <w:pStyle w:val="Ttulo2"/>
        <w:numPr>
          <w:ilvl w:val="1"/>
          <w:numId w:val="1"/>
        </w:numPr>
        <w:rPr>
          <w:rStyle w:val="nfasissutil"/>
          <w:i w:val="0"/>
        </w:rPr>
      </w:pPr>
      <w:r w:rsidRPr="00150B59">
        <w:rPr>
          <w:rStyle w:val="nfasissutil"/>
          <w:i w:val="0"/>
          <w:lang w:val="en-US"/>
        </w:rPr>
        <w:t>Hyperparameters optimization</w:t>
      </w:r>
    </w:p>
    <w:p w14:paraId="7DD6ACF1" w14:textId="0662C3AE" w:rsidR="00CB16B5" w:rsidRPr="00CB16B5" w:rsidRDefault="00CB16B5" w:rsidP="00C952E9">
      <w:pPr>
        <w:ind w:firstLine="360"/>
        <w:jc w:val="both"/>
        <w:rPr>
          <w:lang w:val="en-US"/>
        </w:rPr>
      </w:pPr>
      <w:r>
        <w:rPr>
          <w:lang w:val="en-US"/>
        </w:rPr>
        <w:t xml:space="preserve">The hyperparameter optimization was obtained using the dataset sample in order to reduce the time and computation. The optimizer used was Adam we tried to use decedent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0FFCFA80" w14:textId="24ED34EB" w:rsidR="00C952E9" w:rsidRDefault="00D1695A" w:rsidP="00C952E9">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sidR="0058688A">
        <w:rPr>
          <w:lang w:val="en-US"/>
        </w:rPr>
        <w:t xml:space="preserve"> In the case of</w:t>
      </w:r>
      <w:r w:rsidRPr="00D1695A">
        <w:rPr>
          <w:lang w:val="en-US"/>
        </w:rPr>
        <w:t xml:space="preserve"> DenseNet</w:t>
      </w:r>
      <w:r w:rsidR="0058688A">
        <w:rPr>
          <w:lang w:val="en-US"/>
        </w:rPr>
        <w:t>-161</w:t>
      </w:r>
      <w:r w:rsidRPr="00D1695A">
        <w:rPr>
          <w:lang w:val="en-US"/>
        </w:rPr>
        <w:t xml:space="preserve"> it was required to modify the learning rate every forty epochs because any visible change appeared using just 20 epochs.</w:t>
      </w:r>
    </w:p>
    <w:p w14:paraId="3B13D97D" w14:textId="337D2595" w:rsidR="009777DA" w:rsidRDefault="009777DA" w:rsidP="00C952E9">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w:t>
      </w:r>
      <w:r w:rsidR="006D6022">
        <w:rPr>
          <w:lang w:val="en-US"/>
        </w:rPr>
        <w:t xml:space="preserve"> </w:t>
      </w:r>
      <w:r>
        <w:rPr>
          <w:lang w:val="en-US"/>
        </w:rPr>
        <w:t>n</w:t>
      </w:r>
      <w:r w:rsidR="006D6022">
        <w:rPr>
          <w:lang w:val="en-US"/>
        </w:rPr>
        <w:t>o</w:t>
      </w:r>
      <w:r>
        <w:rPr>
          <w:lang w:val="en-US"/>
        </w:rPr>
        <w:t>t show to much difference.</w:t>
      </w:r>
    </w:p>
    <w:p w14:paraId="779468A9" w14:textId="27B11679" w:rsidR="00C952E9" w:rsidRDefault="00C952E9" w:rsidP="007D09FA">
      <w:pPr>
        <w:ind w:firstLine="360"/>
        <w:jc w:val="both"/>
        <w:rPr>
          <w:lang w:val="en-US"/>
        </w:rPr>
      </w:pPr>
      <w:r>
        <w:rPr>
          <w:lang w:val="en-US"/>
        </w:rPr>
        <w:t xml:space="preserve">All this analysis will be performed using only </w:t>
      </w:r>
      <w:r w:rsidR="000E47FC">
        <w:rPr>
          <w:lang w:val="en-US"/>
        </w:rPr>
        <w:t>seven</w:t>
      </w:r>
      <w:r>
        <w:rPr>
          <w:lang w:val="en-US"/>
        </w:rPr>
        <w:t xml:space="preserve"> classes of the dataset sample because at this point the </w:t>
      </w:r>
      <w:r w:rsidR="007D09FA">
        <w:rPr>
          <w:lang w:val="en-US"/>
        </w:rPr>
        <w:t>purpose</w:t>
      </w:r>
      <w:r>
        <w:rPr>
          <w:lang w:val="en-US"/>
        </w:rPr>
        <w:t xml:space="preserve"> is not the </w:t>
      </w:r>
      <w:r w:rsidR="007D09FA">
        <w:rPr>
          <w:lang w:val="en-US"/>
        </w:rPr>
        <w:t>classification</w:t>
      </w:r>
      <w:r>
        <w:rPr>
          <w:lang w:val="en-US"/>
        </w:rPr>
        <w:t xml:space="preserve"> </w:t>
      </w:r>
      <w:r w:rsidR="007220F4">
        <w:rPr>
          <w:lang w:val="en-US"/>
        </w:rPr>
        <w:t>itself,</w:t>
      </w:r>
      <w:r>
        <w:rPr>
          <w:lang w:val="en-US"/>
        </w:rPr>
        <w:t xml:space="preserve"> </w:t>
      </w:r>
      <w:r w:rsidR="007D09FA">
        <w:rPr>
          <w:lang w:val="en-US"/>
        </w:rPr>
        <w:t>we just want to find the best learning rate per architecture.</w:t>
      </w:r>
    </w:p>
    <w:p w14:paraId="5021ADA9" w14:textId="77777777" w:rsidR="004B5DA5" w:rsidRDefault="00566BD9" w:rsidP="00566BD9">
      <w:pPr>
        <w:ind w:firstLine="360"/>
        <w:jc w:val="both"/>
        <w:rPr>
          <w:lang w:val="en-US"/>
        </w:rPr>
      </w:pPr>
      <w:r>
        <w:rPr>
          <w:lang w:val="en-US"/>
        </w:rPr>
        <w:lastRenderedPageBreak/>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272FA240" w14:textId="37DB829B" w:rsidR="00566BD9" w:rsidRPr="009E6F13" w:rsidRDefault="001F7BEC" w:rsidP="00C35562">
      <w:pPr>
        <w:keepNext/>
        <w:ind w:firstLine="360"/>
        <w:jc w:val="center"/>
        <w:rPr>
          <w:lang w:val="en-US"/>
        </w:rPr>
      </w:pPr>
      <w:r>
        <w:rPr>
          <w:noProof/>
        </w:rPr>
        <w:drawing>
          <wp:anchor distT="0" distB="0" distL="114300" distR="114300" simplePos="0" relativeHeight="251660288" behindDoc="1" locked="0" layoutInCell="1" allowOverlap="1" wp14:anchorId="7B2E3917" wp14:editId="7036C71A">
            <wp:simplePos x="0" y="0"/>
            <wp:positionH relativeFrom="margin">
              <wp:align>left</wp:align>
            </wp:positionH>
            <wp:positionV relativeFrom="paragraph">
              <wp:posOffset>162</wp:posOffset>
            </wp:positionV>
            <wp:extent cx="5612130" cy="1448435"/>
            <wp:effectExtent l="0" t="0" r="7620" b="0"/>
            <wp:wrapTight wrapText="bothSides">
              <wp:wrapPolygon edited="0">
                <wp:start x="0" y="0"/>
                <wp:lineTo x="0" y="21306"/>
                <wp:lineTo x="21556" y="21306"/>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448435"/>
                    </a:xfrm>
                    <a:prstGeom prst="rect">
                      <a:avLst/>
                    </a:prstGeom>
                  </pic:spPr>
                </pic:pic>
              </a:graphicData>
            </a:graphic>
          </wp:anchor>
        </w:drawing>
      </w:r>
    </w:p>
    <w:p w14:paraId="045C44D8" w14:textId="155B4268" w:rsidR="00566BD9" w:rsidRDefault="00566BD9" w:rsidP="00566BD9">
      <w:pPr>
        <w:pStyle w:val="Descripcin"/>
        <w:jc w:val="center"/>
        <w:rPr>
          <w:lang w:val="en-US"/>
        </w:rPr>
      </w:pPr>
      <w:r w:rsidRPr="00566BD9">
        <w:rPr>
          <w:lang w:val="en-US"/>
        </w:rPr>
        <w:t xml:space="preserve">Figure </w:t>
      </w:r>
      <w:r>
        <w:fldChar w:fldCharType="begin"/>
      </w:r>
      <w:r w:rsidRPr="00566BD9">
        <w:rPr>
          <w:lang w:val="en-US"/>
        </w:rPr>
        <w:instrText xml:space="preserve"> SEQ Figure \* ARABIC </w:instrText>
      </w:r>
      <w:r>
        <w:fldChar w:fldCharType="separate"/>
      </w:r>
      <w:r w:rsidR="0060161E">
        <w:rPr>
          <w:noProof/>
          <w:lang w:val="en-US"/>
        </w:rPr>
        <w:t>21</w:t>
      </w:r>
      <w:r>
        <w:fldChar w:fldCharType="end"/>
      </w:r>
      <w:r w:rsidRPr="00566BD9">
        <w:rPr>
          <w:lang w:val="en-US"/>
        </w:rPr>
        <w:t xml:space="preserve">Accuracy of the architecture ResnNet-152, with learning rate </w:t>
      </w:r>
      <w:proofErr w:type="spellStart"/>
      <w:r w:rsidRPr="00566BD9">
        <w:rPr>
          <w:lang w:val="en-US"/>
        </w:rPr>
        <w:t>variatios</w:t>
      </w:r>
      <w:proofErr w:type="spellEnd"/>
      <w:r w:rsidRPr="00566BD9">
        <w:rPr>
          <w:lang w:val="en-US"/>
        </w:rPr>
        <w:t xml:space="preserve"> of </w:t>
      </w:r>
      <w:r w:rsidRPr="00D1695A">
        <w:rPr>
          <w:lang w:val="en-US"/>
        </w:rPr>
        <w:t>5x10</w:t>
      </w:r>
      <w:r>
        <w:rPr>
          <w:lang w:val="en-US"/>
        </w:rPr>
        <w:t>e</w:t>
      </w:r>
      <w:r>
        <w:rPr>
          <w:vertAlign w:val="superscript"/>
          <w:lang w:val="en-US"/>
        </w:rPr>
        <w:t>-10</w:t>
      </w:r>
      <w:r w:rsidRPr="00566BD9">
        <w:rPr>
          <w:lang w:val="en-US"/>
        </w:rPr>
        <w:t xml:space="preserve"> every 20 epochs.</w:t>
      </w:r>
    </w:p>
    <w:p w14:paraId="050FA90D" w14:textId="7769F8E3" w:rsidR="008A68E4" w:rsidRDefault="008A68E4" w:rsidP="008A68E4">
      <w:pPr>
        <w:ind w:firstLine="360"/>
        <w:jc w:val="both"/>
        <w:rPr>
          <w:lang w:val="en-US"/>
        </w:rPr>
      </w:pPr>
      <w:r w:rsidRPr="008A68E4">
        <w:rPr>
          <w:lang w:val="en-US"/>
        </w:rPr>
        <w:t>In this analysis for Resnet152</w:t>
      </w:r>
      <w:r>
        <w:rPr>
          <w:lang w:val="en-US"/>
        </w:rPr>
        <w:t xml:space="preserve"> (Figure 21)</w:t>
      </w:r>
      <w:r w:rsidRPr="008A68E4">
        <w:rPr>
          <w:lang w:val="en-US"/>
        </w:rPr>
        <w:t>, we can see that the window of improvement goes from the epoch 40 to the epoch 1</w:t>
      </w:r>
      <w:r w:rsidR="0068230C">
        <w:rPr>
          <w:lang w:val="en-US"/>
        </w:rPr>
        <w:t>0</w:t>
      </w:r>
      <w:r w:rsidRPr="008A68E4">
        <w:rPr>
          <w:lang w:val="en-US"/>
        </w:rPr>
        <w:t>0 that represents the learning rate 0.005 to 0.000005.</w:t>
      </w:r>
    </w:p>
    <w:p w14:paraId="5E68D996" w14:textId="77777777" w:rsidR="00676091" w:rsidRPr="008A68E4" w:rsidRDefault="00676091" w:rsidP="008A68E4">
      <w:pPr>
        <w:ind w:firstLine="360"/>
        <w:jc w:val="both"/>
        <w:rPr>
          <w:lang w:val="en-US"/>
        </w:rPr>
      </w:pPr>
    </w:p>
    <w:p w14:paraId="1BF1817B" w14:textId="77777777" w:rsidR="00676091" w:rsidRDefault="00676091" w:rsidP="00676091">
      <w:pPr>
        <w:keepNext/>
        <w:jc w:val="center"/>
      </w:pPr>
      <w:r>
        <w:rPr>
          <w:noProof/>
          <w:lang w:val="en-US"/>
        </w:rPr>
        <w:drawing>
          <wp:inline distT="0" distB="0" distL="0" distR="0" wp14:anchorId="0BDE9AAB" wp14:editId="26C9D1E4">
            <wp:extent cx="5556739" cy="141184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7326" cy="1432320"/>
                    </a:xfrm>
                    <a:prstGeom prst="rect">
                      <a:avLst/>
                    </a:prstGeom>
                    <a:noFill/>
                    <a:ln>
                      <a:noFill/>
                    </a:ln>
                  </pic:spPr>
                </pic:pic>
              </a:graphicData>
            </a:graphic>
          </wp:inline>
        </w:drawing>
      </w:r>
    </w:p>
    <w:p w14:paraId="58455686" w14:textId="46C25236" w:rsidR="00566BD9" w:rsidRPr="00D1695A" w:rsidRDefault="00676091" w:rsidP="00676091">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sidR="0060161E">
        <w:rPr>
          <w:noProof/>
          <w:lang w:val="en-US"/>
        </w:rPr>
        <w:t>22</w:t>
      </w:r>
      <w:r>
        <w:fldChar w:fldCharType="end"/>
      </w:r>
      <w:r w:rsidRPr="00676091">
        <w:rPr>
          <w:lang w:val="en-US"/>
        </w:rPr>
        <w:t xml:space="preserve"> Accuracy of the architecture InceptionV3, with learning rate </w:t>
      </w:r>
      <w:r w:rsidR="00BA20E0" w:rsidRPr="00676091">
        <w:rPr>
          <w:lang w:val="en-US"/>
        </w:rPr>
        <w:t>variations</w:t>
      </w:r>
      <w:r w:rsidRPr="00676091">
        <w:rPr>
          <w:lang w:val="en-US"/>
        </w:rPr>
        <w:t xml:space="preserve"> of 5x10e-10 every 20 epochs.</w:t>
      </w:r>
    </w:p>
    <w:p w14:paraId="68CDC084" w14:textId="288AFF1E" w:rsidR="00676091" w:rsidRDefault="00676091" w:rsidP="00676091">
      <w:pPr>
        <w:ind w:firstLine="360"/>
        <w:jc w:val="both"/>
        <w:rPr>
          <w:lang w:val="en-US"/>
        </w:rPr>
      </w:pPr>
      <w:r w:rsidRPr="008A68E4">
        <w:rPr>
          <w:lang w:val="en-US"/>
        </w:rPr>
        <w:t xml:space="preserve">In this analysis for </w:t>
      </w:r>
      <w:r>
        <w:rPr>
          <w:lang w:val="en-US"/>
        </w:rPr>
        <w:t>InceptionV3 (Figure 22)</w:t>
      </w:r>
      <w:r w:rsidRPr="008A68E4">
        <w:rPr>
          <w:lang w:val="en-US"/>
        </w:rPr>
        <w:t xml:space="preserve">, we can see that the window of improvement goes from the epoch </w:t>
      </w:r>
      <w:r w:rsidR="00A31DED">
        <w:rPr>
          <w:lang w:val="en-US"/>
        </w:rPr>
        <w:t>2</w:t>
      </w:r>
      <w:r w:rsidRPr="008A68E4">
        <w:rPr>
          <w:lang w:val="en-US"/>
        </w:rPr>
        <w:t>0 to the epoch 1</w:t>
      </w:r>
      <w:r w:rsidR="00A31DED">
        <w:rPr>
          <w:lang w:val="en-US"/>
        </w:rPr>
        <w:t>0</w:t>
      </w:r>
      <w:r w:rsidRPr="008A68E4">
        <w:rPr>
          <w:lang w:val="en-US"/>
        </w:rPr>
        <w:t xml:space="preserve">0 that represents the learning rate </w:t>
      </w:r>
      <w:r w:rsidRPr="00676091">
        <w:rPr>
          <w:lang w:val="en-US"/>
        </w:rPr>
        <w:t>0.05 to 0.000005.</w:t>
      </w:r>
    </w:p>
    <w:p w14:paraId="09EEC631" w14:textId="77777777" w:rsidR="00462516" w:rsidRPr="00676091" w:rsidRDefault="00462516" w:rsidP="00676091">
      <w:pPr>
        <w:ind w:firstLine="360"/>
        <w:jc w:val="both"/>
        <w:rPr>
          <w:lang w:val="en-US"/>
        </w:rPr>
      </w:pPr>
    </w:p>
    <w:p w14:paraId="23A0E05F" w14:textId="77777777" w:rsidR="00462516" w:rsidRDefault="00462516" w:rsidP="00C35562">
      <w:pPr>
        <w:keepNext/>
        <w:jc w:val="center"/>
      </w:pPr>
      <w:r>
        <w:rPr>
          <w:noProof/>
        </w:rPr>
        <w:drawing>
          <wp:inline distT="0" distB="0" distL="0" distR="0" wp14:anchorId="4BD704E1" wp14:editId="5B205E13">
            <wp:extent cx="5612130" cy="14249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24940"/>
                    </a:xfrm>
                    <a:prstGeom prst="rect">
                      <a:avLst/>
                    </a:prstGeom>
                  </pic:spPr>
                </pic:pic>
              </a:graphicData>
            </a:graphic>
          </wp:inline>
        </w:drawing>
      </w:r>
    </w:p>
    <w:p w14:paraId="0819EDD7" w14:textId="4ED10A7D" w:rsidR="0098221A" w:rsidRDefault="00462516" w:rsidP="00BA20E0">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sidR="0060161E">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xml:space="preserve">, with learning rate </w:t>
      </w:r>
      <w:r w:rsidR="00BA20E0" w:rsidRPr="00462516">
        <w:rPr>
          <w:lang w:val="en-US"/>
        </w:rPr>
        <w:t>variations</w:t>
      </w:r>
      <w:r w:rsidRPr="00462516">
        <w:rPr>
          <w:lang w:val="en-US"/>
        </w:rPr>
        <w:t xml:space="preserve"> of 5x10e-10 every 20 epochs.</w:t>
      </w:r>
    </w:p>
    <w:p w14:paraId="4FC86319" w14:textId="58F0CA3A" w:rsidR="00462516" w:rsidRPr="00026C6D" w:rsidRDefault="00462516" w:rsidP="00462516">
      <w:pPr>
        <w:ind w:firstLine="360"/>
        <w:jc w:val="both"/>
        <w:rPr>
          <w:lang w:val="en-US"/>
        </w:rPr>
      </w:pPr>
      <w:r w:rsidRPr="008A68E4">
        <w:rPr>
          <w:lang w:val="en-US"/>
        </w:rPr>
        <w:t xml:space="preserve">In this analysis for </w:t>
      </w:r>
      <w:proofErr w:type="spellStart"/>
      <w:r w:rsidR="00026C6D">
        <w:rPr>
          <w:lang w:val="en-US"/>
        </w:rPr>
        <w:t>Xception</w:t>
      </w:r>
      <w:proofErr w:type="spellEnd"/>
      <w:r>
        <w:rPr>
          <w:lang w:val="en-US"/>
        </w:rPr>
        <w:t xml:space="preserve"> (Figure 2</w:t>
      </w:r>
      <w:r w:rsidR="00026C6D">
        <w:rPr>
          <w:lang w:val="en-US"/>
        </w:rPr>
        <w:t>3</w:t>
      </w:r>
      <w:r>
        <w:rPr>
          <w:lang w:val="en-US"/>
        </w:rPr>
        <w:t>)</w:t>
      </w:r>
      <w:r w:rsidRPr="008A68E4">
        <w:rPr>
          <w:lang w:val="en-US"/>
        </w:rPr>
        <w:t>, we can see that the window of improvement goes from the epoch 40 to the epoch 1</w:t>
      </w:r>
      <w:r w:rsidR="00612FD9">
        <w:rPr>
          <w:lang w:val="en-US"/>
        </w:rPr>
        <w:t>0</w:t>
      </w:r>
      <w:r w:rsidRPr="008A68E4">
        <w:rPr>
          <w:lang w:val="en-US"/>
        </w:rPr>
        <w:t xml:space="preserve">0 that represents the learning rate </w:t>
      </w:r>
      <w:r w:rsidR="00026C6D" w:rsidRPr="00026C6D">
        <w:rPr>
          <w:lang w:val="en-US"/>
        </w:rPr>
        <w:t>0.005 to 0.000005.</w:t>
      </w:r>
    </w:p>
    <w:p w14:paraId="1B7EC28E" w14:textId="68FA71C3" w:rsidR="001C5F63" w:rsidRDefault="001C5F63" w:rsidP="00462516">
      <w:pPr>
        <w:ind w:firstLine="360"/>
        <w:jc w:val="both"/>
        <w:rPr>
          <w:lang w:val="en-US"/>
        </w:rPr>
      </w:pPr>
    </w:p>
    <w:p w14:paraId="6AEB3E2C" w14:textId="5DBD133F" w:rsidR="001C5F63" w:rsidRDefault="001C5F63" w:rsidP="00462516">
      <w:pPr>
        <w:ind w:firstLine="360"/>
        <w:jc w:val="both"/>
        <w:rPr>
          <w:lang w:val="en-US"/>
        </w:rPr>
      </w:pPr>
    </w:p>
    <w:p w14:paraId="39983C11" w14:textId="20452C66" w:rsidR="001C5F63" w:rsidRDefault="001C5F63" w:rsidP="00462516">
      <w:pPr>
        <w:ind w:firstLine="360"/>
        <w:jc w:val="both"/>
        <w:rPr>
          <w:lang w:val="en-US"/>
        </w:rPr>
      </w:pPr>
    </w:p>
    <w:p w14:paraId="4A124CB1" w14:textId="77777777" w:rsidR="001C5F63" w:rsidRDefault="001C5F63" w:rsidP="001C5F63">
      <w:pPr>
        <w:keepNext/>
        <w:ind w:firstLine="360"/>
        <w:jc w:val="center"/>
      </w:pPr>
      <w:r>
        <w:rPr>
          <w:noProof/>
        </w:rPr>
        <w:drawing>
          <wp:inline distT="0" distB="0" distL="0" distR="0" wp14:anchorId="1C82B70A" wp14:editId="3000F197">
            <wp:extent cx="5612130" cy="141414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14145"/>
                    </a:xfrm>
                    <a:prstGeom prst="rect">
                      <a:avLst/>
                    </a:prstGeom>
                  </pic:spPr>
                </pic:pic>
              </a:graphicData>
            </a:graphic>
          </wp:inline>
        </w:drawing>
      </w:r>
    </w:p>
    <w:p w14:paraId="18C4FED4" w14:textId="470147C7" w:rsidR="001C5F63" w:rsidRPr="00462516" w:rsidRDefault="001C5F63" w:rsidP="001C5F63">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sidR="0060161E">
        <w:rPr>
          <w:noProof/>
          <w:lang w:val="en-US"/>
        </w:rPr>
        <w:t>24</w:t>
      </w:r>
      <w:r>
        <w:fldChar w:fldCharType="end"/>
      </w:r>
      <w:r w:rsidRPr="00026C6D">
        <w:rPr>
          <w:lang w:val="en-US"/>
        </w:rPr>
        <w:t xml:space="preserve"> Accuracy of the architecture DenseNet-161, with learning rate </w:t>
      </w:r>
      <w:r w:rsidR="00BA20E0" w:rsidRPr="00026C6D">
        <w:rPr>
          <w:lang w:val="en-US"/>
        </w:rPr>
        <w:t>variations</w:t>
      </w:r>
      <w:r w:rsidRPr="00026C6D">
        <w:rPr>
          <w:lang w:val="en-US"/>
        </w:rPr>
        <w:t xml:space="preserve"> of 5x10e-10 every </w:t>
      </w:r>
      <w:r w:rsidR="00BA20E0">
        <w:rPr>
          <w:lang w:val="en-US"/>
        </w:rPr>
        <w:t>4</w:t>
      </w:r>
      <w:r w:rsidRPr="00026C6D">
        <w:rPr>
          <w:lang w:val="en-US"/>
        </w:rPr>
        <w:t>0 epochs.</w:t>
      </w:r>
    </w:p>
    <w:p w14:paraId="09F8E0BC" w14:textId="2BD244CB" w:rsidR="00CA4DB6" w:rsidRPr="00026C6D" w:rsidRDefault="00BA20E0" w:rsidP="00CA4DB6">
      <w:pPr>
        <w:ind w:firstLine="360"/>
        <w:jc w:val="both"/>
        <w:rPr>
          <w:lang w:val="en-US"/>
        </w:rPr>
      </w:pPr>
      <w:r w:rsidRPr="008A68E4">
        <w:rPr>
          <w:lang w:val="en-US"/>
        </w:rPr>
        <w:t xml:space="preserve">In this analysis for </w:t>
      </w:r>
      <w:r>
        <w:rPr>
          <w:lang w:val="en-US"/>
        </w:rPr>
        <w:t>DeseNet-161 (Figure 2</w:t>
      </w:r>
      <w:r w:rsidR="00674634">
        <w:rPr>
          <w:lang w:val="en-US"/>
        </w:rPr>
        <w:t>4</w:t>
      </w:r>
      <w:r>
        <w:rPr>
          <w:lang w:val="en-US"/>
        </w:rPr>
        <w:t>)</w:t>
      </w:r>
      <w:r w:rsidRPr="008A68E4">
        <w:rPr>
          <w:lang w:val="en-US"/>
        </w:rPr>
        <w:t xml:space="preserve">, we can see that the window of improvement goes from the epoch 40 to the epoch </w:t>
      </w:r>
      <w:r w:rsidR="00674634">
        <w:rPr>
          <w:lang w:val="en-US"/>
        </w:rPr>
        <w:t>8</w:t>
      </w:r>
      <w:r w:rsidRPr="008A68E4">
        <w:rPr>
          <w:lang w:val="en-US"/>
        </w:rPr>
        <w:t xml:space="preserve">0 that represents the learning rate </w:t>
      </w:r>
      <w:r w:rsidRPr="00026C6D">
        <w:rPr>
          <w:lang w:val="en-US"/>
        </w:rPr>
        <w:t>0.005 to 0.00005.</w:t>
      </w:r>
    </w:p>
    <w:p w14:paraId="2846280E" w14:textId="2B9B8C5A" w:rsidR="00CA4DB6" w:rsidRPr="007E0979" w:rsidRDefault="00CA4DB6" w:rsidP="00CA4DB6">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sidR="00AA4B69">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351F40" w:rsidRPr="009A4A12" w14:paraId="2D24F4E6" w14:textId="77777777" w:rsidTr="00CA4D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56AD3FD9" w14:textId="049016A0" w:rsidR="00351F40" w:rsidRDefault="007E0979" w:rsidP="00B47E3F">
            <w:pPr>
              <w:jc w:val="both"/>
            </w:pPr>
            <w:r>
              <w:t>Architecture</w:t>
            </w:r>
          </w:p>
        </w:tc>
        <w:tc>
          <w:tcPr>
            <w:tcW w:w="3240" w:type="dxa"/>
          </w:tcPr>
          <w:p w14:paraId="4F7741D2" w14:textId="259B44A4" w:rsidR="00351F40" w:rsidRPr="00351F40" w:rsidRDefault="00351F40" w:rsidP="00B47E3F">
            <w:pPr>
              <w:jc w:val="both"/>
              <w:cnfStyle w:val="100000000000" w:firstRow="1" w:lastRow="0" w:firstColumn="0" w:lastColumn="0" w:oddVBand="0" w:evenVBand="0" w:oddHBand="0" w:evenHBand="0" w:firstRowFirstColumn="0" w:firstRowLastColumn="0" w:lastRowFirstColumn="0" w:lastRowLastColumn="0"/>
              <w:rPr>
                <w:lang w:val="en-US"/>
              </w:rPr>
            </w:pPr>
            <w:r w:rsidRPr="00351F40">
              <w:rPr>
                <w:lang w:val="en-US"/>
              </w:rPr>
              <w:t>LR range for accuracy i</w:t>
            </w:r>
            <w:r>
              <w:rPr>
                <w:lang w:val="en-US"/>
              </w:rPr>
              <w:t>mprovement</w:t>
            </w:r>
          </w:p>
        </w:tc>
      </w:tr>
      <w:tr w:rsidR="00351F40" w14:paraId="34DECF02"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3ECB3" w14:textId="069A1876" w:rsidR="00351F40" w:rsidRDefault="00351F40" w:rsidP="00B47E3F">
            <w:pPr>
              <w:jc w:val="both"/>
            </w:pPr>
            <w:r>
              <w:t>Resnet</w:t>
            </w:r>
            <w:r w:rsidR="00456C88">
              <w:t>-</w:t>
            </w:r>
            <w:r>
              <w:t>152</w:t>
            </w:r>
          </w:p>
        </w:tc>
        <w:tc>
          <w:tcPr>
            <w:tcW w:w="3240" w:type="dxa"/>
          </w:tcPr>
          <w:p w14:paraId="462C845D" w14:textId="586CAF58"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2AB49EC5"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B856CB" w14:textId="77777777" w:rsidR="00351F40" w:rsidRDefault="00351F40" w:rsidP="00B47E3F">
            <w:pPr>
              <w:jc w:val="both"/>
            </w:pPr>
            <w:r>
              <w:t>InceptionV3</w:t>
            </w:r>
          </w:p>
        </w:tc>
        <w:tc>
          <w:tcPr>
            <w:tcW w:w="3240" w:type="dxa"/>
          </w:tcPr>
          <w:p w14:paraId="54E68622" w14:textId="3BD539B5"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0.05 - 0.000005</w:t>
            </w:r>
          </w:p>
        </w:tc>
      </w:tr>
      <w:tr w:rsidR="00351F40" w14:paraId="5E93B0DA"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6E3BABED" w14:textId="77777777" w:rsidR="00351F40" w:rsidRDefault="00351F40" w:rsidP="00B47E3F">
            <w:pPr>
              <w:jc w:val="both"/>
            </w:pPr>
            <w:r>
              <w:t>Xception</w:t>
            </w:r>
          </w:p>
        </w:tc>
        <w:tc>
          <w:tcPr>
            <w:tcW w:w="3240" w:type="dxa"/>
          </w:tcPr>
          <w:p w14:paraId="023FA46E" w14:textId="507A78CB"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469452CC"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F4916F" w14:textId="60A915D8" w:rsidR="00351F40" w:rsidRDefault="00351F40" w:rsidP="00B47E3F">
            <w:pPr>
              <w:jc w:val="both"/>
            </w:pPr>
            <w:r>
              <w:t>DenseNet</w:t>
            </w:r>
            <w:r w:rsidR="00456C88">
              <w:t>-</w:t>
            </w:r>
            <w:r>
              <w:t>161</w:t>
            </w:r>
          </w:p>
        </w:tc>
        <w:tc>
          <w:tcPr>
            <w:tcW w:w="3240" w:type="dxa"/>
          </w:tcPr>
          <w:p w14:paraId="5B7C31EE" w14:textId="07AEA29E"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0.005 - 0.00005</w:t>
            </w:r>
          </w:p>
        </w:tc>
      </w:tr>
    </w:tbl>
    <w:p w14:paraId="79349397" w14:textId="12D8B73B" w:rsidR="0098221A" w:rsidRDefault="0098221A" w:rsidP="0098221A">
      <w:pPr>
        <w:jc w:val="both"/>
        <w:rPr>
          <w:lang w:val="en-US"/>
        </w:rPr>
      </w:pPr>
    </w:p>
    <w:p w14:paraId="1EF9FD5F" w14:textId="312F8E29" w:rsidR="00B47E3F" w:rsidRDefault="00B47E3F" w:rsidP="00B47E3F">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w:t>
      </w:r>
      <w:r w:rsidR="00DD6953">
        <w:rPr>
          <w:lang w:val="en-US"/>
        </w:rPr>
        <w:t>s</w:t>
      </w:r>
      <w:r>
        <w:rPr>
          <w:lang w:val="en-US"/>
        </w:rPr>
        <w:t xml:space="preserve">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w:t>
      </w:r>
      <w:r w:rsidR="003921A1">
        <w:rPr>
          <w:lang w:val="en-US"/>
        </w:rPr>
        <w:t xml:space="preserve"> At this point we are not showing accuracies over the validation dataset. The validation dataset will become meaning full when using the complete dataset.</w:t>
      </w:r>
    </w:p>
    <w:p w14:paraId="7F51D6FF" w14:textId="77777777" w:rsidR="00FB6ADC" w:rsidRDefault="00CF2439" w:rsidP="00FB6ADC">
      <w:pPr>
        <w:keepNext/>
        <w:ind w:firstLine="360"/>
        <w:jc w:val="center"/>
      </w:pPr>
      <w:r>
        <w:rPr>
          <w:noProof/>
        </w:rPr>
        <w:drawing>
          <wp:inline distT="0" distB="0" distL="0" distR="0" wp14:anchorId="5E5106B0" wp14:editId="7FC41222">
            <wp:extent cx="5612130" cy="14833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83360"/>
                    </a:xfrm>
                    <a:prstGeom prst="rect">
                      <a:avLst/>
                    </a:prstGeom>
                  </pic:spPr>
                </pic:pic>
              </a:graphicData>
            </a:graphic>
          </wp:inline>
        </w:drawing>
      </w:r>
    </w:p>
    <w:p w14:paraId="086D8CDF" w14:textId="3E4FCB10" w:rsidR="003921A1" w:rsidRDefault="00FB6ADC" w:rsidP="00FB6A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sidR="0060161E">
        <w:rPr>
          <w:noProof/>
          <w:lang w:val="en-US"/>
        </w:rPr>
        <w:t>25</w:t>
      </w:r>
      <w:r>
        <w:fldChar w:fldCharType="end"/>
      </w:r>
      <w:r w:rsidRPr="00FB6ADC">
        <w:rPr>
          <w:lang w:val="en-US"/>
        </w:rPr>
        <w:t xml:space="preserve"> Accuracy over the training dataset of 7 classes using the ResNet-152 architecture</w:t>
      </w:r>
    </w:p>
    <w:p w14:paraId="3C908575" w14:textId="64632BBD" w:rsidR="00B47E3F" w:rsidRDefault="00FB6ADC" w:rsidP="00FB6ADC">
      <w:pPr>
        <w:ind w:firstLine="360"/>
        <w:jc w:val="both"/>
        <w:rPr>
          <w:lang w:val="en-US"/>
        </w:rPr>
      </w:pPr>
      <w:r>
        <w:rPr>
          <w:lang w:val="en-US"/>
        </w:rPr>
        <w:t>In Figure 25 we can se</w:t>
      </w:r>
      <w:r w:rsidR="008C6C5B">
        <w:rPr>
          <w:lang w:val="en-US"/>
        </w:rPr>
        <w:t>e</w:t>
      </w:r>
      <w:r>
        <w:rPr>
          <w:lang w:val="en-US"/>
        </w:rPr>
        <w:t xml:space="preserve"> the accuracy of the architecture ResNet-152. The training was using only 7 classes of the dataset sample. The results are overlapped one over the other. We can check graphically that the best result was achieved with a learning rate of 0.00005.</w:t>
      </w:r>
    </w:p>
    <w:p w14:paraId="5B5DFB46" w14:textId="6B73AC05" w:rsidR="00CA4DB6" w:rsidRDefault="00CA4DB6" w:rsidP="0098221A">
      <w:pPr>
        <w:jc w:val="both"/>
        <w:rPr>
          <w:lang w:val="en-US"/>
        </w:rPr>
      </w:pPr>
    </w:p>
    <w:p w14:paraId="4F9B2B16" w14:textId="0ED0BACB" w:rsidR="002B1BFD" w:rsidRDefault="002B1BFD" w:rsidP="0098221A">
      <w:pPr>
        <w:jc w:val="both"/>
        <w:rPr>
          <w:lang w:val="en-US"/>
        </w:rPr>
      </w:pPr>
    </w:p>
    <w:p w14:paraId="789AC261" w14:textId="641FEBC3" w:rsidR="002B1BFD" w:rsidRDefault="002B1BFD" w:rsidP="0098221A">
      <w:pPr>
        <w:jc w:val="both"/>
        <w:rPr>
          <w:lang w:val="en-US"/>
        </w:rPr>
      </w:pPr>
    </w:p>
    <w:p w14:paraId="47D30B71" w14:textId="77777777" w:rsidR="008C6C5B" w:rsidRDefault="002B1BFD" w:rsidP="008C6C5B">
      <w:pPr>
        <w:keepNext/>
        <w:jc w:val="center"/>
      </w:pPr>
      <w:r>
        <w:rPr>
          <w:noProof/>
        </w:rPr>
        <w:drawing>
          <wp:inline distT="0" distB="0" distL="0" distR="0" wp14:anchorId="486BB56F" wp14:editId="77108F4C">
            <wp:extent cx="5612130" cy="15024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02410"/>
                    </a:xfrm>
                    <a:prstGeom prst="rect">
                      <a:avLst/>
                    </a:prstGeom>
                  </pic:spPr>
                </pic:pic>
              </a:graphicData>
            </a:graphic>
          </wp:inline>
        </w:drawing>
      </w:r>
    </w:p>
    <w:p w14:paraId="37A480AA" w14:textId="61C5BC67" w:rsidR="002B1BFD" w:rsidRDefault="008C6C5B" w:rsidP="008C6C5B">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sidR="0060161E">
        <w:rPr>
          <w:noProof/>
          <w:lang w:val="en-US"/>
        </w:rPr>
        <w:t>26</w:t>
      </w:r>
      <w:r>
        <w:fldChar w:fldCharType="end"/>
      </w:r>
      <w:r w:rsidRPr="008C6C5B">
        <w:rPr>
          <w:lang w:val="en-US"/>
        </w:rPr>
        <w:t xml:space="preserve"> Accuracy over the training dataset of 7 classes using the InceptionV3 architecture</w:t>
      </w:r>
    </w:p>
    <w:p w14:paraId="65311099" w14:textId="7FD396AF" w:rsidR="008C6C5B" w:rsidRDefault="008C6C5B" w:rsidP="008C6C5B">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3DBE1F09" w14:textId="77777777" w:rsidR="009948D1" w:rsidRDefault="009948D1" w:rsidP="009948D1">
      <w:pPr>
        <w:keepNext/>
        <w:jc w:val="center"/>
      </w:pPr>
      <w:r>
        <w:rPr>
          <w:noProof/>
        </w:rPr>
        <w:drawing>
          <wp:inline distT="0" distB="0" distL="0" distR="0" wp14:anchorId="21ABFBA9" wp14:editId="0710AF3A">
            <wp:extent cx="5612130" cy="14617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461770"/>
                    </a:xfrm>
                    <a:prstGeom prst="rect">
                      <a:avLst/>
                    </a:prstGeom>
                  </pic:spPr>
                </pic:pic>
              </a:graphicData>
            </a:graphic>
          </wp:inline>
        </w:drawing>
      </w:r>
    </w:p>
    <w:p w14:paraId="62C61C1B" w14:textId="1BE121F2" w:rsidR="008C6C5B" w:rsidRPr="009948D1" w:rsidRDefault="009948D1" w:rsidP="009948D1">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sidR="0060161E">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p>
    <w:p w14:paraId="5BCEC2FE" w14:textId="4D0C6820" w:rsidR="009948D1" w:rsidRDefault="009948D1" w:rsidP="009948D1">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80E829D" w14:textId="77777777" w:rsidR="0030542E" w:rsidRDefault="0030542E" w:rsidP="0030542E">
      <w:pPr>
        <w:keepNext/>
        <w:jc w:val="center"/>
      </w:pPr>
      <w:r>
        <w:rPr>
          <w:noProof/>
        </w:rPr>
        <w:drawing>
          <wp:inline distT="0" distB="0" distL="0" distR="0" wp14:anchorId="2F24CCB3" wp14:editId="27CF904B">
            <wp:extent cx="5612130" cy="14535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53515"/>
                    </a:xfrm>
                    <a:prstGeom prst="rect">
                      <a:avLst/>
                    </a:prstGeom>
                  </pic:spPr>
                </pic:pic>
              </a:graphicData>
            </a:graphic>
          </wp:inline>
        </w:drawing>
      </w:r>
    </w:p>
    <w:p w14:paraId="30EE4866" w14:textId="3AC1F11D" w:rsidR="009948D1" w:rsidRDefault="0030542E" w:rsidP="0030542E">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sidR="0060161E">
        <w:rPr>
          <w:noProof/>
          <w:lang w:val="en-US"/>
        </w:rPr>
        <w:t>28</w:t>
      </w:r>
      <w:r>
        <w:fldChar w:fldCharType="end"/>
      </w:r>
      <w:r w:rsidRPr="00F42474">
        <w:rPr>
          <w:lang w:val="en-US"/>
        </w:rPr>
        <w:t xml:space="preserve"> Accuracy over the training dataset of 7 classes using the DenseNet-161 architecture</w:t>
      </w:r>
    </w:p>
    <w:p w14:paraId="75837278" w14:textId="0DF8AEEC" w:rsidR="0030542E" w:rsidRDefault="0030542E" w:rsidP="0030542E">
      <w:pPr>
        <w:ind w:firstLine="360"/>
        <w:jc w:val="both"/>
        <w:rPr>
          <w:lang w:val="en-US"/>
        </w:rPr>
      </w:pPr>
      <w:r>
        <w:rPr>
          <w:lang w:val="en-US"/>
        </w:rPr>
        <w:lastRenderedPageBreak/>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185B4FAE" w14:textId="020C85AE" w:rsidR="00F42474" w:rsidRDefault="00F42474" w:rsidP="0030542E">
      <w:pPr>
        <w:ind w:firstLine="360"/>
        <w:jc w:val="both"/>
        <w:rPr>
          <w:lang w:val="en-US"/>
        </w:rPr>
      </w:pPr>
    </w:p>
    <w:p w14:paraId="357111EB" w14:textId="77777777" w:rsidR="00F42474" w:rsidRDefault="00F42474" w:rsidP="0030542E">
      <w:pPr>
        <w:ind w:firstLine="360"/>
        <w:jc w:val="both"/>
        <w:rPr>
          <w:lang w:val="en-US"/>
        </w:rPr>
      </w:pPr>
    </w:p>
    <w:p w14:paraId="0C8504CD" w14:textId="203E1485" w:rsidR="00C35562" w:rsidRPr="004F76F5" w:rsidRDefault="00C35562" w:rsidP="00C35562">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sidR="00AA4B69">
        <w:rPr>
          <w:noProof/>
          <w:lang w:val="en-US"/>
        </w:rPr>
        <w:t>11</w:t>
      </w:r>
      <w:r>
        <w:fldChar w:fldCharType="end"/>
      </w:r>
      <w:r w:rsidRPr="004F76F5">
        <w:rPr>
          <w:lang w:val="en-US"/>
        </w:rPr>
        <w:t xml:space="preserve"> Best learning rate found using </w:t>
      </w:r>
      <w:proofErr w:type="spellStart"/>
      <w:r w:rsidRPr="004F76F5">
        <w:rPr>
          <w:lang w:val="en-US"/>
        </w:rPr>
        <w:t>Tensorboard</w:t>
      </w:r>
      <w:proofErr w:type="spellEnd"/>
    </w:p>
    <w:tbl>
      <w:tblPr>
        <w:tblStyle w:val="Tablanormal3"/>
        <w:tblW w:w="0" w:type="auto"/>
        <w:jc w:val="center"/>
        <w:tblLook w:val="04A0" w:firstRow="1" w:lastRow="0" w:firstColumn="1" w:lastColumn="0" w:noHBand="0" w:noVBand="1"/>
      </w:tblPr>
      <w:tblGrid>
        <w:gridCol w:w="2340"/>
        <w:gridCol w:w="2250"/>
      </w:tblGrid>
      <w:tr w:rsidR="00F42474" w14:paraId="252454C1" w14:textId="77777777" w:rsidTr="00F4247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04D352D8" w14:textId="4FBF0580" w:rsidR="00F42474" w:rsidRDefault="00F42474" w:rsidP="002F4267">
            <w:pPr>
              <w:jc w:val="both"/>
            </w:pPr>
            <w:r>
              <w:t>Architecture</w:t>
            </w:r>
          </w:p>
        </w:tc>
        <w:tc>
          <w:tcPr>
            <w:tcW w:w="2250" w:type="dxa"/>
          </w:tcPr>
          <w:p w14:paraId="3A1DD294" w14:textId="77777777" w:rsidR="00F42474" w:rsidRDefault="00F42474" w:rsidP="002F4267">
            <w:pPr>
              <w:jc w:val="both"/>
              <w:cnfStyle w:val="100000000000" w:firstRow="1" w:lastRow="0" w:firstColumn="0" w:lastColumn="0" w:oddVBand="0" w:evenVBand="0" w:oddHBand="0" w:evenHBand="0" w:firstRowFirstColumn="0" w:firstRowLastColumn="0" w:lastRowFirstColumn="0" w:lastRowLastColumn="0"/>
            </w:pPr>
            <w:r>
              <w:t>Best LR</w:t>
            </w:r>
          </w:p>
        </w:tc>
      </w:tr>
      <w:tr w:rsidR="00F42474" w14:paraId="00EA1439"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4338C" w14:textId="6E42E7F3" w:rsidR="00F42474" w:rsidRDefault="00F42474" w:rsidP="002F4267">
            <w:pPr>
              <w:jc w:val="both"/>
            </w:pPr>
            <w:r>
              <w:t>Resnet-152</w:t>
            </w:r>
          </w:p>
        </w:tc>
        <w:tc>
          <w:tcPr>
            <w:tcW w:w="2250" w:type="dxa"/>
          </w:tcPr>
          <w:p w14:paraId="50CA6DFB"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0.00005</w:t>
            </w:r>
          </w:p>
        </w:tc>
      </w:tr>
      <w:tr w:rsidR="00F42474" w14:paraId="6CE7D292"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16809C" w14:textId="77777777" w:rsidR="00F42474" w:rsidRDefault="00F42474" w:rsidP="002F4267">
            <w:pPr>
              <w:jc w:val="both"/>
            </w:pPr>
            <w:r>
              <w:t>InceptionV3</w:t>
            </w:r>
          </w:p>
        </w:tc>
        <w:tc>
          <w:tcPr>
            <w:tcW w:w="2250" w:type="dxa"/>
          </w:tcPr>
          <w:p w14:paraId="0D50B977" w14:textId="77777777" w:rsidR="00F42474" w:rsidRDefault="00F42474" w:rsidP="002F4267">
            <w:pPr>
              <w:jc w:val="both"/>
              <w:cnfStyle w:val="000000000000" w:firstRow="0" w:lastRow="0" w:firstColumn="0" w:lastColumn="0" w:oddVBand="0" w:evenVBand="0" w:oddHBand="0" w:evenHBand="0" w:firstRowFirstColumn="0" w:firstRowLastColumn="0" w:lastRowFirstColumn="0" w:lastRowLastColumn="0"/>
            </w:pPr>
            <w:r>
              <w:t>0.00005</w:t>
            </w:r>
          </w:p>
        </w:tc>
      </w:tr>
      <w:tr w:rsidR="00F42474" w14:paraId="31A1E86A"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4862669" w14:textId="77777777" w:rsidR="00F42474" w:rsidRDefault="00F42474" w:rsidP="002F4267">
            <w:pPr>
              <w:jc w:val="both"/>
            </w:pPr>
            <w:r>
              <w:t>Xception</w:t>
            </w:r>
          </w:p>
        </w:tc>
        <w:tc>
          <w:tcPr>
            <w:tcW w:w="2250" w:type="dxa"/>
          </w:tcPr>
          <w:p w14:paraId="797C53A5"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0.00025</w:t>
            </w:r>
          </w:p>
        </w:tc>
      </w:tr>
      <w:tr w:rsidR="00F42474" w14:paraId="53A4ECFE"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B5DED92" w14:textId="17C93710" w:rsidR="00F42474" w:rsidRDefault="00F42474" w:rsidP="002F4267">
            <w:pPr>
              <w:jc w:val="both"/>
            </w:pPr>
            <w:r>
              <w:t>DenseNet-161</w:t>
            </w:r>
          </w:p>
        </w:tc>
        <w:tc>
          <w:tcPr>
            <w:tcW w:w="2250" w:type="dxa"/>
          </w:tcPr>
          <w:p w14:paraId="4D6FC352" w14:textId="77777777" w:rsidR="00F42474" w:rsidRDefault="00F42474" w:rsidP="00F42474">
            <w:pPr>
              <w:keepNext/>
              <w:jc w:val="both"/>
              <w:cnfStyle w:val="000000000000" w:firstRow="0" w:lastRow="0" w:firstColumn="0" w:lastColumn="0" w:oddVBand="0" w:evenVBand="0" w:oddHBand="0" w:evenHBand="0" w:firstRowFirstColumn="0" w:firstRowLastColumn="0" w:lastRowFirstColumn="0" w:lastRowLastColumn="0"/>
            </w:pPr>
            <w:r>
              <w:t>0.00025</w:t>
            </w:r>
          </w:p>
        </w:tc>
      </w:tr>
    </w:tbl>
    <w:p w14:paraId="50D25865" w14:textId="77777777" w:rsidR="0030542E" w:rsidRPr="009948D1" w:rsidRDefault="0030542E" w:rsidP="0030542E">
      <w:pPr>
        <w:rPr>
          <w:lang w:val="en-US"/>
        </w:rPr>
      </w:pPr>
    </w:p>
    <w:p w14:paraId="356C50E1" w14:textId="267589D4" w:rsidR="00D31A35" w:rsidRDefault="00CB16B5" w:rsidP="00CC3B77">
      <w:pPr>
        <w:pStyle w:val="Ttulo2"/>
        <w:numPr>
          <w:ilvl w:val="1"/>
          <w:numId w:val="1"/>
        </w:numPr>
        <w:rPr>
          <w:rStyle w:val="nfasissutil"/>
          <w:i w:val="0"/>
        </w:rPr>
      </w:pPr>
      <w:proofErr w:type="spellStart"/>
      <w:r>
        <w:rPr>
          <w:rStyle w:val="nfasissutil"/>
          <w:i w:val="0"/>
        </w:rPr>
        <w:t>D</w:t>
      </w:r>
      <w:r w:rsidR="00FA644B">
        <w:rPr>
          <w:rStyle w:val="nfasissutil"/>
          <w:i w:val="0"/>
        </w:rPr>
        <w:t>ataset</w:t>
      </w:r>
      <w:proofErr w:type="spellEnd"/>
      <w:r w:rsidR="00FA644B">
        <w:rPr>
          <w:rStyle w:val="nfasissutil"/>
          <w:i w:val="0"/>
        </w:rPr>
        <w:t xml:space="preserve"> </w:t>
      </w:r>
      <w:proofErr w:type="spellStart"/>
      <w:r>
        <w:rPr>
          <w:rStyle w:val="nfasissutil"/>
          <w:i w:val="0"/>
        </w:rPr>
        <w:t>Sample</w:t>
      </w:r>
      <w:proofErr w:type="spellEnd"/>
      <w:r w:rsidR="00955648">
        <w:rPr>
          <w:rStyle w:val="nfasissutil"/>
          <w:i w:val="0"/>
        </w:rPr>
        <w:t xml:space="preserve"> </w:t>
      </w:r>
      <w:r w:rsidR="00D31A35">
        <w:rPr>
          <w:rStyle w:val="nfasissutil"/>
          <w:i w:val="0"/>
        </w:rPr>
        <w:t>Training</w:t>
      </w:r>
    </w:p>
    <w:p w14:paraId="7F771F97" w14:textId="77777777" w:rsidR="00F51735" w:rsidRDefault="00E21E80" w:rsidP="00E21E80">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sidR="00CC3B64">
        <w:rPr>
          <w:lang w:val="en-US"/>
        </w:rPr>
        <w:t>SageMaker</w:t>
      </w:r>
      <w:proofErr w:type="spellEnd"/>
      <w:r w:rsidR="00CC3B64">
        <w:rPr>
          <w:lang w:val="en-US"/>
        </w:rPr>
        <w:t xml:space="preserve"> </w:t>
      </w:r>
      <w:r>
        <w:rPr>
          <w:lang w:val="en-US"/>
        </w:rPr>
        <w:t xml:space="preserve">instance </w:t>
      </w:r>
      <w:proofErr w:type="gramStart"/>
      <w:r w:rsidRPr="001E5F79">
        <w:rPr>
          <w:lang w:val="en-US"/>
        </w:rPr>
        <w:t>ml.p</w:t>
      </w:r>
      <w:proofErr w:type="gramEnd"/>
      <w:r w:rsidRPr="001E5F79">
        <w:rPr>
          <w:lang w:val="en-US"/>
        </w:rPr>
        <w:t>3.</w:t>
      </w:r>
      <w:r>
        <w:rPr>
          <w:lang w:val="en-US"/>
        </w:rPr>
        <w:t>2</w:t>
      </w:r>
      <w:r w:rsidRPr="001E5F79">
        <w:rPr>
          <w:lang w:val="en-US"/>
        </w:rPr>
        <w:t>xlarge</w:t>
      </w:r>
      <w:r w:rsidR="00CC3B64">
        <w:rPr>
          <w:lang w:val="en-US"/>
        </w:rPr>
        <w:t xml:space="preserve">. </w:t>
      </w:r>
    </w:p>
    <w:p w14:paraId="20F19427" w14:textId="7C20E62A" w:rsidR="00D31A35" w:rsidRDefault="00F51735" w:rsidP="00E21E80">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152AE560" w14:textId="6432A156" w:rsidR="00CB1890" w:rsidRDefault="00CB1890" w:rsidP="00CB1890">
      <w:pPr>
        <w:ind w:firstLine="360"/>
        <w:jc w:val="both"/>
        <w:rPr>
          <w:lang w:val="en-US"/>
        </w:rPr>
      </w:pPr>
      <w:r>
        <w:rPr>
          <w:lang w:val="en-US"/>
        </w:rPr>
        <w:t>The same transfers learn strategy was applied than the one used in [18]. In such research the models received a transfer learn from ImageNet.</w:t>
      </w:r>
      <w:r w:rsidR="00AB54FF">
        <w:rPr>
          <w:lang w:val="en-US"/>
        </w:rPr>
        <w:t xml:space="preserve"> Normally transfer learn reduces the learning process.</w:t>
      </w:r>
    </w:p>
    <w:p w14:paraId="696A9885" w14:textId="286A6D37" w:rsidR="00F51735" w:rsidRDefault="009777DA" w:rsidP="00E21E80">
      <w:pPr>
        <w:ind w:firstLine="360"/>
        <w:jc w:val="both"/>
        <w:rPr>
          <w:lang w:val="en-US"/>
        </w:rPr>
      </w:pPr>
      <w:r>
        <w:rPr>
          <w:lang w:val="en-US"/>
        </w:rPr>
        <w:t xml:space="preserve">In Figures 25, 26 and 27 we can see that the plateau is reached almost at the </w:t>
      </w:r>
      <w:r w:rsidR="00F82FFC">
        <w:rPr>
          <w:lang w:val="en-US"/>
        </w:rPr>
        <w:t>epoch 1</w:t>
      </w:r>
      <w:r w:rsidR="00937A6C">
        <w:rPr>
          <w:lang w:val="en-US"/>
        </w:rPr>
        <w:t>2</w:t>
      </w:r>
      <w:r w:rsidR="00F82FFC">
        <w:rPr>
          <w:lang w:val="en-US"/>
        </w:rPr>
        <w:t xml:space="preserve">0. </w:t>
      </w:r>
      <w:r w:rsidR="00937A6C">
        <w:rPr>
          <w:lang w:val="en-US"/>
        </w:rPr>
        <w:t>The dataset is ten times bigger, but we are doubling the minibatch size</w:t>
      </w:r>
      <w:r w:rsidR="00363486">
        <w:rPr>
          <w:lang w:val="en-US"/>
        </w:rPr>
        <w:t xml:space="preserve"> then we are going to consider for ResNet-152, InceptionV3 and </w:t>
      </w:r>
      <w:proofErr w:type="spellStart"/>
      <w:r w:rsidR="00363486">
        <w:rPr>
          <w:lang w:val="en-US"/>
        </w:rPr>
        <w:t>Xception</w:t>
      </w:r>
      <w:proofErr w:type="spellEnd"/>
      <w:r w:rsidR="00363486">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242823F8" w14:textId="77777777" w:rsidR="0020327E" w:rsidRDefault="0020327E" w:rsidP="0020327E">
      <w:pPr>
        <w:keepNext/>
        <w:jc w:val="center"/>
      </w:pPr>
      <w:r>
        <w:rPr>
          <w:noProof/>
        </w:rPr>
        <w:drawing>
          <wp:inline distT="0" distB="0" distL="0" distR="0" wp14:anchorId="5DD27979" wp14:editId="78C91678">
            <wp:extent cx="5612130" cy="11487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48715"/>
                    </a:xfrm>
                    <a:prstGeom prst="rect">
                      <a:avLst/>
                    </a:prstGeom>
                  </pic:spPr>
                </pic:pic>
              </a:graphicData>
            </a:graphic>
          </wp:inline>
        </w:drawing>
      </w:r>
    </w:p>
    <w:p w14:paraId="15EC9F70" w14:textId="535BB6D5" w:rsidR="00363486" w:rsidRPr="00C75ECF" w:rsidRDefault="0020327E" w:rsidP="0020327E">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sidR="0060161E">
        <w:rPr>
          <w:noProof/>
          <w:lang w:val="en-US"/>
        </w:rPr>
        <w:t>29</w:t>
      </w:r>
      <w:r>
        <w:fldChar w:fldCharType="end"/>
      </w:r>
      <w:r w:rsidRPr="00C75ECF">
        <w:rPr>
          <w:lang w:val="en-US"/>
        </w:rPr>
        <w:t xml:space="preserve"> Accuracy vs epoch results </w:t>
      </w:r>
      <w:proofErr w:type="spellStart"/>
      <w:r w:rsidRPr="00C75ECF">
        <w:rPr>
          <w:lang w:val="en-US"/>
        </w:rPr>
        <w:t>overlaped</w:t>
      </w:r>
      <w:proofErr w:type="spellEnd"/>
      <w:r w:rsidRPr="00C75ECF">
        <w:rPr>
          <w:lang w:val="en-US"/>
        </w:rPr>
        <w:t xml:space="preserve"> for the training of the four architectures using the dataset sample</w:t>
      </w:r>
    </w:p>
    <w:p w14:paraId="68D2CF89" w14:textId="3E79F97A" w:rsidR="00226981" w:rsidRDefault="00C75ECF" w:rsidP="00226981">
      <w:pPr>
        <w:ind w:firstLine="360"/>
        <w:jc w:val="both"/>
        <w:rPr>
          <w:lang w:val="en-US"/>
        </w:rPr>
      </w:pPr>
      <w:r>
        <w:rPr>
          <w:lang w:val="en-US"/>
        </w:rPr>
        <w:lastRenderedPageBreak/>
        <w:t xml:space="preserve">In the Figure 29 we can overlapped the train dataset accuracy at every epoch of the four architectures (ResNeet-152, InceptionV3, </w:t>
      </w:r>
      <w:proofErr w:type="spellStart"/>
      <w:r>
        <w:rPr>
          <w:lang w:val="en-US"/>
        </w:rPr>
        <w:t>Xception</w:t>
      </w:r>
      <w:proofErr w:type="spellEnd"/>
      <w:r>
        <w:rPr>
          <w:lang w:val="en-US"/>
        </w:rPr>
        <w:t>, DenseNet-161). We can notice that all the architectures performed outstandingly well, all of them reached accuracies higher that 90%.</w:t>
      </w:r>
      <w:r w:rsidR="00226981">
        <w:rPr>
          <w:lang w:val="en-US"/>
        </w:rPr>
        <w:t xml:space="preserve"> </w:t>
      </w:r>
      <w:r>
        <w:rPr>
          <w:lang w:val="en-US"/>
        </w:rPr>
        <w:t xml:space="preserve">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w:t>
      </w:r>
      <w:r w:rsidR="00BA6C3C">
        <w:rPr>
          <w:lang w:val="en-US"/>
        </w:rPr>
        <w:t>s</w:t>
      </w:r>
      <w:r>
        <w:rPr>
          <w:lang w:val="en-US"/>
        </w:rPr>
        <w:t xml:space="preserve"> that </w:t>
      </w:r>
      <w:r w:rsidR="003D50F0">
        <w:rPr>
          <w:lang w:val="en-US"/>
        </w:rPr>
        <w:t xml:space="preserve">need </w:t>
      </w:r>
      <w:r>
        <w:rPr>
          <w:lang w:val="en-US"/>
        </w:rPr>
        <w:t>ResNet-152 or InceptionV3.</w:t>
      </w:r>
    </w:p>
    <w:p w14:paraId="68649176" w14:textId="52BDB342" w:rsidR="00AA4B69" w:rsidRDefault="00AA4B69" w:rsidP="009F13D3">
      <w:pPr>
        <w:ind w:firstLine="360"/>
        <w:jc w:val="both"/>
        <w:rPr>
          <w:lang w:val="en-US"/>
        </w:rPr>
      </w:pPr>
      <w:r>
        <w:rPr>
          <w:lang w:val="en-US"/>
        </w:rPr>
        <w:t xml:space="preserve">To measure the time that takes the training is not enough knowing the number of epochs need we also need to know the time spent per epoch. </w:t>
      </w:r>
      <w:r w:rsidR="00AC160D">
        <w:rPr>
          <w:lang w:val="en-US"/>
        </w:rPr>
        <w:t>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342338D4" w14:textId="77777777" w:rsidR="0013239E" w:rsidRDefault="0013239E" w:rsidP="00226981">
      <w:pPr>
        <w:ind w:firstLine="360"/>
        <w:jc w:val="both"/>
        <w:rPr>
          <w:lang w:val="en-US"/>
        </w:rPr>
      </w:pPr>
    </w:p>
    <w:p w14:paraId="07096B42" w14:textId="3EB36C1B" w:rsidR="00AA4B69" w:rsidRDefault="00AA4B69" w:rsidP="00AA4B69">
      <w:pPr>
        <w:pStyle w:val="Descripcin"/>
        <w:keepNext/>
        <w:jc w:val="center"/>
      </w:pPr>
      <w:r>
        <w:t xml:space="preserve">Table </w:t>
      </w:r>
      <w:r w:rsidR="009A4A12">
        <w:fldChar w:fldCharType="begin"/>
      </w:r>
      <w:r w:rsidR="009A4A12">
        <w:instrText xml:space="preserve"> SEQ Table \* ARABIC </w:instrText>
      </w:r>
      <w:r w:rsidR="009A4A12">
        <w:fldChar w:fldCharType="separate"/>
      </w:r>
      <w:r>
        <w:rPr>
          <w:noProof/>
        </w:rPr>
        <w:t>12</w:t>
      </w:r>
      <w:r w:rsidR="009A4A12">
        <w:rPr>
          <w:noProof/>
        </w:rPr>
        <w:fldChar w:fldCharType="end"/>
      </w:r>
      <w:r>
        <w:t xml:space="preserve"> Time </w:t>
      </w:r>
      <w:proofErr w:type="spellStart"/>
      <w:r>
        <w:t>spent</w:t>
      </w:r>
      <w:proofErr w:type="spellEnd"/>
      <w:r>
        <w:t xml:space="preserve"> per </w:t>
      </w:r>
      <w:proofErr w:type="spellStart"/>
      <w:r>
        <w:t>epoch</w:t>
      </w:r>
      <w:proofErr w:type="spellEnd"/>
    </w:p>
    <w:tbl>
      <w:tblPr>
        <w:tblStyle w:val="Tablanormal3"/>
        <w:tblW w:w="0" w:type="auto"/>
        <w:tblLook w:val="04A0" w:firstRow="1" w:lastRow="0" w:firstColumn="1" w:lastColumn="0" w:noHBand="0" w:noVBand="1"/>
      </w:tblPr>
      <w:tblGrid>
        <w:gridCol w:w="4414"/>
        <w:gridCol w:w="4414"/>
      </w:tblGrid>
      <w:tr w:rsidR="0013239E" w:rsidRPr="009A4A12" w14:paraId="551CC750" w14:textId="77777777" w:rsidTr="001323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9C54CFB" w14:textId="507C7E30" w:rsidR="0013239E" w:rsidRDefault="0013239E" w:rsidP="0013239E">
            <w:pPr>
              <w:jc w:val="both"/>
              <w:rPr>
                <w:lang w:val="en-US"/>
              </w:rPr>
            </w:pPr>
            <w:r>
              <w:rPr>
                <w:lang w:val="en-US"/>
              </w:rPr>
              <w:t>Architecture</w:t>
            </w:r>
          </w:p>
        </w:tc>
        <w:tc>
          <w:tcPr>
            <w:tcW w:w="4414" w:type="dxa"/>
          </w:tcPr>
          <w:p w14:paraId="012720AA" w14:textId="04907EC5" w:rsidR="0013239E" w:rsidRDefault="0013239E" w:rsidP="0013239E">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Time spent per epoch (Seconds)</w:t>
            </w:r>
          </w:p>
        </w:tc>
      </w:tr>
      <w:tr w:rsidR="0013239E" w14:paraId="75B329F7"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C1732B0" w14:textId="34AF675C" w:rsidR="0013239E" w:rsidRDefault="0013239E" w:rsidP="0013239E">
            <w:pPr>
              <w:jc w:val="both"/>
              <w:rPr>
                <w:lang w:val="en-US"/>
              </w:rPr>
            </w:pPr>
            <w:r>
              <w:rPr>
                <w:lang w:val="en-US"/>
              </w:rPr>
              <w:t>ResNet-152</w:t>
            </w:r>
          </w:p>
        </w:tc>
        <w:tc>
          <w:tcPr>
            <w:tcW w:w="4414" w:type="dxa"/>
          </w:tcPr>
          <w:p w14:paraId="31005B16" w14:textId="02CDE682"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4D4C1E4E"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755DD3CD" w14:textId="0BEED015" w:rsidR="0013239E" w:rsidRDefault="0013239E" w:rsidP="0013239E">
            <w:pPr>
              <w:jc w:val="both"/>
              <w:rPr>
                <w:lang w:val="en-US"/>
              </w:rPr>
            </w:pPr>
            <w:r>
              <w:rPr>
                <w:lang w:val="en-US"/>
              </w:rPr>
              <w:t>InceptionV3</w:t>
            </w:r>
          </w:p>
        </w:tc>
        <w:tc>
          <w:tcPr>
            <w:tcW w:w="4414" w:type="dxa"/>
          </w:tcPr>
          <w:p w14:paraId="2B934F0B" w14:textId="07EF4F9D"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13239E" w14:paraId="4715924C" w14:textId="77777777" w:rsidTr="0013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3370D9" w14:textId="46F5DEE8" w:rsidR="0013239E" w:rsidRDefault="0013239E" w:rsidP="0013239E">
            <w:pPr>
              <w:jc w:val="both"/>
              <w:rPr>
                <w:lang w:val="en-US"/>
              </w:rPr>
            </w:pPr>
            <w:r>
              <w:rPr>
                <w:lang w:val="en-US"/>
              </w:rPr>
              <w:t>Xception</w:t>
            </w:r>
          </w:p>
        </w:tc>
        <w:tc>
          <w:tcPr>
            <w:tcW w:w="4414" w:type="dxa"/>
          </w:tcPr>
          <w:p w14:paraId="5C7D1EDB" w14:textId="3010C85B" w:rsidR="0013239E" w:rsidRDefault="0013239E" w:rsidP="0013239E">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13239E" w14:paraId="59D68506" w14:textId="77777777" w:rsidTr="0013239E">
        <w:tc>
          <w:tcPr>
            <w:cnfStyle w:val="001000000000" w:firstRow="0" w:lastRow="0" w:firstColumn="1" w:lastColumn="0" w:oddVBand="0" w:evenVBand="0" w:oddHBand="0" w:evenHBand="0" w:firstRowFirstColumn="0" w:firstRowLastColumn="0" w:lastRowFirstColumn="0" w:lastRowLastColumn="0"/>
            <w:tcW w:w="4414" w:type="dxa"/>
          </w:tcPr>
          <w:p w14:paraId="219A462D" w14:textId="27504718" w:rsidR="0013239E" w:rsidRDefault="0013239E" w:rsidP="0013239E">
            <w:pPr>
              <w:jc w:val="both"/>
              <w:rPr>
                <w:lang w:val="en-US"/>
              </w:rPr>
            </w:pPr>
            <w:r>
              <w:rPr>
                <w:lang w:val="en-US"/>
              </w:rPr>
              <w:t>DenseNet-161</w:t>
            </w:r>
          </w:p>
        </w:tc>
        <w:tc>
          <w:tcPr>
            <w:tcW w:w="4414" w:type="dxa"/>
          </w:tcPr>
          <w:p w14:paraId="3682FAA6" w14:textId="20EEE5B7" w:rsidR="0013239E" w:rsidRDefault="0013239E" w:rsidP="0013239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bl>
    <w:p w14:paraId="4342C72B" w14:textId="77777777" w:rsidR="0013239E" w:rsidRPr="0020327E" w:rsidRDefault="0013239E" w:rsidP="0013239E">
      <w:pPr>
        <w:jc w:val="both"/>
        <w:rPr>
          <w:lang w:val="en-US"/>
        </w:rPr>
      </w:pPr>
    </w:p>
    <w:p w14:paraId="5292038D" w14:textId="7772F606" w:rsidR="00D31A35" w:rsidRDefault="004F76F5" w:rsidP="00CC3B77">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sidR="00D31A35">
        <w:rPr>
          <w:rStyle w:val="nfasissutil"/>
          <w:i w:val="0"/>
        </w:rPr>
        <w:t>Evaluation</w:t>
      </w:r>
      <w:proofErr w:type="spellEnd"/>
    </w:p>
    <w:p w14:paraId="43B7F8F0" w14:textId="28C11DA7" w:rsidR="00D226BC" w:rsidRDefault="0013118F" w:rsidP="0013118F">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139B63BE" w14:textId="48DAD60A" w:rsidR="000B1AD2" w:rsidRDefault="000B1AD2" w:rsidP="000B1AD2">
      <w:pPr>
        <w:ind w:firstLine="360"/>
        <w:jc w:val="both"/>
        <w:rPr>
          <w:lang w:val="en-US"/>
        </w:rPr>
      </w:pPr>
      <w:r>
        <w:rPr>
          <w:lang w:val="en-US"/>
        </w:rPr>
        <w:t xml:space="preserve">A script was created to perform the evaluation of the Model. </w:t>
      </w:r>
      <w:r w:rsidR="004463DF">
        <w:rPr>
          <w:lang w:val="en-US"/>
        </w:rPr>
        <w:t xml:space="preserve">This script load one trained model and </w:t>
      </w:r>
      <w:r>
        <w:rPr>
          <w:lang w:val="en-US"/>
        </w:rPr>
        <w:t xml:space="preserve">generates four CSV files, two for the training dataset and two for the validation dataset. </w:t>
      </w:r>
      <w:r w:rsidR="009120E2">
        <w:rPr>
          <w:lang w:val="en-US"/>
        </w:rPr>
        <w:t>The first CSV reports the file name, its class, its predicted class its prediction status and the percentage of prediction (Figure 30).</w:t>
      </w:r>
    </w:p>
    <w:p w14:paraId="68510D44" w14:textId="77777777" w:rsidR="00820749" w:rsidRDefault="009120E2" w:rsidP="00820749">
      <w:pPr>
        <w:keepNext/>
        <w:jc w:val="center"/>
      </w:pPr>
      <w:r>
        <w:rPr>
          <w:noProof/>
        </w:rPr>
        <w:drawing>
          <wp:inline distT="0" distB="0" distL="0" distR="0" wp14:anchorId="164B7018" wp14:editId="0D6F3308">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501F4545" w14:textId="4EE1C779" w:rsidR="009120E2" w:rsidRDefault="00820749" w:rsidP="00820749">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30</w:t>
      </w:r>
      <w:r>
        <w:fldChar w:fldCharType="end"/>
      </w:r>
      <w:r w:rsidRPr="004E4B12">
        <w:rPr>
          <w:lang w:val="en-US"/>
        </w:rPr>
        <w:t xml:space="preserve"> First five results reported in CSV for architecture metrics</w:t>
      </w:r>
    </w:p>
    <w:p w14:paraId="57A04C67" w14:textId="77777777" w:rsidR="00F84F6D" w:rsidRDefault="00820749" w:rsidP="008562B2">
      <w:pPr>
        <w:ind w:firstLine="708"/>
        <w:jc w:val="both"/>
        <w:rPr>
          <w:lang w:val="en-US"/>
        </w:rPr>
      </w:pPr>
      <w:r>
        <w:rPr>
          <w:lang w:val="en-US"/>
        </w:rPr>
        <w:t xml:space="preserve">The second CSV reports the class and its accuracy. At the end of the CSV generations the metrics </w:t>
      </w:r>
    </w:p>
    <w:p w14:paraId="311CD2F5" w14:textId="77BAE2EB" w:rsidR="009120E2" w:rsidRDefault="00820749" w:rsidP="008562B2">
      <w:pPr>
        <w:ind w:firstLine="708"/>
        <w:jc w:val="both"/>
        <w:rPr>
          <w:lang w:val="en-US"/>
        </w:rPr>
      </w:pPr>
      <w:r>
        <w:rPr>
          <w:lang w:val="en-US"/>
        </w:rPr>
        <w:t>F1-Score, Hamming Loss, Jaccard Score and log loss of the architecture of both datasets (training and validation) are printed (Figure 31).</w:t>
      </w:r>
    </w:p>
    <w:p w14:paraId="237534E1" w14:textId="5F87046A" w:rsidR="00034372" w:rsidRDefault="008E7E24" w:rsidP="00034372">
      <w:pPr>
        <w:keepNext/>
        <w:jc w:val="center"/>
      </w:pPr>
      <w:r>
        <w:rPr>
          <w:noProof/>
        </w:rPr>
        <w:lastRenderedPageBreak/>
        <w:drawing>
          <wp:inline distT="0" distB="0" distL="0" distR="0" wp14:anchorId="59C12F4C" wp14:editId="634059D0">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74B41606" w14:textId="3B3684DE" w:rsidR="00820749" w:rsidRPr="004E4B12" w:rsidRDefault="00034372" w:rsidP="00034372">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31</w:t>
      </w:r>
      <w:r>
        <w:fldChar w:fldCharType="end"/>
      </w:r>
      <w:r w:rsidRPr="004E4B12">
        <w:rPr>
          <w:lang w:val="en-US"/>
        </w:rPr>
        <w:t xml:space="preserve"> Metrics reported for the training dataset</w:t>
      </w:r>
    </w:p>
    <w:p w14:paraId="26008A77" w14:textId="522F7AAC" w:rsidR="004E4B12" w:rsidRDefault="004E4B12" w:rsidP="00F84F6D">
      <w:pPr>
        <w:ind w:firstLine="360"/>
        <w:jc w:val="both"/>
        <w:rPr>
          <w:lang w:val="en-US"/>
        </w:rPr>
      </w:pPr>
      <w:r>
        <w:rPr>
          <w:lang w:val="en-US"/>
        </w:rPr>
        <w:t>Using this CSV and metrics, we can make some graphics and tables to analyze the behavior of the architectures.</w:t>
      </w:r>
    </w:p>
    <w:p w14:paraId="2038EBCA" w14:textId="77777777" w:rsidR="0060161E" w:rsidRDefault="00301FC8" w:rsidP="0060161E">
      <w:pPr>
        <w:keepNext/>
        <w:ind w:firstLine="360"/>
        <w:jc w:val="center"/>
      </w:pPr>
      <w:r>
        <w:rPr>
          <w:noProof/>
        </w:rPr>
        <w:drawing>
          <wp:inline distT="0" distB="0" distL="0" distR="0" wp14:anchorId="20B72F78" wp14:editId="70F031DC">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0281F626" w14:textId="6472E472" w:rsidR="00301FC8" w:rsidRPr="0060161E" w:rsidRDefault="0060161E" w:rsidP="0060161E">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62A7B8EC" w14:textId="65C39B09" w:rsidR="00301FC8" w:rsidRDefault="00301FC8" w:rsidP="00F84F6D">
      <w:pPr>
        <w:ind w:firstLine="360"/>
        <w:jc w:val="both"/>
        <w:rPr>
          <w:lang w:val="en-US"/>
        </w:rPr>
      </w:pPr>
    </w:p>
    <w:p w14:paraId="0F597D46" w14:textId="77777777" w:rsidR="0060161E" w:rsidRDefault="00301FC8" w:rsidP="0060161E">
      <w:pPr>
        <w:keepNext/>
        <w:ind w:firstLine="360"/>
        <w:jc w:val="center"/>
      </w:pPr>
      <w:r>
        <w:rPr>
          <w:noProof/>
        </w:rPr>
        <w:drawing>
          <wp:inline distT="0" distB="0" distL="0" distR="0" wp14:anchorId="6D36DD43" wp14:editId="5759A66D">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1C1FA15B" w14:textId="2A200A32"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148366B3" w14:textId="77777777" w:rsidR="004E4B12" w:rsidRDefault="004E4B12" w:rsidP="00C77C78">
      <w:pPr>
        <w:rPr>
          <w:lang w:val="en-US"/>
        </w:rPr>
      </w:pPr>
    </w:p>
    <w:p w14:paraId="312B88D2" w14:textId="719B66C9" w:rsidR="00C77C78" w:rsidRDefault="00301FC8" w:rsidP="00301FC8">
      <w:pPr>
        <w:ind w:firstLine="360"/>
        <w:rPr>
          <w:lang w:val="en-US"/>
        </w:rPr>
      </w:pPr>
      <w:r>
        <w:rPr>
          <w:lang w:val="en-US"/>
        </w:rPr>
        <w:t>In Figure 32 and 33 we can see the accuracy of the architecture ResNet-152 over the train and validation datasets of the dataset sample.</w:t>
      </w:r>
    </w:p>
    <w:p w14:paraId="71C327C0" w14:textId="66D8F5E5" w:rsidR="00301FC8" w:rsidRDefault="00301FC8" w:rsidP="00301FC8">
      <w:pPr>
        <w:ind w:firstLine="360"/>
        <w:rPr>
          <w:lang w:val="en-US"/>
        </w:rPr>
      </w:pPr>
    </w:p>
    <w:p w14:paraId="057CA4DF" w14:textId="77777777" w:rsidR="0060161E" w:rsidRDefault="00301FC8" w:rsidP="0060161E">
      <w:pPr>
        <w:keepNext/>
        <w:ind w:firstLine="360"/>
        <w:jc w:val="center"/>
      </w:pPr>
      <w:r>
        <w:rPr>
          <w:noProof/>
        </w:rPr>
        <w:drawing>
          <wp:inline distT="0" distB="0" distL="0" distR="0" wp14:anchorId="1F369281" wp14:editId="1528D16B">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2C5E49DA" w14:textId="24EDEB35"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6846FBEE" w14:textId="534C980C" w:rsidR="00301FC8" w:rsidRDefault="00301FC8" w:rsidP="00301FC8">
      <w:pPr>
        <w:ind w:firstLine="360"/>
        <w:jc w:val="center"/>
        <w:rPr>
          <w:lang w:val="en-US"/>
        </w:rPr>
      </w:pPr>
    </w:p>
    <w:p w14:paraId="37F322CA" w14:textId="77777777" w:rsidR="0060161E" w:rsidRDefault="00301FC8" w:rsidP="0060161E">
      <w:pPr>
        <w:keepNext/>
        <w:ind w:firstLine="360"/>
        <w:jc w:val="center"/>
      </w:pPr>
      <w:r>
        <w:rPr>
          <w:noProof/>
        </w:rPr>
        <w:drawing>
          <wp:inline distT="0" distB="0" distL="0" distR="0" wp14:anchorId="7589AD78" wp14:editId="2B17D805">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3C71F67A" w14:textId="686117D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549E07D9" w14:textId="3EF9114E" w:rsidR="00301FC8" w:rsidRDefault="00301FC8" w:rsidP="00301FC8">
      <w:pPr>
        <w:ind w:firstLine="360"/>
        <w:rPr>
          <w:lang w:val="en-US"/>
        </w:rPr>
      </w:pPr>
      <w:r>
        <w:rPr>
          <w:lang w:val="en-US"/>
        </w:rPr>
        <w:t>In Figure 34 and 35 we can see the accuracy of the architecture InceptionV3 over the train and validation datasets of the dataset sample.</w:t>
      </w:r>
    </w:p>
    <w:p w14:paraId="60F43AD3" w14:textId="77777777" w:rsidR="0060161E" w:rsidRDefault="00301FC8" w:rsidP="0060161E">
      <w:pPr>
        <w:keepNext/>
        <w:ind w:firstLine="360"/>
        <w:jc w:val="center"/>
      </w:pPr>
      <w:r>
        <w:rPr>
          <w:noProof/>
        </w:rPr>
        <w:drawing>
          <wp:inline distT="0" distB="0" distL="0" distR="0" wp14:anchorId="53C84A65" wp14:editId="0F9B8186">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078ADEEB" w14:textId="5B3F33AA"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p>
    <w:p w14:paraId="2103CC96" w14:textId="41BB3B45" w:rsidR="00301FC8" w:rsidRDefault="00301FC8" w:rsidP="00301FC8">
      <w:pPr>
        <w:ind w:firstLine="360"/>
        <w:jc w:val="center"/>
        <w:rPr>
          <w:lang w:val="en-US"/>
        </w:rPr>
      </w:pPr>
    </w:p>
    <w:p w14:paraId="7B7F74D6" w14:textId="77777777" w:rsidR="0060161E" w:rsidRDefault="00301FC8" w:rsidP="0060161E">
      <w:pPr>
        <w:keepNext/>
        <w:ind w:firstLine="360"/>
        <w:jc w:val="center"/>
      </w:pPr>
      <w:r>
        <w:rPr>
          <w:noProof/>
        </w:rPr>
        <w:drawing>
          <wp:inline distT="0" distB="0" distL="0" distR="0" wp14:anchorId="16C570BA" wp14:editId="1B163C1E">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46DD9B8F" w14:textId="1914463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p>
    <w:p w14:paraId="21B1020D" w14:textId="77777777" w:rsidR="00301FC8" w:rsidRDefault="00301FC8" w:rsidP="00301FC8">
      <w:pPr>
        <w:ind w:firstLine="360"/>
        <w:jc w:val="center"/>
        <w:rPr>
          <w:lang w:val="en-US"/>
        </w:rPr>
      </w:pPr>
    </w:p>
    <w:p w14:paraId="01137193" w14:textId="2A855936" w:rsidR="00301FC8" w:rsidRDefault="00301FC8" w:rsidP="00301FC8">
      <w:pPr>
        <w:ind w:firstLine="360"/>
        <w:rPr>
          <w:lang w:val="en-US"/>
        </w:rPr>
      </w:pPr>
      <w:r>
        <w:rPr>
          <w:lang w:val="en-US"/>
        </w:rPr>
        <w:t xml:space="preserve">In Figure 36 and 37 we can see the accuracy of the architecture </w:t>
      </w:r>
      <w:proofErr w:type="spellStart"/>
      <w:r w:rsidR="000C6AFB">
        <w:rPr>
          <w:lang w:val="en-US"/>
        </w:rPr>
        <w:t>Xception</w:t>
      </w:r>
      <w:proofErr w:type="spellEnd"/>
      <w:r>
        <w:rPr>
          <w:lang w:val="en-US"/>
        </w:rPr>
        <w:t xml:space="preserve"> over the train and validation datasets of the dataset sample.</w:t>
      </w:r>
    </w:p>
    <w:p w14:paraId="71AF8D39" w14:textId="2D99BF1D" w:rsidR="00301FC8" w:rsidRDefault="00301FC8" w:rsidP="00301FC8">
      <w:pPr>
        <w:ind w:firstLine="360"/>
        <w:rPr>
          <w:lang w:val="en-US"/>
        </w:rPr>
      </w:pPr>
    </w:p>
    <w:p w14:paraId="18284004" w14:textId="77777777" w:rsidR="0060161E" w:rsidRDefault="003210D3" w:rsidP="0060161E">
      <w:pPr>
        <w:keepNext/>
        <w:ind w:firstLine="360"/>
        <w:jc w:val="center"/>
      </w:pPr>
      <w:r>
        <w:rPr>
          <w:noProof/>
        </w:rPr>
        <w:lastRenderedPageBreak/>
        <w:drawing>
          <wp:inline distT="0" distB="0" distL="0" distR="0" wp14:anchorId="412C3853" wp14:editId="51214413">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7E459991" w14:textId="48C5AB94"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29E3891" w14:textId="4AECE7F2" w:rsidR="003210D3" w:rsidRDefault="003210D3" w:rsidP="00301FC8">
      <w:pPr>
        <w:ind w:firstLine="360"/>
        <w:jc w:val="center"/>
        <w:rPr>
          <w:lang w:val="en-US"/>
        </w:rPr>
      </w:pPr>
    </w:p>
    <w:p w14:paraId="5D193F22" w14:textId="77777777" w:rsidR="0060161E" w:rsidRDefault="003210D3" w:rsidP="0060161E">
      <w:pPr>
        <w:keepNext/>
        <w:ind w:firstLine="360"/>
        <w:jc w:val="center"/>
      </w:pPr>
      <w:r>
        <w:rPr>
          <w:noProof/>
        </w:rPr>
        <w:drawing>
          <wp:inline distT="0" distB="0" distL="0" distR="0" wp14:anchorId="1FA01BED" wp14:editId="7938FE8E">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7D8AFD83" w14:textId="47A9C6EA" w:rsidR="003210D3"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7D9705EE" w14:textId="4F99110E" w:rsidR="003210D3" w:rsidRDefault="003210D3" w:rsidP="007B7E9A">
      <w:pPr>
        <w:ind w:firstLine="360"/>
        <w:jc w:val="both"/>
        <w:rPr>
          <w:lang w:val="en-US"/>
        </w:rPr>
      </w:pPr>
      <w:r>
        <w:rPr>
          <w:lang w:val="en-US"/>
        </w:rPr>
        <w:t xml:space="preserve">In Figure 38 and 39 we can see the accuracy of the architecture </w:t>
      </w:r>
      <w:r w:rsidR="00EF5936">
        <w:rPr>
          <w:lang w:val="en-US"/>
        </w:rPr>
        <w:t>DenseNet-161</w:t>
      </w:r>
      <w:r>
        <w:rPr>
          <w:lang w:val="en-US"/>
        </w:rPr>
        <w:t xml:space="preserve"> over the train and validation datasets of the dataset sample.</w:t>
      </w:r>
    </w:p>
    <w:p w14:paraId="33740D8D" w14:textId="41EEB744" w:rsidR="008E7E24" w:rsidRPr="00D20617" w:rsidRDefault="007B7E9A" w:rsidP="008B28BB">
      <w:pPr>
        <w:ind w:firstLine="360"/>
        <w:jc w:val="both"/>
        <w:rPr>
          <w:lang w:val="en-US"/>
        </w:rPr>
      </w:pPr>
      <w:r>
        <w:rPr>
          <w:lang w:val="en-US"/>
        </w:rPr>
        <w:t>In general, we can see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178" w:name="_Hlk46758036"/>
    </w:p>
    <w:p w14:paraId="44F87A4C" w14:textId="369CCFC0"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13</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8E7E24" w:rsidRPr="009A4A12" w14:paraId="7E6DAAD3"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0638A84D" w14:textId="77777777" w:rsidR="008E7E24" w:rsidRPr="004637E6" w:rsidRDefault="008E7E24" w:rsidP="009F13D3">
            <w:pPr>
              <w:jc w:val="both"/>
              <w:rPr>
                <w:b w:val="0"/>
                <w:bCs w:val="0"/>
              </w:rPr>
            </w:pPr>
            <w:r w:rsidRPr="004637E6">
              <w:rPr>
                <w:b w:val="0"/>
                <w:bCs w:val="0"/>
              </w:rPr>
              <w:t>Model</w:t>
            </w:r>
          </w:p>
        </w:tc>
        <w:tc>
          <w:tcPr>
            <w:tcW w:w="2952" w:type="dxa"/>
          </w:tcPr>
          <w:p w14:paraId="469D4FCA" w14:textId="58E55AA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Average_Accuracy (Training)</w:t>
            </w:r>
            <w:r w:rsidR="003D483F">
              <w:rPr>
                <w:b w:val="0"/>
                <w:bCs w:val="0"/>
                <w:lang w:val="en-US"/>
              </w:rPr>
              <w:t xml:space="preserve"> </w:t>
            </w:r>
            <w:r w:rsidRPr="008E7E24">
              <w:rPr>
                <w:b w:val="0"/>
                <w:bCs w:val="0"/>
                <w:lang w:val="en-US"/>
              </w:rPr>
              <w:t>(higher is better)</w:t>
            </w:r>
          </w:p>
        </w:tc>
        <w:tc>
          <w:tcPr>
            <w:tcW w:w="4115" w:type="dxa"/>
          </w:tcPr>
          <w:p w14:paraId="1C0ACC9B"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Average_accuracy </w:t>
            </w:r>
          </w:p>
          <w:p w14:paraId="6558101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67EFE1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03F5F81" w14:textId="77777777" w:rsidR="008E7E24" w:rsidRDefault="008E7E24" w:rsidP="009F13D3">
            <w:pPr>
              <w:jc w:val="both"/>
            </w:pPr>
            <w:r>
              <w:t>Resnet152</w:t>
            </w:r>
          </w:p>
        </w:tc>
        <w:tc>
          <w:tcPr>
            <w:tcW w:w="2952" w:type="dxa"/>
          </w:tcPr>
          <w:p w14:paraId="2A3FC5A3"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5B388F">
              <w:rPr>
                <w:rFonts w:ascii="Helvetica" w:hAnsi="Helvetica" w:cs="Helvetica"/>
                <w:b/>
                <w:bCs/>
                <w:color w:val="333333"/>
                <w:sz w:val="20"/>
                <w:szCs w:val="20"/>
                <w:shd w:val="clear" w:color="auto" w:fill="F5F5F5"/>
              </w:rPr>
              <w:t>0.9934715821812596</w:t>
            </w:r>
          </w:p>
        </w:tc>
        <w:tc>
          <w:tcPr>
            <w:tcW w:w="4115" w:type="dxa"/>
          </w:tcPr>
          <w:p w14:paraId="6B8DB5A9"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sidRPr="005B388F">
              <w:rPr>
                <w:rFonts w:ascii="Helvetica" w:hAnsi="Helvetica" w:cs="Helvetica"/>
                <w:b/>
                <w:bCs/>
                <w:color w:val="333333"/>
                <w:sz w:val="20"/>
                <w:szCs w:val="20"/>
                <w:shd w:val="clear" w:color="auto" w:fill="F5F5F5"/>
              </w:rPr>
              <w:t>0.2134408602150538</w:t>
            </w:r>
          </w:p>
        </w:tc>
      </w:tr>
      <w:tr w:rsidR="008E7E24" w14:paraId="35CD9C1D"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40E7AA20" w14:textId="77777777" w:rsidR="008E7E24" w:rsidRDefault="008E7E24" w:rsidP="009F13D3">
            <w:pPr>
              <w:jc w:val="both"/>
            </w:pPr>
            <w:r>
              <w:t>Inceptionv3</w:t>
            </w:r>
          </w:p>
        </w:tc>
        <w:tc>
          <w:tcPr>
            <w:tcW w:w="2952" w:type="dxa"/>
          </w:tcPr>
          <w:p w14:paraId="127676AD"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0.8842549923195083</w:t>
            </w:r>
          </w:p>
        </w:tc>
        <w:tc>
          <w:tcPr>
            <w:tcW w:w="4115" w:type="dxa"/>
          </w:tcPr>
          <w:p w14:paraId="65B397A6" w14:textId="77777777" w:rsidR="008E7E2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0.14193548387096772</w:t>
            </w:r>
          </w:p>
        </w:tc>
      </w:tr>
      <w:tr w:rsidR="008E7E24" w14:paraId="5BBB3238"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BEAD216" w14:textId="77777777" w:rsidR="008E7E24" w:rsidRDefault="008E7E24" w:rsidP="009F13D3">
            <w:pPr>
              <w:jc w:val="both"/>
            </w:pPr>
            <w:r>
              <w:t>exception</w:t>
            </w:r>
          </w:p>
        </w:tc>
        <w:tc>
          <w:tcPr>
            <w:tcW w:w="2952" w:type="dxa"/>
          </w:tcPr>
          <w:p w14:paraId="6A8A6FC1"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0.8195084485407065</w:t>
            </w:r>
          </w:p>
        </w:tc>
        <w:tc>
          <w:tcPr>
            <w:tcW w:w="4115" w:type="dxa"/>
          </w:tcPr>
          <w:p w14:paraId="5BEE302E" w14:textId="77777777" w:rsidR="008E7E24" w:rsidRPr="005E4DD5"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0.15161290322580648</w:t>
            </w:r>
          </w:p>
        </w:tc>
      </w:tr>
      <w:tr w:rsidR="008E7E24" w14:paraId="0C3E67F5"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3782828F" w14:textId="77777777" w:rsidR="008E7E24" w:rsidRDefault="008E7E24" w:rsidP="009F13D3">
            <w:pPr>
              <w:jc w:val="both"/>
            </w:pPr>
            <w:r>
              <w:t>Densenet161</w:t>
            </w:r>
          </w:p>
        </w:tc>
        <w:tc>
          <w:tcPr>
            <w:tcW w:w="2952" w:type="dxa"/>
          </w:tcPr>
          <w:p w14:paraId="24D7773A" w14:textId="77777777" w:rsidR="008E7E24" w:rsidRPr="00EC0F2B"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0.8812596006144391</w:t>
            </w:r>
          </w:p>
        </w:tc>
        <w:tc>
          <w:tcPr>
            <w:tcW w:w="4115" w:type="dxa"/>
          </w:tcPr>
          <w:p w14:paraId="7905A649" w14:textId="77777777" w:rsidR="008E7E2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0.10295698924731186</w:t>
            </w:r>
          </w:p>
          <w:p w14:paraId="68C943E4" w14:textId="77777777" w:rsidR="008E7E24" w:rsidRPr="00E14EB4" w:rsidRDefault="008E7E24" w:rsidP="009F13D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p>
        </w:tc>
      </w:tr>
    </w:tbl>
    <w:p w14:paraId="5126EB95" w14:textId="77777777" w:rsidR="008E7E24" w:rsidRDefault="008E7E24" w:rsidP="008E7E24">
      <w:pPr>
        <w:jc w:val="both"/>
      </w:pPr>
    </w:p>
    <w:p w14:paraId="514AD8D8" w14:textId="5F41EDB6"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AA4B69">
        <w:rPr>
          <w:noProof/>
          <w:lang w:val="en-US"/>
        </w:rPr>
        <w:t>14</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8E7E24" w:rsidRPr="009A4A12" w14:paraId="4589E525" w14:textId="77777777" w:rsidTr="008E7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5D289B34" w14:textId="77777777" w:rsidR="008E7E24" w:rsidRPr="004637E6" w:rsidRDefault="008E7E24" w:rsidP="009F13D3">
            <w:pPr>
              <w:jc w:val="both"/>
              <w:rPr>
                <w:b w:val="0"/>
                <w:bCs w:val="0"/>
              </w:rPr>
            </w:pPr>
            <w:r w:rsidRPr="004637E6">
              <w:rPr>
                <w:b w:val="0"/>
                <w:bCs w:val="0"/>
              </w:rPr>
              <w:t>Model</w:t>
            </w:r>
          </w:p>
        </w:tc>
        <w:tc>
          <w:tcPr>
            <w:tcW w:w="2951" w:type="dxa"/>
          </w:tcPr>
          <w:p w14:paraId="79D6FF31" w14:textId="492B2066"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Max_Accuracy (Training)</w:t>
            </w:r>
            <w:r w:rsidR="00776F6C">
              <w:rPr>
                <w:lang w:val="en-US"/>
              </w:rPr>
              <w:t xml:space="preserve"> </w:t>
            </w:r>
            <w:r w:rsidRPr="008E7E24">
              <w:rPr>
                <w:lang w:val="en-US"/>
              </w:rPr>
              <w:t>(higher is better)</w:t>
            </w:r>
          </w:p>
        </w:tc>
        <w:tc>
          <w:tcPr>
            <w:tcW w:w="4112" w:type="dxa"/>
          </w:tcPr>
          <w:p w14:paraId="4808EAD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lang w:val="en-US"/>
              </w:rPr>
              <w:t xml:space="preserve">max_accuracy </w:t>
            </w:r>
          </w:p>
          <w:p w14:paraId="1925430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(validation) (higher is better)</w:t>
            </w:r>
          </w:p>
        </w:tc>
      </w:tr>
      <w:tr w:rsidR="008E7E24" w:rsidRPr="005B388F" w14:paraId="48A20BF8"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77FCC32" w14:textId="77777777" w:rsidR="008E7E24" w:rsidRDefault="008E7E24" w:rsidP="009F13D3">
            <w:pPr>
              <w:jc w:val="both"/>
            </w:pPr>
            <w:r>
              <w:t>Resnet152</w:t>
            </w:r>
          </w:p>
        </w:tc>
        <w:tc>
          <w:tcPr>
            <w:tcW w:w="2951" w:type="dxa"/>
          </w:tcPr>
          <w:p w14:paraId="5CC98A68"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b/>
                <w:bCs/>
              </w:rPr>
            </w:pPr>
            <w:r>
              <w:rPr>
                <w:rFonts w:ascii="Helvetica" w:hAnsi="Helvetica" w:cs="Helvetica"/>
                <w:b/>
                <w:bCs/>
                <w:color w:val="333333"/>
                <w:sz w:val="20"/>
                <w:szCs w:val="20"/>
                <w:shd w:val="clear" w:color="auto" w:fill="F5F5F5"/>
              </w:rPr>
              <w:t>1</w:t>
            </w:r>
          </w:p>
        </w:tc>
        <w:tc>
          <w:tcPr>
            <w:tcW w:w="4112" w:type="dxa"/>
          </w:tcPr>
          <w:p w14:paraId="3ACF955E" w14:textId="77777777" w:rsidR="008E7E24" w:rsidRPr="005B388F"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5F5F5"/>
              </w:rPr>
              <w:t>1</w:t>
            </w:r>
          </w:p>
        </w:tc>
      </w:tr>
      <w:tr w:rsidR="008E7E24" w:rsidRPr="00E20752" w14:paraId="3B819A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0BB1F440" w14:textId="77777777" w:rsidR="008E7E24" w:rsidRDefault="008E7E24" w:rsidP="009F13D3">
            <w:pPr>
              <w:jc w:val="both"/>
            </w:pPr>
            <w:r>
              <w:t>Inceptionv3</w:t>
            </w:r>
          </w:p>
        </w:tc>
        <w:tc>
          <w:tcPr>
            <w:tcW w:w="2951" w:type="dxa"/>
          </w:tcPr>
          <w:p w14:paraId="44F3F5D8"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5E2B3AF4"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975B5C" w14:paraId="04F786D4"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611F87E" w14:textId="77777777" w:rsidR="008E7E24" w:rsidRDefault="008E7E24" w:rsidP="009F13D3">
            <w:pPr>
              <w:jc w:val="both"/>
            </w:pPr>
            <w:r>
              <w:t>exception</w:t>
            </w:r>
          </w:p>
        </w:tc>
        <w:tc>
          <w:tcPr>
            <w:tcW w:w="2951" w:type="dxa"/>
          </w:tcPr>
          <w:p w14:paraId="2A76F69B" w14:textId="77777777" w:rsidR="008E7E24" w:rsidRPr="007D42E0"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30DF6377"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E14EB4" w14:paraId="019550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26FC2824" w14:textId="77777777" w:rsidR="008E7E24" w:rsidRDefault="008E7E24" w:rsidP="009F13D3">
            <w:pPr>
              <w:jc w:val="both"/>
            </w:pPr>
            <w:r>
              <w:t>Densenet161</w:t>
            </w:r>
          </w:p>
        </w:tc>
        <w:tc>
          <w:tcPr>
            <w:tcW w:w="2951" w:type="dxa"/>
          </w:tcPr>
          <w:p w14:paraId="329CBE9A" w14:textId="77777777" w:rsidR="008E7E24" w:rsidRPr="007D42E0" w:rsidRDefault="008E7E24" w:rsidP="009F13D3">
            <w:pPr>
              <w:cnfStyle w:val="000000000000" w:firstRow="0" w:lastRow="0" w:firstColumn="0" w:lastColumn="0" w:oddVBand="0" w:evenVBand="0" w:oddHBand="0" w:evenHBand="0" w:firstRowFirstColumn="0" w:firstRowLastColumn="0" w:lastRowFirstColumn="0" w:lastRowLastColumn="0"/>
              <w:rPr>
                <w:b/>
                <w:bCs/>
              </w:rPr>
            </w:pPr>
            <w:r w:rsidRPr="007D42E0">
              <w:rPr>
                <w:rFonts w:ascii="Helvetica" w:hAnsi="Helvetica" w:cs="Helvetica"/>
                <w:b/>
                <w:bCs/>
                <w:color w:val="333333"/>
                <w:sz w:val="20"/>
                <w:szCs w:val="20"/>
                <w:shd w:val="clear" w:color="auto" w:fill="F5F5F5"/>
              </w:rPr>
              <w:t>1</w:t>
            </w:r>
          </w:p>
        </w:tc>
        <w:tc>
          <w:tcPr>
            <w:tcW w:w="4112" w:type="dxa"/>
          </w:tcPr>
          <w:p w14:paraId="4248E566"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0.6</w:t>
            </w:r>
          </w:p>
        </w:tc>
      </w:tr>
    </w:tbl>
    <w:p w14:paraId="017DDF9A" w14:textId="77777777" w:rsidR="008E7E24" w:rsidRDefault="008E7E24" w:rsidP="000901E8"/>
    <w:p w14:paraId="18E69295" w14:textId="6A8497DE" w:rsidR="00B26171" w:rsidRPr="000901E8" w:rsidRDefault="00B26171" w:rsidP="00B26171">
      <w:pPr>
        <w:pStyle w:val="Descripcin"/>
        <w:keepNext/>
        <w:jc w:val="center"/>
        <w:rPr>
          <w:lang w:val="en-US"/>
        </w:rPr>
      </w:pPr>
      <w:r w:rsidRPr="000901E8">
        <w:rPr>
          <w:lang w:val="en-US"/>
        </w:rPr>
        <w:lastRenderedPageBreak/>
        <w:t xml:space="preserve">Table </w:t>
      </w:r>
      <w:r>
        <w:fldChar w:fldCharType="begin"/>
      </w:r>
      <w:r w:rsidRPr="000901E8">
        <w:rPr>
          <w:lang w:val="en-US"/>
        </w:rPr>
        <w:instrText xml:space="preserve"> SEQ Table \* ARABIC </w:instrText>
      </w:r>
      <w:r>
        <w:fldChar w:fldCharType="separate"/>
      </w:r>
      <w:r w:rsidR="00AA4B69">
        <w:rPr>
          <w:noProof/>
          <w:lang w:val="en-US"/>
        </w:rPr>
        <w:t>15</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8E7E24" w:rsidRPr="009A4A12" w14:paraId="5C085561"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54F7B969" w14:textId="77777777" w:rsidR="008E7E24" w:rsidRPr="004637E6" w:rsidRDefault="008E7E24" w:rsidP="009F13D3">
            <w:pPr>
              <w:jc w:val="both"/>
              <w:rPr>
                <w:b w:val="0"/>
                <w:bCs w:val="0"/>
              </w:rPr>
            </w:pPr>
            <w:r w:rsidRPr="004637E6">
              <w:rPr>
                <w:b w:val="0"/>
                <w:bCs w:val="0"/>
              </w:rPr>
              <w:t>Model</w:t>
            </w:r>
          </w:p>
        </w:tc>
        <w:tc>
          <w:tcPr>
            <w:tcW w:w="2941" w:type="dxa"/>
          </w:tcPr>
          <w:p w14:paraId="3E90E044" w14:textId="7FAA692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MIN_Accuracy (Training)</w:t>
            </w:r>
            <w:r w:rsidR="0068762A">
              <w:rPr>
                <w:b w:val="0"/>
                <w:bCs w:val="0"/>
                <w:lang w:val="en-US"/>
              </w:rPr>
              <w:t xml:space="preserve"> </w:t>
            </w:r>
            <w:r w:rsidRPr="008E7E24">
              <w:rPr>
                <w:b w:val="0"/>
                <w:bCs w:val="0"/>
                <w:lang w:val="en-US"/>
              </w:rPr>
              <w:t>(higher is better)</w:t>
            </w:r>
          </w:p>
        </w:tc>
        <w:tc>
          <w:tcPr>
            <w:tcW w:w="4121" w:type="dxa"/>
          </w:tcPr>
          <w:p w14:paraId="56F85DF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mIN_accuracy </w:t>
            </w:r>
          </w:p>
          <w:p w14:paraId="11393DE6"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93F45D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6C04640" w14:textId="77777777" w:rsidR="008E7E24" w:rsidRDefault="008E7E24" w:rsidP="009F13D3">
            <w:pPr>
              <w:jc w:val="both"/>
            </w:pPr>
            <w:r>
              <w:t>Resnet152</w:t>
            </w:r>
          </w:p>
        </w:tc>
        <w:tc>
          <w:tcPr>
            <w:tcW w:w="2941" w:type="dxa"/>
          </w:tcPr>
          <w:p w14:paraId="5953E130"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b/>
                <w:bCs/>
              </w:rPr>
            </w:pPr>
            <w:r w:rsidRPr="001C6863">
              <w:rPr>
                <w:rFonts w:ascii="Helvetica" w:hAnsi="Helvetica" w:cs="Helvetica"/>
                <w:b/>
                <w:bCs/>
                <w:color w:val="333333"/>
                <w:sz w:val="20"/>
                <w:szCs w:val="20"/>
                <w:shd w:val="clear" w:color="auto" w:fill="FFFFFF"/>
              </w:rPr>
              <w:t>0.8666666666666667</w:t>
            </w:r>
          </w:p>
        </w:tc>
        <w:tc>
          <w:tcPr>
            <w:tcW w:w="4121" w:type="dxa"/>
          </w:tcPr>
          <w:p w14:paraId="01F2C369"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sidRPr="001C6863">
              <w:rPr>
                <w:rFonts w:ascii="Helvetica" w:hAnsi="Helvetica" w:cs="Helvetica"/>
                <w:color w:val="333333"/>
                <w:sz w:val="20"/>
                <w:szCs w:val="20"/>
                <w:shd w:val="clear" w:color="auto" w:fill="FFFFFF"/>
              </w:rPr>
              <w:t>0</w:t>
            </w:r>
          </w:p>
        </w:tc>
      </w:tr>
      <w:tr w:rsidR="008E7E24" w14:paraId="79F541FD"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6B6854BA" w14:textId="77777777" w:rsidR="008E7E24" w:rsidRDefault="008E7E24" w:rsidP="009F13D3">
            <w:pPr>
              <w:jc w:val="both"/>
            </w:pPr>
            <w:r>
              <w:t>Inceptionv3</w:t>
            </w:r>
          </w:p>
        </w:tc>
        <w:tc>
          <w:tcPr>
            <w:tcW w:w="2941" w:type="dxa"/>
          </w:tcPr>
          <w:p w14:paraId="1C8756D0"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5714285714285714</w:t>
            </w:r>
          </w:p>
        </w:tc>
        <w:tc>
          <w:tcPr>
            <w:tcW w:w="4121" w:type="dxa"/>
          </w:tcPr>
          <w:p w14:paraId="0F1A2B21" w14:textId="77777777" w:rsidR="008E7E24" w:rsidRPr="00E20752" w:rsidRDefault="008E7E24" w:rsidP="009F13D3">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6607BB90"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50F17F2B" w14:textId="77777777" w:rsidR="008E7E24" w:rsidRDefault="008E7E24" w:rsidP="009F13D3">
            <w:pPr>
              <w:jc w:val="both"/>
            </w:pPr>
            <w:r>
              <w:t>exception</w:t>
            </w:r>
          </w:p>
        </w:tc>
        <w:tc>
          <w:tcPr>
            <w:tcW w:w="2941" w:type="dxa"/>
          </w:tcPr>
          <w:p w14:paraId="5BA882FD" w14:textId="77777777" w:rsidR="008E7E24" w:rsidRPr="001C6863" w:rsidRDefault="008E7E24" w:rsidP="009F13D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3333333333333333</w:t>
            </w:r>
          </w:p>
        </w:tc>
        <w:tc>
          <w:tcPr>
            <w:tcW w:w="4121" w:type="dxa"/>
          </w:tcPr>
          <w:p w14:paraId="6AB6131A" w14:textId="77777777" w:rsidR="008E7E24" w:rsidRPr="00975B5C" w:rsidRDefault="008E7E24" w:rsidP="009F13D3">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20895C18"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51B36B76" w14:textId="77777777" w:rsidR="008E7E24" w:rsidRDefault="008E7E24" w:rsidP="009F13D3">
            <w:pPr>
              <w:jc w:val="both"/>
            </w:pPr>
            <w:r>
              <w:t>Densenet161</w:t>
            </w:r>
          </w:p>
        </w:tc>
        <w:tc>
          <w:tcPr>
            <w:tcW w:w="2941" w:type="dxa"/>
          </w:tcPr>
          <w:p w14:paraId="6B2E7A23" w14:textId="77777777" w:rsidR="008E7E24" w:rsidRPr="001C6863" w:rsidRDefault="008E7E24" w:rsidP="009F13D3">
            <w:pPr>
              <w:cnfStyle w:val="000000000000" w:firstRow="0" w:lastRow="0" w:firstColumn="0" w:lastColumn="0" w:oddVBand="0" w:evenVBand="0" w:oddHBand="0" w:evenHBand="0" w:firstRowFirstColumn="0" w:firstRowLastColumn="0" w:lastRowFirstColumn="0" w:lastRowLastColumn="0"/>
            </w:pPr>
            <w:r w:rsidRPr="001C6863">
              <w:t>0.6</w:t>
            </w:r>
          </w:p>
        </w:tc>
        <w:tc>
          <w:tcPr>
            <w:tcW w:w="4121" w:type="dxa"/>
          </w:tcPr>
          <w:p w14:paraId="71107C9C" w14:textId="77777777" w:rsidR="008E7E24" w:rsidRPr="00E14EB4" w:rsidRDefault="008E7E24" w:rsidP="009F13D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w:t>
            </w:r>
          </w:p>
        </w:tc>
      </w:tr>
    </w:tbl>
    <w:p w14:paraId="0AEC3DE3" w14:textId="77777777" w:rsidR="008E7E24" w:rsidRPr="00E20726" w:rsidRDefault="008E7E24" w:rsidP="008E7E24">
      <w:pPr>
        <w:jc w:val="both"/>
        <w:rPr>
          <w:u w:val="single"/>
        </w:rPr>
      </w:pPr>
    </w:p>
    <w:p w14:paraId="10DCFCCE" w14:textId="4A7315BC"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16</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9A4A12" w14:paraId="529F8EBF"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E0B9873" w14:textId="77777777" w:rsidR="008E7E24" w:rsidRPr="004637E6" w:rsidRDefault="008E7E24" w:rsidP="009F13D3">
            <w:pPr>
              <w:jc w:val="both"/>
              <w:rPr>
                <w:b w:val="0"/>
                <w:bCs w:val="0"/>
              </w:rPr>
            </w:pPr>
            <w:r w:rsidRPr="004637E6">
              <w:rPr>
                <w:b w:val="0"/>
                <w:bCs w:val="0"/>
              </w:rPr>
              <w:t>Model</w:t>
            </w:r>
          </w:p>
        </w:tc>
        <w:tc>
          <w:tcPr>
            <w:tcW w:w="2912" w:type="dxa"/>
          </w:tcPr>
          <w:p w14:paraId="3DE42F3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F1_score</w:t>
            </w:r>
          </w:p>
          <w:p w14:paraId="75F36C93"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1699345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F1_score                </w:t>
            </w:r>
          </w:p>
          <w:p w14:paraId="0E78FD71"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F1CB5C8"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E342627" w14:textId="77777777" w:rsidR="008E7E24" w:rsidRDefault="008E7E24" w:rsidP="009F13D3">
            <w:pPr>
              <w:jc w:val="both"/>
            </w:pPr>
            <w:r>
              <w:t>Resnet152</w:t>
            </w:r>
          </w:p>
        </w:tc>
        <w:tc>
          <w:tcPr>
            <w:tcW w:w="2912" w:type="dxa"/>
          </w:tcPr>
          <w:p w14:paraId="41A88E2B"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0.9934928041549645</w:t>
            </w:r>
          </w:p>
        </w:tc>
        <w:tc>
          <w:tcPr>
            <w:tcW w:w="4151" w:type="dxa"/>
          </w:tcPr>
          <w:p w14:paraId="7A62E5F4"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0.20485367075515398</w:t>
            </w:r>
          </w:p>
        </w:tc>
      </w:tr>
      <w:tr w:rsidR="008E7E24" w14:paraId="7B3DA609"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B76821D" w14:textId="77777777" w:rsidR="008E7E24" w:rsidRDefault="008E7E24" w:rsidP="009F13D3">
            <w:pPr>
              <w:jc w:val="both"/>
            </w:pPr>
            <w:r>
              <w:t>Inceptionv3</w:t>
            </w:r>
          </w:p>
        </w:tc>
        <w:tc>
          <w:tcPr>
            <w:tcW w:w="2912" w:type="dxa"/>
          </w:tcPr>
          <w:p w14:paraId="1C6A5ED1"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8806B3">
              <w:rPr>
                <w:rFonts w:asciiTheme="minorHAnsi" w:eastAsiaTheme="minorHAnsi" w:hAnsiTheme="minorHAnsi" w:cstheme="minorBidi"/>
                <w:color w:val="000000"/>
                <w:sz w:val="21"/>
                <w:szCs w:val="21"/>
              </w:rPr>
              <w:t>0.8879849109216635</w:t>
            </w:r>
          </w:p>
        </w:tc>
        <w:tc>
          <w:tcPr>
            <w:tcW w:w="4151" w:type="dxa"/>
          </w:tcPr>
          <w:p w14:paraId="37C427F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0.1373008546820092</w:t>
            </w:r>
          </w:p>
        </w:tc>
      </w:tr>
      <w:tr w:rsidR="008E7E24" w14:paraId="20C02B8F"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717A4C7" w14:textId="77777777" w:rsidR="008E7E24" w:rsidRDefault="008E7E24" w:rsidP="009F13D3">
            <w:pPr>
              <w:jc w:val="both"/>
            </w:pPr>
            <w:r>
              <w:t>exception</w:t>
            </w:r>
          </w:p>
        </w:tc>
        <w:tc>
          <w:tcPr>
            <w:tcW w:w="2912" w:type="dxa"/>
          </w:tcPr>
          <w:p w14:paraId="3119235C"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0.8187631969460836</w:t>
            </w:r>
          </w:p>
        </w:tc>
        <w:tc>
          <w:tcPr>
            <w:tcW w:w="4151" w:type="dxa"/>
          </w:tcPr>
          <w:p w14:paraId="2C6E5BB0"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0.14215408247666314</w:t>
            </w:r>
          </w:p>
        </w:tc>
      </w:tr>
      <w:tr w:rsidR="008E7E24" w14:paraId="45EFB041"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753BE68" w14:textId="77777777" w:rsidR="008E7E24" w:rsidRDefault="008E7E24" w:rsidP="009F13D3">
            <w:pPr>
              <w:jc w:val="both"/>
            </w:pPr>
            <w:r>
              <w:t>Densenet161</w:t>
            </w:r>
          </w:p>
        </w:tc>
        <w:tc>
          <w:tcPr>
            <w:tcW w:w="2912" w:type="dxa"/>
          </w:tcPr>
          <w:p w14:paraId="32BC4AC3"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0.8827789013863031</w:t>
            </w:r>
          </w:p>
        </w:tc>
        <w:tc>
          <w:tcPr>
            <w:tcW w:w="4151" w:type="dxa"/>
          </w:tcPr>
          <w:p w14:paraId="7C8CF068"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0.08976616145269721</w:t>
            </w:r>
          </w:p>
        </w:tc>
      </w:tr>
    </w:tbl>
    <w:p w14:paraId="17498BCD" w14:textId="77777777" w:rsidR="008E7E24" w:rsidRDefault="008E7E24" w:rsidP="008E7E24">
      <w:pPr>
        <w:jc w:val="both"/>
      </w:pPr>
    </w:p>
    <w:p w14:paraId="136F79A0" w14:textId="3CBB1670"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AA4B69">
        <w:rPr>
          <w:noProof/>
          <w:lang w:val="en-US"/>
        </w:rPr>
        <w:t>17</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9A4A12" w14:paraId="65535BBC"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7B84F74F" w14:textId="77777777" w:rsidR="008E7E24" w:rsidRPr="004637E6" w:rsidRDefault="008E7E24" w:rsidP="009F13D3">
            <w:pPr>
              <w:jc w:val="both"/>
              <w:rPr>
                <w:b w:val="0"/>
                <w:bCs w:val="0"/>
              </w:rPr>
            </w:pPr>
            <w:r w:rsidRPr="004637E6">
              <w:rPr>
                <w:b w:val="0"/>
                <w:bCs w:val="0"/>
              </w:rPr>
              <w:t>Model</w:t>
            </w:r>
          </w:p>
        </w:tc>
        <w:tc>
          <w:tcPr>
            <w:tcW w:w="2939" w:type="dxa"/>
          </w:tcPr>
          <w:p w14:paraId="3710889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1055ACB4"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41CF3BA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46311DDC"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AF0CCB2"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9F31AD5" w14:textId="77777777" w:rsidR="008E7E24" w:rsidRDefault="008E7E24" w:rsidP="009F13D3">
            <w:pPr>
              <w:jc w:val="both"/>
            </w:pPr>
            <w:r>
              <w:t>Resnet152</w:t>
            </w:r>
          </w:p>
        </w:tc>
        <w:tc>
          <w:tcPr>
            <w:tcW w:w="2939" w:type="dxa"/>
          </w:tcPr>
          <w:p w14:paraId="0E592790"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0.006472491909385114</w:t>
            </w:r>
          </w:p>
        </w:tc>
        <w:tc>
          <w:tcPr>
            <w:tcW w:w="4124" w:type="dxa"/>
          </w:tcPr>
          <w:p w14:paraId="0D4F6C0C"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0.7868852459016393</w:t>
            </w:r>
          </w:p>
        </w:tc>
      </w:tr>
      <w:tr w:rsidR="008E7E24" w14:paraId="638E0C6E"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2E99551" w14:textId="77777777" w:rsidR="008E7E24" w:rsidRDefault="008E7E24" w:rsidP="009F13D3">
            <w:pPr>
              <w:jc w:val="both"/>
            </w:pPr>
            <w:r>
              <w:t>Inceptionv3</w:t>
            </w:r>
          </w:p>
        </w:tc>
        <w:tc>
          <w:tcPr>
            <w:tcW w:w="2939" w:type="dxa"/>
          </w:tcPr>
          <w:p w14:paraId="1612174D"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0.11542610571736785</w:t>
            </w:r>
          </w:p>
        </w:tc>
        <w:tc>
          <w:tcPr>
            <w:tcW w:w="4124" w:type="dxa"/>
          </w:tcPr>
          <w:p w14:paraId="4F14946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0.8557377049180328</w:t>
            </w:r>
          </w:p>
        </w:tc>
      </w:tr>
      <w:tr w:rsidR="008E7E24" w14:paraId="3EF96E86"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B7FD012" w14:textId="77777777" w:rsidR="008E7E24" w:rsidRDefault="008E7E24" w:rsidP="009F13D3">
            <w:pPr>
              <w:jc w:val="both"/>
            </w:pPr>
            <w:r>
              <w:t>exception</w:t>
            </w:r>
          </w:p>
        </w:tc>
        <w:tc>
          <w:tcPr>
            <w:tcW w:w="2939" w:type="dxa"/>
          </w:tcPr>
          <w:p w14:paraId="515E22E5"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0.18015102481121897</w:t>
            </w:r>
          </w:p>
        </w:tc>
        <w:tc>
          <w:tcPr>
            <w:tcW w:w="4124" w:type="dxa"/>
          </w:tcPr>
          <w:p w14:paraId="236D9BA9"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0.8491803278688524</w:t>
            </w:r>
          </w:p>
        </w:tc>
      </w:tr>
      <w:tr w:rsidR="008E7E24" w14:paraId="73850226"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211D324" w14:textId="77777777" w:rsidR="008E7E24" w:rsidRDefault="008E7E24" w:rsidP="009F13D3">
            <w:pPr>
              <w:jc w:val="both"/>
            </w:pPr>
            <w:r>
              <w:t>Densenet161</w:t>
            </w:r>
          </w:p>
        </w:tc>
        <w:tc>
          <w:tcPr>
            <w:tcW w:w="2939" w:type="dxa"/>
          </w:tcPr>
          <w:p w14:paraId="00DDB1F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0.1186623516720604</w:t>
            </w:r>
          </w:p>
        </w:tc>
        <w:tc>
          <w:tcPr>
            <w:tcW w:w="4124" w:type="dxa"/>
          </w:tcPr>
          <w:p w14:paraId="540233AB"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0.898360655737705</w:t>
            </w:r>
          </w:p>
        </w:tc>
      </w:tr>
    </w:tbl>
    <w:p w14:paraId="24885CD4" w14:textId="77777777" w:rsidR="00197F88" w:rsidRDefault="00197F88" w:rsidP="008E7E24">
      <w:pPr>
        <w:jc w:val="both"/>
      </w:pPr>
    </w:p>
    <w:p w14:paraId="486E67C5" w14:textId="22DF42BC"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18</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9A4A12" w14:paraId="765A86C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C4BCD8B" w14:textId="77777777" w:rsidR="008E7E24" w:rsidRPr="004637E6" w:rsidRDefault="008E7E24" w:rsidP="009F13D3">
            <w:pPr>
              <w:jc w:val="both"/>
              <w:rPr>
                <w:b w:val="0"/>
                <w:bCs w:val="0"/>
              </w:rPr>
            </w:pPr>
            <w:r w:rsidRPr="004637E6">
              <w:rPr>
                <w:b w:val="0"/>
                <w:bCs w:val="0"/>
              </w:rPr>
              <w:t>Model</w:t>
            </w:r>
          </w:p>
        </w:tc>
        <w:tc>
          <w:tcPr>
            <w:tcW w:w="2912" w:type="dxa"/>
          </w:tcPr>
          <w:p w14:paraId="23191162"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Jaccard_score</w:t>
            </w:r>
          </w:p>
          <w:p w14:paraId="13BCA5C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4731BB6F"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jaccard_score                </w:t>
            </w:r>
          </w:p>
          <w:p w14:paraId="59F064DE"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CE678A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9F1F40A" w14:textId="77777777" w:rsidR="008E7E24" w:rsidRDefault="008E7E24" w:rsidP="009F13D3">
            <w:pPr>
              <w:jc w:val="both"/>
            </w:pPr>
            <w:r>
              <w:t>Resnet152</w:t>
            </w:r>
          </w:p>
        </w:tc>
        <w:tc>
          <w:tcPr>
            <w:tcW w:w="2912" w:type="dxa"/>
          </w:tcPr>
          <w:p w14:paraId="222BD277"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0.9875417909099123</w:t>
            </w:r>
          </w:p>
        </w:tc>
        <w:tc>
          <w:tcPr>
            <w:tcW w:w="4151" w:type="dxa"/>
          </w:tcPr>
          <w:p w14:paraId="0635E6DE" w14:textId="77777777" w:rsidR="008E7E24" w:rsidRPr="00E20726"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0.13806384520081713</w:t>
            </w:r>
          </w:p>
        </w:tc>
      </w:tr>
      <w:tr w:rsidR="008E7E24" w14:paraId="63674067"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10AEE294" w14:textId="77777777" w:rsidR="008E7E24" w:rsidRDefault="008E7E24" w:rsidP="009F13D3">
            <w:pPr>
              <w:jc w:val="both"/>
            </w:pPr>
            <w:r>
              <w:t>Inceptionv3</w:t>
            </w:r>
          </w:p>
        </w:tc>
        <w:tc>
          <w:tcPr>
            <w:tcW w:w="2912" w:type="dxa"/>
          </w:tcPr>
          <w:p w14:paraId="203707AF"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0.8091911196298816</w:t>
            </w:r>
          </w:p>
        </w:tc>
        <w:tc>
          <w:tcPr>
            <w:tcW w:w="4151" w:type="dxa"/>
          </w:tcPr>
          <w:p w14:paraId="7A2E75B9"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0.08992359250592097</w:t>
            </w:r>
          </w:p>
        </w:tc>
      </w:tr>
      <w:tr w:rsidR="008E7E24" w14:paraId="3F4ADB25"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B1E958C" w14:textId="77777777" w:rsidR="008E7E24" w:rsidRDefault="008E7E24" w:rsidP="009F13D3">
            <w:pPr>
              <w:jc w:val="both"/>
            </w:pPr>
            <w:r>
              <w:t>exception</w:t>
            </w:r>
          </w:p>
        </w:tc>
        <w:tc>
          <w:tcPr>
            <w:tcW w:w="2912" w:type="dxa"/>
          </w:tcPr>
          <w:p w14:paraId="2F5BE571"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0.7065833162696866</w:t>
            </w:r>
          </w:p>
        </w:tc>
        <w:tc>
          <w:tcPr>
            <w:tcW w:w="4151" w:type="dxa"/>
          </w:tcPr>
          <w:p w14:paraId="737DE1C3"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0.09127099006131263</w:t>
            </w:r>
          </w:p>
        </w:tc>
      </w:tr>
      <w:tr w:rsidR="008E7E24" w14:paraId="78D79535"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35C5E419" w14:textId="77777777" w:rsidR="008E7E24" w:rsidRDefault="008E7E24" w:rsidP="009F13D3">
            <w:pPr>
              <w:jc w:val="both"/>
            </w:pPr>
            <w:r>
              <w:t>Densenet161</w:t>
            </w:r>
          </w:p>
        </w:tc>
        <w:tc>
          <w:tcPr>
            <w:tcW w:w="2912" w:type="dxa"/>
          </w:tcPr>
          <w:p w14:paraId="03CC5BC4"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0.7984909354221321</w:t>
            </w:r>
          </w:p>
        </w:tc>
        <w:tc>
          <w:tcPr>
            <w:tcW w:w="4151" w:type="dxa"/>
          </w:tcPr>
          <w:p w14:paraId="51E92905"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0.05340519695358405</w:t>
            </w:r>
          </w:p>
        </w:tc>
      </w:tr>
    </w:tbl>
    <w:p w14:paraId="0183FDC8" w14:textId="77777777" w:rsidR="008E7E24" w:rsidRDefault="008E7E24" w:rsidP="008E7E24">
      <w:pPr>
        <w:jc w:val="both"/>
      </w:pPr>
    </w:p>
    <w:p w14:paraId="5E56B850" w14:textId="5A4A0F6B"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00AA4B69">
        <w:rPr>
          <w:noProof/>
          <w:lang w:val="en-US"/>
        </w:rPr>
        <w:t>19</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9A4A12" w14:paraId="0223ECF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FAB87F2" w14:textId="77777777" w:rsidR="008E7E24" w:rsidRPr="004637E6" w:rsidRDefault="008E7E24" w:rsidP="009F13D3">
            <w:pPr>
              <w:jc w:val="both"/>
              <w:rPr>
                <w:b w:val="0"/>
                <w:bCs w:val="0"/>
              </w:rPr>
            </w:pPr>
            <w:r w:rsidRPr="004637E6">
              <w:rPr>
                <w:b w:val="0"/>
                <w:bCs w:val="0"/>
              </w:rPr>
              <w:t>Model</w:t>
            </w:r>
          </w:p>
        </w:tc>
        <w:tc>
          <w:tcPr>
            <w:tcW w:w="2939" w:type="dxa"/>
          </w:tcPr>
          <w:p w14:paraId="328B21C9"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1E9BFD47"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61505DCA"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632AF5C8" w14:textId="77777777" w:rsidR="008E7E24" w:rsidRPr="008E7E24" w:rsidRDefault="008E7E24" w:rsidP="009F13D3">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21C942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746D4D7" w14:textId="77777777" w:rsidR="008E7E24" w:rsidRDefault="008E7E24" w:rsidP="009F13D3">
            <w:pPr>
              <w:jc w:val="both"/>
            </w:pPr>
            <w:r>
              <w:t>Resnet152</w:t>
            </w:r>
          </w:p>
        </w:tc>
        <w:tc>
          <w:tcPr>
            <w:tcW w:w="2939" w:type="dxa"/>
          </w:tcPr>
          <w:p w14:paraId="3360016B"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0.024156280111023325</w:t>
            </w:r>
          </w:p>
        </w:tc>
        <w:tc>
          <w:tcPr>
            <w:tcW w:w="4124" w:type="dxa"/>
          </w:tcPr>
          <w:p w14:paraId="05233107" w14:textId="77777777" w:rsidR="008E7E24" w:rsidRPr="00D41C71" w:rsidRDefault="008E7E24" w:rsidP="009F13D3">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5.692915327122016</w:t>
            </w:r>
          </w:p>
        </w:tc>
      </w:tr>
      <w:tr w:rsidR="008E7E24" w14:paraId="17305EEA"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0D6BDE35" w14:textId="77777777" w:rsidR="008E7E24" w:rsidRDefault="008E7E24" w:rsidP="009F13D3">
            <w:pPr>
              <w:jc w:val="both"/>
            </w:pPr>
            <w:r>
              <w:t>Inceptionv3</w:t>
            </w:r>
          </w:p>
        </w:tc>
        <w:tc>
          <w:tcPr>
            <w:tcW w:w="2939" w:type="dxa"/>
          </w:tcPr>
          <w:p w14:paraId="7E384269" w14:textId="77777777" w:rsidR="008E7E24" w:rsidRPr="008806B3" w:rsidRDefault="008E7E24" w:rsidP="009F13D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A1656F">
              <w:rPr>
                <w:rFonts w:asciiTheme="minorHAnsi" w:eastAsiaTheme="minorHAnsi" w:hAnsiTheme="minorHAnsi" w:cstheme="minorBidi"/>
                <w:color w:val="000000"/>
                <w:sz w:val="21"/>
                <w:szCs w:val="21"/>
              </w:rPr>
              <w:t>0.39418005801246914</w:t>
            </w:r>
          </w:p>
        </w:tc>
        <w:tc>
          <w:tcPr>
            <w:tcW w:w="4124" w:type="dxa"/>
          </w:tcPr>
          <w:p w14:paraId="4F58A7F6"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7.058589225571957</w:t>
            </w:r>
          </w:p>
        </w:tc>
      </w:tr>
      <w:tr w:rsidR="008E7E24" w14:paraId="3BD2CABB"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5B5E29E" w14:textId="77777777" w:rsidR="008E7E24" w:rsidRDefault="008E7E24" w:rsidP="009F13D3">
            <w:pPr>
              <w:jc w:val="both"/>
            </w:pPr>
            <w:r>
              <w:t>exception</w:t>
            </w:r>
          </w:p>
        </w:tc>
        <w:tc>
          <w:tcPr>
            <w:tcW w:w="2939" w:type="dxa"/>
          </w:tcPr>
          <w:p w14:paraId="1DC3964D"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0.6532672608083165</w:t>
            </w:r>
          </w:p>
        </w:tc>
        <w:tc>
          <w:tcPr>
            <w:tcW w:w="4124" w:type="dxa"/>
          </w:tcPr>
          <w:p w14:paraId="7369C5B6" w14:textId="77777777" w:rsidR="008E7E24" w:rsidRPr="008806B3" w:rsidRDefault="008E7E24" w:rsidP="009F13D3">
            <w:pPr>
              <w:cnfStyle w:val="000000100000" w:firstRow="0" w:lastRow="0" w:firstColumn="0" w:lastColumn="0" w:oddVBand="0" w:evenVBand="0" w:oddHBand="1" w:evenHBand="0" w:firstRowFirstColumn="0" w:firstRowLastColumn="0" w:lastRowFirstColumn="0" w:lastRowLastColumn="0"/>
              <w:rPr>
                <w:color w:val="000000"/>
              </w:rPr>
            </w:pPr>
            <w:r>
              <w:rPr>
                <w:color w:val="000000"/>
              </w:rPr>
              <w:t>6.8693384256494685</w:t>
            </w:r>
          </w:p>
        </w:tc>
      </w:tr>
      <w:tr w:rsidR="008E7E24" w14:paraId="391710DB"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20B84C44" w14:textId="77777777" w:rsidR="008E7E24" w:rsidRDefault="008E7E24" w:rsidP="009F13D3">
            <w:pPr>
              <w:jc w:val="both"/>
            </w:pPr>
            <w:r>
              <w:t>Densenet161</w:t>
            </w:r>
          </w:p>
        </w:tc>
        <w:tc>
          <w:tcPr>
            <w:tcW w:w="2939" w:type="dxa"/>
          </w:tcPr>
          <w:p w14:paraId="5952887F"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0.4880079954175008</w:t>
            </w:r>
          </w:p>
        </w:tc>
        <w:tc>
          <w:tcPr>
            <w:tcW w:w="4124" w:type="dxa"/>
          </w:tcPr>
          <w:p w14:paraId="4E4B4807" w14:textId="77777777" w:rsidR="008E7E24" w:rsidRPr="008806B3" w:rsidRDefault="008E7E24" w:rsidP="009F13D3">
            <w:pPr>
              <w:cnfStyle w:val="000000000000" w:firstRow="0" w:lastRow="0" w:firstColumn="0" w:lastColumn="0" w:oddVBand="0" w:evenVBand="0" w:oddHBand="0" w:evenHBand="0" w:firstRowFirstColumn="0" w:firstRowLastColumn="0" w:lastRowFirstColumn="0" w:lastRowLastColumn="0"/>
              <w:rPr>
                <w:color w:val="000000"/>
              </w:rPr>
            </w:pPr>
            <w:r>
              <w:rPr>
                <w:color w:val="000000"/>
              </w:rPr>
              <w:t>11.916597437710259</w:t>
            </w:r>
          </w:p>
        </w:tc>
      </w:tr>
      <w:bookmarkEnd w:id="178"/>
    </w:tbl>
    <w:p w14:paraId="44EE7301" w14:textId="77777777" w:rsidR="008E7E24" w:rsidRPr="001E36F3" w:rsidRDefault="008E7E24" w:rsidP="008E7E24"/>
    <w:p w14:paraId="53EE928B" w14:textId="45B02AEA" w:rsidR="007B7E9A" w:rsidRDefault="007F31E1" w:rsidP="00EE01EB">
      <w:pPr>
        <w:ind w:firstLine="360"/>
        <w:jc w:val="both"/>
        <w:rPr>
          <w:lang w:val="en-US"/>
        </w:rPr>
      </w:pPr>
      <w:r>
        <w:rPr>
          <w:lang w:val="en-US"/>
        </w:rPr>
        <w:lastRenderedPageBreak/>
        <w:t xml:space="preserve">Some metrics were obtained from the trained </w:t>
      </w:r>
      <w:r w:rsidR="000D650F">
        <w:rPr>
          <w:lang w:val="en-US"/>
        </w:rPr>
        <w:t>architectures</w:t>
      </w:r>
      <w:r>
        <w:rPr>
          <w:lang w:val="en-US"/>
        </w:rPr>
        <w:t>.</w:t>
      </w:r>
      <w:r w:rsidR="000D650F">
        <w:rPr>
          <w:lang w:val="en-US"/>
        </w:rPr>
        <w:t xml:space="preserve"> </w:t>
      </w:r>
      <w:r w:rsidR="007857D4">
        <w:rPr>
          <w:lang w:val="en-US"/>
        </w:rPr>
        <w:t>The results are presented from Table 1</w:t>
      </w:r>
      <w:r w:rsidR="00D20617">
        <w:rPr>
          <w:lang w:val="en-US"/>
        </w:rPr>
        <w:t>3</w:t>
      </w:r>
      <w:r w:rsidR="007857D4">
        <w:rPr>
          <w:lang w:val="en-US"/>
        </w:rPr>
        <w:t xml:space="preserve"> </w:t>
      </w:r>
      <w:r w:rsidR="00EE01EB">
        <w:rPr>
          <w:lang w:val="en-US"/>
        </w:rPr>
        <w:t>t</w:t>
      </w:r>
      <w:r w:rsidR="007857D4">
        <w:rPr>
          <w:lang w:val="en-US"/>
        </w:rPr>
        <w:t>o Table 1</w:t>
      </w:r>
      <w:r w:rsidR="00D20617">
        <w:rPr>
          <w:lang w:val="en-US"/>
        </w:rPr>
        <w:t>9</w:t>
      </w:r>
      <w:r w:rsidR="007857D4">
        <w:rPr>
          <w:lang w:val="en-US"/>
        </w:rPr>
        <w:t xml:space="preserve">. </w:t>
      </w:r>
      <w:r w:rsidR="00EE01EB">
        <w:rPr>
          <w:lang w:val="en-US"/>
        </w:rPr>
        <w:t>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r w:rsidR="0004366B">
        <w:rPr>
          <w:lang w:val="en-US"/>
        </w:rPr>
        <w:t>.</w:t>
      </w:r>
    </w:p>
    <w:p w14:paraId="73EF9C36" w14:textId="77777777" w:rsidR="007B7E9A" w:rsidRPr="00C77C78" w:rsidRDefault="007B7E9A" w:rsidP="007B7E9A">
      <w:pPr>
        <w:rPr>
          <w:lang w:val="en-US"/>
        </w:rPr>
      </w:pPr>
    </w:p>
    <w:p w14:paraId="199FD2C3" w14:textId="18F3A22E" w:rsidR="00FA644B" w:rsidRDefault="00FA644B" w:rsidP="00CC3B77">
      <w:pPr>
        <w:pStyle w:val="Ttulo2"/>
        <w:numPr>
          <w:ilvl w:val="1"/>
          <w:numId w:val="1"/>
        </w:numPr>
        <w:rPr>
          <w:rStyle w:val="nfasissutil"/>
          <w:i w:val="0"/>
        </w:rPr>
      </w:pPr>
      <w:r>
        <w:rPr>
          <w:rStyle w:val="nfasissutil"/>
          <w:i w:val="0"/>
        </w:rPr>
        <w:t xml:space="preserve">Full </w:t>
      </w:r>
      <w:proofErr w:type="spellStart"/>
      <w:r>
        <w:rPr>
          <w:rStyle w:val="nfasissutil"/>
          <w:i w:val="0"/>
        </w:rPr>
        <w:t>dataset</w:t>
      </w:r>
      <w:proofErr w:type="spellEnd"/>
      <w:r>
        <w:rPr>
          <w:rStyle w:val="nfasissutil"/>
          <w:i w:val="0"/>
        </w:rPr>
        <w:t xml:space="preserve"> training</w:t>
      </w:r>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179" w:name="_Toc45357506"/>
      <w:r w:rsidRPr="00724BBE">
        <w:rPr>
          <w:rStyle w:val="Ttulo1Car"/>
        </w:rPr>
        <w:t>RESULTADOS Y DISCUSIÓN</w:t>
      </w:r>
      <w:bookmarkEnd w:id="179"/>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180" w:name="_Toc45357507"/>
      <w:r>
        <w:lastRenderedPageBreak/>
        <w:t>Resultados</w:t>
      </w:r>
      <w:bookmarkEnd w:id="180"/>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181" w:name="_Toc45357508"/>
      <w:r>
        <w:t>Discusión</w:t>
      </w:r>
      <w:bookmarkEnd w:id="181"/>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182" w:name="_Toc45357509"/>
      <w:r w:rsidRPr="00724BBE">
        <w:rPr>
          <w:rStyle w:val="Ttulo1Car"/>
        </w:rPr>
        <w:t>CONCLUSIONES</w:t>
      </w:r>
      <w:bookmarkEnd w:id="182"/>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183" w:name="_Toc45357510"/>
      <w:r>
        <w:rPr>
          <w:rStyle w:val="nfasissutil"/>
          <w:i w:val="0"/>
        </w:rPr>
        <w:lastRenderedPageBreak/>
        <w:t>Conclusiones</w:t>
      </w:r>
      <w:bookmarkEnd w:id="183"/>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184" w:name="_Toc45357511"/>
      <w:r>
        <w:rPr>
          <w:rStyle w:val="nfasissutil"/>
          <w:i w:val="0"/>
        </w:rPr>
        <w:t>Future Works</w:t>
      </w:r>
      <w:bookmarkEnd w:id="184"/>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3DB08095" w14:textId="77777777" w:rsidR="000376C1" w:rsidRPr="009A4A12" w:rsidRDefault="000376C1" w:rsidP="00290362">
      <w:pPr>
        <w:pStyle w:val="TtuloIntro"/>
        <w:rPr>
          <w:rStyle w:val="nfasissutil"/>
          <w:i w:val="0"/>
          <w:lang w:val="en-US"/>
        </w:rPr>
      </w:pPr>
      <w:r w:rsidRPr="009A4A12">
        <w:rPr>
          <w:rStyle w:val="nfasissutil"/>
          <w:i w:val="0"/>
          <w:lang w:val="en-US"/>
        </w:rPr>
        <w:lastRenderedPageBreak/>
        <w:t>BIBLIOGRAFÍA</w:t>
      </w:r>
    </w:p>
    <w:p w14:paraId="1590E04C" w14:textId="469DEC21" w:rsidR="00082453" w:rsidRPr="0082559A" w:rsidRDefault="00082453" w:rsidP="0082559A">
      <w:pPr>
        <w:ind w:hanging="480"/>
        <w:rPr>
          <w:rStyle w:val="Hipervnculo"/>
          <w:color w:val="auto"/>
          <w:u w:val="none"/>
        </w:rPr>
      </w:pPr>
      <w:r w:rsidRPr="009A4A12">
        <w:rPr>
          <w:rStyle w:val="nfasissutil"/>
          <w:i w:val="0"/>
          <w:lang w:val="es-MX"/>
        </w:rPr>
        <w:t>[1]</w:t>
      </w:r>
      <w:r w:rsidR="009A4A12" w:rsidRPr="009A4A12">
        <w:t xml:space="preserve"> </w:t>
      </w:r>
      <w:r w:rsidR="009A4A12">
        <w:t xml:space="preserve">Fonatur establece el costo del “rentable” Tren Maya en 139,072 millones de pesos. “Fonatur Establece El Costo Del ‘Rentable’ Tren Maya En 139,072 Millones de Pesos,” </w:t>
      </w:r>
      <w:proofErr w:type="spellStart"/>
      <w:r w:rsidR="009A4A12">
        <w:t>n.d</w:t>
      </w:r>
      <w:proofErr w:type="spellEnd"/>
      <w:r w:rsidR="009A4A12">
        <w:t xml:space="preserve">. </w:t>
      </w:r>
      <w:hyperlink r:id="rId52" w:history="1">
        <w:r w:rsidR="009A4A12">
          <w:rPr>
            <w:rStyle w:val="Hipervnculo"/>
          </w:rPr>
          <w:t>https://www.eleconomista.com.mx/estados/Fonatur-establece-el-costo-del-rentable-Tren-Maya-en-139072-millones-de-pesos-20200108-0081.html</w:t>
        </w:r>
      </w:hyperlink>
      <w:r w:rsidR="009A4A12">
        <w:t>.</w:t>
      </w:r>
    </w:p>
    <w:p w14:paraId="71F973A3" w14:textId="5DA15A5F" w:rsidR="00AA19E1" w:rsidRPr="0082559A" w:rsidRDefault="00082453" w:rsidP="0082559A">
      <w:pPr>
        <w:ind w:hanging="480"/>
        <w:rPr>
          <w:rStyle w:val="nfasissutil"/>
          <w:i w:val="0"/>
          <w:iCs w:val="0"/>
        </w:rPr>
      </w:pPr>
      <w:r w:rsidRPr="009732E0">
        <w:rPr>
          <w:rStyle w:val="nfasissutil"/>
          <w:i w:val="0"/>
          <w:lang w:val="es-MX"/>
        </w:rPr>
        <w:t>[2]</w:t>
      </w:r>
      <w:r w:rsidR="009732E0" w:rsidRPr="009732E0">
        <w:t xml:space="preserve"> </w:t>
      </w:r>
      <w:r w:rsidR="009732E0">
        <w:t xml:space="preserve">Otorgarían 41,300 millones de pesos a Dos Bocas. “Otorgarían 41,300 Millones de Pesos a Dos Bocas,” </w:t>
      </w:r>
      <w:proofErr w:type="spellStart"/>
      <w:r w:rsidR="009732E0">
        <w:t>n.d</w:t>
      </w:r>
      <w:proofErr w:type="spellEnd"/>
      <w:r w:rsidR="009732E0">
        <w:t xml:space="preserve">. </w:t>
      </w:r>
      <w:hyperlink r:id="rId53" w:history="1">
        <w:r w:rsidR="009732E0">
          <w:rPr>
            <w:rStyle w:val="Hipervnculo"/>
          </w:rPr>
          <w:t>https://www.eleconomista.com.mx/empresas/Otorgarian-41300-millones--de-pesos-a-Dos-Bocas-20190909-0020.html</w:t>
        </w:r>
      </w:hyperlink>
      <w:r w:rsidR="009732E0">
        <w:t>.</w:t>
      </w:r>
    </w:p>
    <w:p w14:paraId="09D61E9E" w14:textId="0657A77A" w:rsidR="00CB7F09" w:rsidRPr="00773BE3" w:rsidRDefault="00AA19E1" w:rsidP="00773BE3">
      <w:pPr>
        <w:ind w:hanging="480"/>
        <w:rPr>
          <w:rStyle w:val="nfasissutil"/>
          <w:i w:val="0"/>
          <w:iCs w:val="0"/>
        </w:rPr>
      </w:pPr>
      <w:r>
        <w:rPr>
          <w:rStyle w:val="nfasissutil"/>
          <w:i w:val="0"/>
        </w:rPr>
        <w:t xml:space="preserve">[3] </w:t>
      </w:r>
      <w:r w:rsidR="00773BE3">
        <w:t xml:space="preserve">“Análisis Del Resolutivo SGPA/DGIRA/DG/09965 Del Proyecto ‘Nuevo Aeropuerto Internacional de La Ciudad de México, S. A. de C. V.’ MIA15EM2014V0044,” </w:t>
      </w:r>
      <w:proofErr w:type="spellStart"/>
      <w:r w:rsidR="00773BE3">
        <w:t>n.d</w:t>
      </w:r>
      <w:proofErr w:type="spellEnd"/>
      <w:r w:rsidR="00773BE3">
        <w:t xml:space="preserve">. </w:t>
      </w:r>
      <w:hyperlink r:id="rId54" w:history="1">
        <w:r w:rsidR="00773BE3">
          <w:rPr>
            <w:rStyle w:val="Hipervnculo"/>
          </w:rPr>
          <w:t>https://www.uccs.mx/images/library/analisis_resolutivo_aeropuerto_uccs_2015.pdf</w:t>
        </w:r>
      </w:hyperlink>
      <w:r w:rsidR="00773BE3">
        <w:t>.</w:t>
      </w:r>
    </w:p>
    <w:p w14:paraId="0C8155B5" w14:textId="61CFF1A8" w:rsidR="00544122" w:rsidRDefault="00CB7F09" w:rsidP="00F44BE3">
      <w:pPr>
        <w:ind w:hanging="480"/>
        <w:rPr>
          <w:rStyle w:val="nfasissutil"/>
          <w:i w:val="0"/>
        </w:rPr>
      </w:pPr>
      <w:r>
        <w:rPr>
          <w:rStyle w:val="nfasissutil"/>
          <w:i w:val="0"/>
        </w:rPr>
        <w:t xml:space="preserve">[4] </w:t>
      </w:r>
      <w:r w:rsidR="007E26B7">
        <w:t xml:space="preserve">NUEVO AEROPUERTO INTERNACIONAL DE MÉXICO, UN PROYECTO INDISPENSABLE: RIESGOS Y OPORTUNIDADES. “NUEVO AEROPUERTO INTERNACIONAL DE MÉXICO, UN PROYECTO INDISPENSABLE: RIESGOS Y OPORTUNIDADES,” </w:t>
      </w:r>
      <w:proofErr w:type="spellStart"/>
      <w:r w:rsidR="007E26B7">
        <w:t>n.d</w:t>
      </w:r>
      <w:proofErr w:type="spellEnd"/>
      <w:r w:rsidR="007E26B7">
        <w:t xml:space="preserve">. </w:t>
      </w:r>
      <w:hyperlink r:id="rId55" w:history="1">
        <w:r w:rsidR="007E26B7">
          <w:rPr>
            <w:rStyle w:val="Hipervnculo"/>
          </w:rPr>
          <w:t>https://imco.org.mx/nuevo-aeropuerto-internacional-mexico-proyecto-indispensable-riesgos-oportunidades/?gclid=Cj0KCQjwoub3BRC6ARIsABGhnyaN_vz4zxgkBnO6F3yAd4wnMyOKJSef3mj3_6oBdoxmFo8RlrTva7EaAk6JEALw_wcB</w:t>
        </w:r>
      </w:hyperlink>
      <w:r w:rsidR="007E26B7">
        <w:t>.</w:t>
      </w:r>
    </w:p>
    <w:p w14:paraId="58C1AED5" w14:textId="5918D7B2" w:rsidR="00A91F3E" w:rsidRPr="00F44BE3" w:rsidRDefault="00544122" w:rsidP="00F44BE3">
      <w:pPr>
        <w:ind w:hanging="480"/>
        <w:rPr>
          <w:rStyle w:val="nfasissutil"/>
          <w:i w:val="0"/>
          <w:iCs w:val="0"/>
        </w:rPr>
      </w:pPr>
      <w:r w:rsidRPr="00F44BE3">
        <w:rPr>
          <w:lang w:val="en-US"/>
        </w:rPr>
        <w:t>[5]</w:t>
      </w:r>
      <w:r w:rsidR="00F44BE3" w:rsidRPr="00F44BE3">
        <w:rPr>
          <w:lang w:val="en-US"/>
        </w:rPr>
        <w:t xml:space="preserve"> </w:t>
      </w:r>
      <w:r w:rsidR="00F44BE3" w:rsidRPr="00F44BE3">
        <w:rPr>
          <w:lang w:val="en-US"/>
        </w:rPr>
        <w:t xml:space="preserve">Construction firm for renovations to Mercedes-Benz Superdome approved, renderings released, NOLA.com reports. “Construction Firm for Renovations to Mercedes-Benz Superdome Approved, Renderings Released, NOLA.Com Reports,” n.d. </w:t>
      </w:r>
      <w:hyperlink r:id="rId56" w:history="1">
        <w:r w:rsidR="00F44BE3">
          <w:rPr>
            <w:rStyle w:val="Hipervnculo"/>
          </w:rPr>
          <w:t>https://www.neworleanssaints.com/news/construction-firm-for-renovations-to-mercedes-benz-superdome-approved-renderings</w:t>
        </w:r>
      </w:hyperlink>
      <w:r w:rsidR="00F44BE3">
        <w:t>.</w:t>
      </w:r>
    </w:p>
    <w:p w14:paraId="195D166B" w14:textId="17B95846" w:rsidR="00987979" w:rsidRPr="00F44BE3" w:rsidRDefault="00A91F3E" w:rsidP="00F44BE3">
      <w:pPr>
        <w:ind w:hanging="480"/>
        <w:rPr>
          <w:rStyle w:val="nfasissutil"/>
          <w:i w:val="0"/>
          <w:iCs w:val="0"/>
        </w:rPr>
      </w:pPr>
      <w:r w:rsidRPr="00F44BE3">
        <w:rPr>
          <w:rStyle w:val="nfasissutil"/>
          <w:i w:val="0"/>
          <w:lang w:val="en-US"/>
        </w:rPr>
        <w:t>[6]</w:t>
      </w:r>
      <w:r w:rsidR="00F44BE3" w:rsidRPr="00F44BE3">
        <w:rPr>
          <w:lang w:val="en-US"/>
        </w:rPr>
        <w:t xml:space="preserve"> </w:t>
      </w:r>
      <w:r w:rsidR="00F44BE3" w:rsidRPr="00F44BE3">
        <w:rPr>
          <w:lang w:val="en-US"/>
        </w:rPr>
        <w:t xml:space="preserve">“Large Scale Visual Recognition Challenge (ILSVRC),” n.d. </w:t>
      </w:r>
      <w:hyperlink r:id="rId57" w:history="1">
        <w:r w:rsidR="00F44BE3">
          <w:rPr>
            <w:rStyle w:val="Hipervnculo"/>
          </w:rPr>
          <w:t>http://www.image-net.org/challenges/LSVRC/</w:t>
        </w:r>
      </w:hyperlink>
      <w:r w:rsidR="00F44BE3">
        <w:t>.</w:t>
      </w:r>
    </w:p>
    <w:p w14:paraId="2331D613" w14:textId="75D170A3" w:rsidR="00987979" w:rsidRPr="009A4A12" w:rsidRDefault="00987979" w:rsidP="00FB5DC3">
      <w:pPr>
        <w:ind w:hanging="480"/>
        <w:rPr>
          <w:rStyle w:val="nfasissutil"/>
          <w:i w:val="0"/>
          <w:iCs w:val="0"/>
          <w:lang w:val="en-US"/>
        </w:rPr>
      </w:pPr>
      <w:r w:rsidRPr="00987979">
        <w:rPr>
          <w:rStyle w:val="nfasissutil"/>
          <w:i w:val="0"/>
          <w:lang w:val="en-US"/>
        </w:rPr>
        <w:t xml:space="preserve">[7] </w:t>
      </w:r>
      <w:r w:rsidR="00FB5DC3" w:rsidRPr="00FB5DC3">
        <w:rPr>
          <w:lang w:val="en-US"/>
        </w:rPr>
        <w:t xml:space="preserve">Pritt, Mark, and Gary </w:t>
      </w:r>
      <w:proofErr w:type="spellStart"/>
      <w:r w:rsidR="00FB5DC3" w:rsidRPr="00FB5DC3">
        <w:rPr>
          <w:lang w:val="en-US"/>
        </w:rPr>
        <w:t>Chern</w:t>
      </w:r>
      <w:proofErr w:type="spellEnd"/>
      <w:r w:rsidR="00FB5DC3" w:rsidRPr="00FB5DC3">
        <w:rPr>
          <w:lang w:val="en-US"/>
        </w:rPr>
        <w:t xml:space="preserve">. “Satellite Image Classification with Deep Learning.” In </w:t>
      </w:r>
      <w:r w:rsidR="00FB5DC3" w:rsidRPr="00FB5DC3">
        <w:rPr>
          <w:i/>
          <w:iCs/>
          <w:lang w:val="en-US"/>
        </w:rPr>
        <w:t>2017 IEEE Applied Imagery Pattern Recognition Workshop (AIPR)</w:t>
      </w:r>
      <w:r w:rsidR="00FB5DC3" w:rsidRPr="00FB5DC3">
        <w:rPr>
          <w:lang w:val="en-US"/>
        </w:rPr>
        <w:t xml:space="preserve">, 1–7. Washington, DC, USA: IEEE, 2017. </w:t>
      </w:r>
      <w:hyperlink r:id="rId58" w:history="1">
        <w:r w:rsidR="00FB5DC3" w:rsidRPr="009A4A12">
          <w:rPr>
            <w:rStyle w:val="Hipervnculo"/>
            <w:lang w:val="en-US"/>
          </w:rPr>
          <w:t>https://doi.org/10.1109/AIPR.2017.8457969</w:t>
        </w:r>
      </w:hyperlink>
      <w:r w:rsidR="00FB5DC3" w:rsidRPr="009A4A12">
        <w:rPr>
          <w:lang w:val="en-US"/>
        </w:rPr>
        <w:t>.</w:t>
      </w:r>
    </w:p>
    <w:p w14:paraId="49EE4A27" w14:textId="16A58F40" w:rsidR="00EF3851" w:rsidRPr="009A4A12" w:rsidRDefault="00EF3851" w:rsidP="00FB5DC3">
      <w:pPr>
        <w:ind w:hanging="480"/>
        <w:rPr>
          <w:lang w:val="en-US"/>
        </w:rPr>
      </w:pPr>
      <w:r>
        <w:rPr>
          <w:lang w:val="en-US"/>
        </w:rPr>
        <w:t>[8]</w:t>
      </w:r>
      <w:r w:rsidR="00FB5DC3" w:rsidRPr="00FB5DC3">
        <w:rPr>
          <w:lang w:val="en-US"/>
        </w:rPr>
        <w:t xml:space="preserve"> He, </w:t>
      </w:r>
      <w:proofErr w:type="spellStart"/>
      <w:r w:rsidR="00FB5DC3" w:rsidRPr="00FB5DC3">
        <w:rPr>
          <w:lang w:val="en-US"/>
        </w:rPr>
        <w:t>Kaiming</w:t>
      </w:r>
      <w:proofErr w:type="spellEnd"/>
      <w:r w:rsidR="00FB5DC3" w:rsidRPr="00FB5DC3">
        <w:rPr>
          <w:lang w:val="en-US"/>
        </w:rPr>
        <w:t xml:space="preserve">, </w:t>
      </w:r>
      <w:proofErr w:type="spellStart"/>
      <w:r w:rsidR="00FB5DC3" w:rsidRPr="00FB5DC3">
        <w:rPr>
          <w:lang w:val="en-US"/>
        </w:rPr>
        <w:t>Xiangyu</w:t>
      </w:r>
      <w:proofErr w:type="spellEnd"/>
      <w:r w:rsidR="00FB5DC3" w:rsidRPr="00FB5DC3">
        <w:rPr>
          <w:lang w:val="en-US"/>
        </w:rPr>
        <w:t xml:space="preserve"> Zhang, </w:t>
      </w:r>
      <w:proofErr w:type="spellStart"/>
      <w:r w:rsidR="00FB5DC3" w:rsidRPr="00FB5DC3">
        <w:rPr>
          <w:lang w:val="en-US"/>
        </w:rPr>
        <w:t>Shaoqing</w:t>
      </w:r>
      <w:proofErr w:type="spellEnd"/>
      <w:r w:rsidR="00FB5DC3" w:rsidRPr="00FB5DC3">
        <w:rPr>
          <w:lang w:val="en-US"/>
        </w:rPr>
        <w:t xml:space="preserve"> Ren, and Jian Sun. “Deep Residual Learning for Image Recognition.” </w:t>
      </w:r>
      <w:r w:rsidR="00FB5DC3" w:rsidRPr="009A4A12">
        <w:rPr>
          <w:i/>
          <w:iCs/>
          <w:lang w:val="en-US"/>
        </w:rPr>
        <w:t>ArXiv:1512.03385 [Cs]</w:t>
      </w:r>
      <w:r w:rsidR="00FB5DC3" w:rsidRPr="009A4A12">
        <w:rPr>
          <w:lang w:val="en-US"/>
        </w:rPr>
        <w:t xml:space="preserve">, December 10, 2015. </w:t>
      </w:r>
      <w:hyperlink r:id="rId59" w:history="1">
        <w:r w:rsidR="00FB5DC3" w:rsidRPr="009A4A12">
          <w:rPr>
            <w:rStyle w:val="Hipervnculo"/>
            <w:lang w:val="en-US"/>
          </w:rPr>
          <w:t>http://arxiv.org/abs/1512.03385</w:t>
        </w:r>
      </w:hyperlink>
      <w:r w:rsidR="00FB5DC3" w:rsidRPr="009A4A12">
        <w:rPr>
          <w:lang w:val="en-US"/>
        </w:rPr>
        <w:t>.</w:t>
      </w:r>
    </w:p>
    <w:p w14:paraId="559F9D4C" w14:textId="687553C1" w:rsidR="00EF3851" w:rsidRPr="009A4A12" w:rsidRDefault="00EF3851" w:rsidP="00FB5DC3">
      <w:pPr>
        <w:ind w:hanging="480"/>
        <w:rPr>
          <w:lang w:val="en-US"/>
        </w:rPr>
      </w:pPr>
      <w:r>
        <w:rPr>
          <w:lang w:val="en-US"/>
        </w:rPr>
        <w:t>[9]</w:t>
      </w:r>
      <w:r w:rsidR="00FB5DC3" w:rsidRPr="00FB5DC3">
        <w:rPr>
          <w:lang w:val="en-US"/>
        </w:rPr>
        <w:t xml:space="preserve"> </w:t>
      </w:r>
      <w:proofErr w:type="spellStart"/>
      <w:r w:rsidR="00FB5DC3" w:rsidRPr="00FB5DC3">
        <w:rPr>
          <w:lang w:val="en-US"/>
        </w:rPr>
        <w:t>Szegedy</w:t>
      </w:r>
      <w:proofErr w:type="spellEnd"/>
      <w:r w:rsidR="00FB5DC3" w:rsidRPr="00FB5DC3">
        <w:rPr>
          <w:lang w:val="en-US"/>
        </w:rPr>
        <w:t xml:space="preserve">, Christian, Vincent </w:t>
      </w:r>
      <w:proofErr w:type="spellStart"/>
      <w:r w:rsidR="00FB5DC3" w:rsidRPr="00FB5DC3">
        <w:rPr>
          <w:lang w:val="en-US"/>
        </w:rPr>
        <w:t>Vanhoucke</w:t>
      </w:r>
      <w:proofErr w:type="spellEnd"/>
      <w:r w:rsidR="00FB5DC3" w:rsidRPr="00FB5DC3">
        <w:rPr>
          <w:lang w:val="en-US"/>
        </w:rPr>
        <w:t xml:space="preserve">, Sergey </w:t>
      </w:r>
      <w:proofErr w:type="spellStart"/>
      <w:r w:rsidR="00FB5DC3" w:rsidRPr="00FB5DC3">
        <w:rPr>
          <w:lang w:val="en-US"/>
        </w:rPr>
        <w:t>Ioffe</w:t>
      </w:r>
      <w:proofErr w:type="spellEnd"/>
      <w:r w:rsidR="00FB5DC3" w:rsidRPr="00FB5DC3">
        <w:rPr>
          <w:lang w:val="en-US"/>
        </w:rPr>
        <w:t xml:space="preserve">, Jon </w:t>
      </w:r>
      <w:proofErr w:type="spellStart"/>
      <w:r w:rsidR="00FB5DC3" w:rsidRPr="00FB5DC3">
        <w:rPr>
          <w:lang w:val="en-US"/>
        </w:rPr>
        <w:t>Shlens</w:t>
      </w:r>
      <w:proofErr w:type="spellEnd"/>
      <w:r w:rsidR="00FB5DC3" w:rsidRPr="00FB5DC3">
        <w:rPr>
          <w:lang w:val="en-US"/>
        </w:rPr>
        <w:t xml:space="preserve">, and Zbigniew </w:t>
      </w:r>
      <w:proofErr w:type="spellStart"/>
      <w:r w:rsidR="00FB5DC3" w:rsidRPr="00FB5DC3">
        <w:rPr>
          <w:lang w:val="en-US"/>
        </w:rPr>
        <w:t>Wojna</w:t>
      </w:r>
      <w:proofErr w:type="spellEnd"/>
      <w:r w:rsidR="00FB5DC3" w:rsidRPr="00FB5DC3">
        <w:rPr>
          <w:lang w:val="en-US"/>
        </w:rPr>
        <w:t xml:space="preserve">. “Rethinking the Inception Architecture for Computer Vision.” In </w:t>
      </w:r>
      <w:r w:rsidR="00FB5DC3" w:rsidRPr="00FB5DC3">
        <w:rPr>
          <w:i/>
          <w:iCs/>
          <w:lang w:val="en-US"/>
        </w:rPr>
        <w:t>2016 IEEE Conference on Computer Vision and Pattern Recognition (CVPR)</w:t>
      </w:r>
      <w:r w:rsidR="00FB5DC3" w:rsidRPr="00FB5DC3">
        <w:rPr>
          <w:lang w:val="en-US"/>
        </w:rPr>
        <w:t xml:space="preserve">, 2818–26. </w:t>
      </w:r>
      <w:r w:rsidR="00FB5DC3" w:rsidRPr="009A4A12">
        <w:rPr>
          <w:lang w:val="en-US"/>
        </w:rPr>
        <w:t xml:space="preserve">Las Vegas, NV, USA: IEEE, 2016. </w:t>
      </w:r>
      <w:hyperlink r:id="rId60" w:history="1">
        <w:r w:rsidR="00FB5DC3" w:rsidRPr="009A4A12">
          <w:rPr>
            <w:rStyle w:val="Hipervnculo"/>
            <w:lang w:val="en-US"/>
          </w:rPr>
          <w:t>https://doi.org/10.1109/CVPR.2016.308</w:t>
        </w:r>
      </w:hyperlink>
      <w:r w:rsidR="00FB5DC3" w:rsidRPr="009A4A12">
        <w:rPr>
          <w:lang w:val="en-US"/>
        </w:rPr>
        <w:t>.</w:t>
      </w:r>
    </w:p>
    <w:p w14:paraId="6ACECE98" w14:textId="77777777" w:rsidR="00FB5DC3" w:rsidRPr="00FB5DC3" w:rsidRDefault="00EF3851" w:rsidP="00FB5DC3">
      <w:pPr>
        <w:ind w:hanging="480"/>
        <w:rPr>
          <w:lang w:val="en-US"/>
        </w:rPr>
      </w:pPr>
      <w:r w:rsidRPr="00FB5DC3">
        <w:rPr>
          <w:lang w:val="en-US"/>
        </w:rPr>
        <w:t xml:space="preserve">[10] </w:t>
      </w:r>
      <w:proofErr w:type="spellStart"/>
      <w:r w:rsidR="00FB5DC3" w:rsidRPr="00FB5DC3">
        <w:rPr>
          <w:lang w:val="en-US"/>
        </w:rPr>
        <w:t>Chollet</w:t>
      </w:r>
      <w:proofErr w:type="spellEnd"/>
      <w:r w:rsidR="00FB5DC3" w:rsidRPr="00FB5DC3">
        <w:rPr>
          <w:lang w:val="en-US"/>
        </w:rPr>
        <w:t>, François. “</w:t>
      </w:r>
      <w:proofErr w:type="spellStart"/>
      <w:r w:rsidR="00FB5DC3" w:rsidRPr="00FB5DC3">
        <w:rPr>
          <w:lang w:val="en-US"/>
        </w:rPr>
        <w:t>Xception</w:t>
      </w:r>
      <w:proofErr w:type="spellEnd"/>
      <w:r w:rsidR="00FB5DC3" w:rsidRPr="00FB5DC3">
        <w:rPr>
          <w:lang w:val="en-US"/>
        </w:rPr>
        <w:t xml:space="preserve">: Deep Learning with </w:t>
      </w:r>
      <w:proofErr w:type="spellStart"/>
      <w:r w:rsidR="00FB5DC3" w:rsidRPr="00FB5DC3">
        <w:rPr>
          <w:lang w:val="en-US"/>
        </w:rPr>
        <w:t>Depthwise</w:t>
      </w:r>
      <w:proofErr w:type="spellEnd"/>
      <w:r w:rsidR="00FB5DC3" w:rsidRPr="00FB5DC3">
        <w:rPr>
          <w:lang w:val="en-US"/>
        </w:rPr>
        <w:t xml:space="preserve"> Separable Convolutions.” </w:t>
      </w:r>
      <w:r w:rsidR="00FB5DC3" w:rsidRPr="00FB5DC3">
        <w:rPr>
          <w:i/>
          <w:iCs/>
          <w:lang w:val="en-US"/>
        </w:rPr>
        <w:t>ArXiv:1610.02357 [Cs]</w:t>
      </w:r>
      <w:r w:rsidR="00FB5DC3" w:rsidRPr="00FB5DC3">
        <w:rPr>
          <w:lang w:val="en-US"/>
        </w:rPr>
        <w:t xml:space="preserve">, April 4, 2017. </w:t>
      </w:r>
      <w:hyperlink r:id="rId61" w:history="1">
        <w:r w:rsidR="00FB5DC3" w:rsidRPr="00FB5DC3">
          <w:rPr>
            <w:rStyle w:val="Hipervnculo"/>
            <w:lang w:val="en-US"/>
          </w:rPr>
          <w:t>http://arxiv.org/abs/1610.02357</w:t>
        </w:r>
      </w:hyperlink>
      <w:r w:rsidR="00FB5DC3" w:rsidRPr="00FB5DC3">
        <w:rPr>
          <w:lang w:val="en-US"/>
        </w:rPr>
        <w:t>.</w:t>
      </w:r>
    </w:p>
    <w:p w14:paraId="41FE86E3" w14:textId="3C8C1D63" w:rsidR="00C217DA" w:rsidRDefault="00EF3851" w:rsidP="00266E01">
      <w:pPr>
        <w:ind w:hanging="480"/>
        <w:rPr>
          <w:lang w:val="en-US"/>
        </w:rPr>
      </w:pPr>
      <w:r>
        <w:rPr>
          <w:lang w:val="en-US"/>
        </w:rPr>
        <w:lastRenderedPageBreak/>
        <w:t>[11]</w:t>
      </w:r>
      <w:r w:rsidR="00FB5DC3" w:rsidRPr="00FB5DC3">
        <w:rPr>
          <w:lang w:val="en-US"/>
        </w:rPr>
        <w:t xml:space="preserve"> Huang, Gao, Zhuang Liu, Laurens Van Der </w:t>
      </w:r>
      <w:proofErr w:type="spellStart"/>
      <w:r w:rsidR="00FB5DC3" w:rsidRPr="00FB5DC3">
        <w:rPr>
          <w:lang w:val="en-US"/>
        </w:rPr>
        <w:t>Maaten</w:t>
      </w:r>
      <w:proofErr w:type="spellEnd"/>
      <w:r w:rsidR="00FB5DC3" w:rsidRPr="00FB5DC3">
        <w:rPr>
          <w:lang w:val="en-US"/>
        </w:rPr>
        <w:t xml:space="preserve">, and Kilian Q. Weinberger. “Densely Connected Convolutional Networks.” In </w:t>
      </w:r>
      <w:r w:rsidR="00FB5DC3" w:rsidRPr="00FB5DC3">
        <w:rPr>
          <w:i/>
          <w:iCs/>
          <w:lang w:val="en-US"/>
        </w:rPr>
        <w:t>2017 IEEE Conference on Computer Vision and Pattern Recognition (CVPR)</w:t>
      </w:r>
      <w:r w:rsidR="00FB5DC3" w:rsidRPr="00FB5DC3">
        <w:rPr>
          <w:lang w:val="en-US"/>
        </w:rPr>
        <w:t xml:space="preserve">, 2261–69. </w:t>
      </w:r>
      <w:r w:rsidR="00FB5DC3" w:rsidRPr="008722AA">
        <w:rPr>
          <w:lang w:val="en-US"/>
        </w:rPr>
        <w:t xml:space="preserve">Honolulu, HI: IEEE, 2017. </w:t>
      </w:r>
      <w:hyperlink r:id="rId62" w:history="1">
        <w:r w:rsidR="00FB5DC3" w:rsidRPr="008722AA">
          <w:rPr>
            <w:rStyle w:val="Hipervnculo"/>
            <w:lang w:val="en-US"/>
          </w:rPr>
          <w:t>https://doi.org/10.1109/CVPR.2017.243</w:t>
        </w:r>
      </w:hyperlink>
      <w:r w:rsidR="00FB5DC3" w:rsidRPr="008722AA">
        <w:rPr>
          <w:lang w:val="en-US"/>
        </w:rPr>
        <w:t>.</w:t>
      </w:r>
    </w:p>
    <w:p w14:paraId="5C8988C8" w14:textId="4A67221B" w:rsidR="00C217DA" w:rsidRPr="008722AA" w:rsidRDefault="00C217DA" w:rsidP="008722AA">
      <w:pPr>
        <w:ind w:hanging="480"/>
        <w:rPr>
          <w:lang w:val="en-US"/>
        </w:rPr>
      </w:pPr>
      <w:r>
        <w:rPr>
          <w:rStyle w:val="nfasissutil"/>
          <w:i w:val="0"/>
          <w:lang w:val="en-US"/>
        </w:rPr>
        <w:t>[</w:t>
      </w:r>
      <w:r w:rsidR="00237719">
        <w:rPr>
          <w:rStyle w:val="nfasissutil"/>
          <w:i w:val="0"/>
          <w:lang w:val="en-US"/>
        </w:rPr>
        <w:t>12</w:t>
      </w:r>
      <w:r>
        <w:rPr>
          <w:rStyle w:val="nfasissutil"/>
          <w:i w:val="0"/>
          <w:lang w:val="en-US"/>
        </w:rPr>
        <w:t xml:space="preserve">] </w:t>
      </w:r>
      <w:r w:rsidR="008722AA" w:rsidRPr="008722AA">
        <w:rPr>
          <w:lang w:val="en-US"/>
        </w:rPr>
        <w:t xml:space="preserve">Christie, Gordon, Neil </w:t>
      </w:r>
      <w:proofErr w:type="spellStart"/>
      <w:r w:rsidR="008722AA" w:rsidRPr="008722AA">
        <w:rPr>
          <w:lang w:val="en-US"/>
        </w:rPr>
        <w:t>Fendley</w:t>
      </w:r>
      <w:proofErr w:type="spellEnd"/>
      <w:r w:rsidR="008722AA" w:rsidRPr="008722AA">
        <w:rPr>
          <w:lang w:val="en-US"/>
        </w:rPr>
        <w:t xml:space="preserve">, James Wilson, and Ryan Mukherjee. “Functional Map of the World.” </w:t>
      </w:r>
      <w:r w:rsidR="008722AA" w:rsidRPr="008722AA">
        <w:rPr>
          <w:i/>
          <w:iCs/>
          <w:lang w:val="en-US"/>
        </w:rPr>
        <w:t>ArXiv:1711.07846 [Cs]</w:t>
      </w:r>
      <w:r w:rsidR="008722AA" w:rsidRPr="008722AA">
        <w:rPr>
          <w:lang w:val="en-US"/>
        </w:rPr>
        <w:t xml:space="preserve">, April 13, 2018. </w:t>
      </w:r>
      <w:hyperlink r:id="rId63" w:history="1">
        <w:r w:rsidR="008722AA" w:rsidRPr="008722AA">
          <w:rPr>
            <w:rStyle w:val="Hipervnculo"/>
            <w:lang w:val="en-US"/>
          </w:rPr>
          <w:t>http://arxiv.org/abs/1711.07846</w:t>
        </w:r>
      </w:hyperlink>
      <w:r w:rsidR="008722AA" w:rsidRPr="008722AA">
        <w:rPr>
          <w:lang w:val="en-US"/>
        </w:rPr>
        <w:t>.</w:t>
      </w:r>
    </w:p>
    <w:p w14:paraId="23514417" w14:textId="71943F1F" w:rsidR="007B08A1" w:rsidRPr="009A4A12" w:rsidRDefault="007B08A1" w:rsidP="008722AA">
      <w:pPr>
        <w:ind w:hanging="480"/>
        <w:rPr>
          <w:rStyle w:val="nfasissutil"/>
          <w:i w:val="0"/>
          <w:iCs w:val="0"/>
          <w:lang w:val="en-US"/>
        </w:rPr>
      </w:pPr>
      <w:r>
        <w:rPr>
          <w:rStyle w:val="nfasissutil"/>
          <w:i w:val="0"/>
          <w:lang w:val="en-US"/>
        </w:rPr>
        <w:t>[13]</w:t>
      </w:r>
      <w:r w:rsidR="00037D02">
        <w:rPr>
          <w:rStyle w:val="nfasissutil"/>
          <w:i w:val="0"/>
          <w:lang w:val="en-US"/>
        </w:rPr>
        <w:t xml:space="preserve"> </w:t>
      </w:r>
      <w:r w:rsidR="008722AA" w:rsidRPr="008722AA">
        <w:rPr>
          <w:lang w:val="en-US"/>
        </w:rPr>
        <w:t xml:space="preserve">Aroma, R. </w:t>
      </w:r>
      <w:proofErr w:type="spellStart"/>
      <w:r w:rsidR="008722AA" w:rsidRPr="008722AA">
        <w:rPr>
          <w:lang w:val="en-US"/>
        </w:rPr>
        <w:t>Jenice</w:t>
      </w:r>
      <w:proofErr w:type="spellEnd"/>
      <w:r w:rsidR="008722AA" w:rsidRPr="008722AA">
        <w:rPr>
          <w:lang w:val="en-US"/>
        </w:rPr>
        <w:t xml:space="preserve">, and </w:t>
      </w:r>
      <w:proofErr w:type="spellStart"/>
      <w:r w:rsidR="008722AA" w:rsidRPr="008722AA">
        <w:rPr>
          <w:lang w:val="en-US"/>
        </w:rPr>
        <w:t>Kumudha</w:t>
      </w:r>
      <w:proofErr w:type="spellEnd"/>
      <w:r w:rsidR="008722AA" w:rsidRPr="008722AA">
        <w:rPr>
          <w:lang w:val="en-US"/>
        </w:rPr>
        <w:t xml:space="preserve"> </w:t>
      </w:r>
      <w:proofErr w:type="spellStart"/>
      <w:r w:rsidR="008722AA" w:rsidRPr="008722AA">
        <w:rPr>
          <w:lang w:val="en-US"/>
        </w:rPr>
        <w:t>Raimond</w:t>
      </w:r>
      <w:proofErr w:type="spellEnd"/>
      <w:r w:rsidR="008722AA" w:rsidRPr="008722AA">
        <w:rPr>
          <w:lang w:val="en-US"/>
        </w:rPr>
        <w:t xml:space="preserve">. “A Novel Two-Tier Paradigm for Labeling Water Bodies in Supervised Satellite Image Classification.” In </w:t>
      </w:r>
      <w:r w:rsidR="008722AA" w:rsidRPr="008722AA">
        <w:rPr>
          <w:i/>
          <w:iCs/>
          <w:lang w:val="en-US"/>
        </w:rPr>
        <w:t>2017 International Conference on Signal Processing and Communication (ICSPC)</w:t>
      </w:r>
      <w:r w:rsidR="008722AA" w:rsidRPr="008722AA">
        <w:rPr>
          <w:lang w:val="en-US"/>
        </w:rPr>
        <w:t xml:space="preserve">, 384–88. Coimbatore: IEEE, 2017. </w:t>
      </w:r>
      <w:hyperlink r:id="rId64" w:history="1">
        <w:r w:rsidR="008722AA" w:rsidRPr="009A4A12">
          <w:rPr>
            <w:rStyle w:val="Hipervnculo"/>
            <w:lang w:val="en-US"/>
          </w:rPr>
          <w:t>https://doi.org/10.1109/CSPC.2017.8305875</w:t>
        </w:r>
      </w:hyperlink>
      <w:r w:rsidR="008722AA" w:rsidRPr="009A4A12">
        <w:rPr>
          <w:lang w:val="en-US"/>
        </w:rPr>
        <w:t>.</w:t>
      </w:r>
    </w:p>
    <w:p w14:paraId="25DFCB99" w14:textId="77777777" w:rsidR="008722AA" w:rsidRPr="00183857" w:rsidRDefault="007B08A1" w:rsidP="008722AA">
      <w:pPr>
        <w:ind w:hanging="480"/>
        <w:rPr>
          <w:lang w:val="en-US"/>
        </w:rPr>
      </w:pPr>
      <w:r>
        <w:rPr>
          <w:rStyle w:val="nfasissutil"/>
          <w:i w:val="0"/>
          <w:lang w:val="en-US"/>
        </w:rPr>
        <w:t>[14]</w:t>
      </w:r>
      <w:r w:rsidR="00037D02">
        <w:rPr>
          <w:rStyle w:val="nfasissutil"/>
          <w:i w:val="0"/>
          <w:lang w:val="en-US"/>
        </w:rPr>
        <w:t xml:space="preserve"> </w:t>
      </w:r>
      <w:proofErr w:type="spellStart"/>
      <w:r w:rsidR="008722AA" w:rsidRPr="008722AA">
        <w:rPr>
          <w:lang w:val="en-US"/>
        </w:rPr>
        <w:t>Storie</w:t>
      </w:r>
      <w:proofErr w:type="spellEnd"/>
      <w:r w:rsidR="008722AA" w:rsidRPr="008722AA">
        <w:rPr>
          <w:lang w:val="en-US"/>
        </w:rPr>
        <w:t xml:space="preserve">, Christopher D., and Christopher J Henry. “Deep Learning Neural Networks for Land Use Land Cover Mapping.” In </w:t>
      </w:r>
      <w:r w:rsidR="008722AA" w:rsidRPr="008722AA">
        <w:rPr>
          <w:i/>
          <w:iCs/>
          <w:lang w:val="en-US"/>
        </w:rPr>
        <w:t>IGARSS 2018 - 2018 IEEE International Geoscience and Remote Sensing Symposium</w:t>
      </w:r>
      <w:r w:rsidR="008722AA" w:rsidRPr="008722AA">
        <w:rPr>
          <w:lang w:val="en-US"/>
        </w:rPr>
        <w:t xml:space="preserve">, 3445–48. Valencia: IEEE, 2018. </w:t>
      </w:r>
      <w:hyperlink r:id="rId65" w:history="1">
        <w:r w:rsidR="008722AA" w:rsidRPr="00183857">
          <w:rPr>
            <w:rStyle w:val="Hipervnculo"/>
            <w:lang w:val="en-US"/>
          </w:rPr>
          <w:t>https://doi.org/10.1109/IGARSS.2018.8518619</w:t>
        </w:r>
      </w:hyperlink>
      <w:r w:rsidR="008722AA" w:rsidRPr="00183857">
        <w:rPr>
          <w:lang w:val="en-US"/>
        </w:rPr>
        <w:t>.</w:t>
      </w:r>
    </w:p>
    <w:p w14:paraId="4BC12F98" w14:textId="135FCF53" w:rsidR="007B08A1" w:rsidRPr="009A4A12" w:rsidRDefault="007B08A1" w:rsidP="0012456D">
      <w:pPr>
        <w:ind w:hanging="480"/>
        <w:rPr>
          <w:rStyle w:val="nfasissutil"/>
          <w:i w:val="0"/>
          <w:iCs w:val="0"/>
          <w:lang w:val="en-US"/>
        </w:rPr>
      </w:pPr>
      <w:r>
        <w:rPr>
          <w:rStyle w:val="nfasissutil"/>
          <w:i w:val="0"/>
          <w:lang w:val="en-US"/>
        </w:rPr>
        <w:t>[15]</w:t>
      </w:r>
      <w:r w:rsidR="00037D02">
        <w:rPr>
          <w:rStyle w:val="nfasissutil"/>
          <w:i w:val="0"/>
          <w:lang w:val="en-US"/>
        </w:rPr>
        <w:t xml:space="preserve"> </w:t>
      </w:r>
      <w:r w:rsidR="0012456D" w:rsidRPr="0012456D">
        <w:rPr>
          <w:lang w:val="en-US"/>
        </w:rPr>
        <w:t xml:space="preserve">Wohlfarth, Kay, Christian </w:t>
      </w:r>
      <w:proofErr w:type="spellStart"/>
      <w:r w:rsidR="0012456D" w:rsidRPr="0012456D">
        <w:rPr>
          <w:lang w:val="en-US"/>
        </w:rPr>
        <w:t>Schroer</w:t>
      </w:r>
      <w:proofErr w:type="spellEnd"/>
      <w:r w:rsidR="0012456D" w:rsidRPr="0012456D">
        <w:rPr>
          <w:lang w:val="en-US"/>
        </w:rPr>
        <w:t xml:space="preserve">, Maximilian </w:t>
      </w:r>
      <w:proofErr w:type="spellStart"/>
      <w:r w:rsidR="0012456D" w:rsidRPr="0012456D">
        <w:rPr>
          <w:lang w:val="en-US"/>
        </w:rPr>
        <w:t>Klab</w:t>
      </w:r>
      <w:proofErr w:type="spellEnd"/>
      <w:r w:rsidR="0012456D" w:rsidRPr="0012456D">
        <w:rPr>
          <w:lang w:val="en-US"/>
        </w:rPr>
        <w:t xml:space="preserve">, Simon </w:t>
      </w:r>
      <w:proofErr w:type="spellStart"/>
      <w:r w:rsidR="0012456D" w:rsidRPr="0012456D">
        <w:rPr>
          <w:lang w:val="en-US"/>
        </w:rPr>
        <w:t>Hakenes</w:t>
      </w:r>
      <w:proofErr w:type="spellEnd"/>
      <w:r w:rsidR="0012456D" w:rsidRPr="0012456D">
        <w:rPr>
          <w:lang w:val="en-US"/>
        </w:rPr>
        <w:t xml:space="preserve">, </w:t>
      </w:r>
      <w:proofErr w:type="spellStart"/>
      <w:r w:rsidR="0012456D" w:rsidRPr="0012456D">
        <w:rPr>
          <w:lang w:val="en-US"/>
        </w:rPr>
        <w:t>Maike</w:t>
      </w:r>
      <w:proofErr w:type="spellEnd"/>
      <w:r w:rsidR="0012456D" w:rsidRPr="0012456D">
        <w:rPr>
          <w:lang w:val="en-US"/>
        </w:rPr>
        <w:t xml:space="preserve"> </w:t>
      </w:r>
      <w:proofErr w:type="spellStart"/>
      <w:r w:rsidR="0012456D" w:rsidRPr="0012456D">
        <w:rPr>
          <w:lang w:val="en-US"/>
        </w:rPr>
        <w:t>Venhaus</w:t>
      </w:r>
      <w:proofErr w:type="spellEnd"/>
      <w:r w:rsidR="0012456D" w:rsidRPr="0012456D">
        <w:rPr>
          <w:lang w:val="en-US"/>
        </w:rPr>
        <w:t xml:space="preserve">, </w:t>
      </w:r>
      <w:proofErr w:type="spellStart"/>
      <w:r w:rsidR="0012456D" w:rsidRPr="0012456D">
        <w:rPr>
          <w:lang w:val="en-US"/>
        </w:rPr>
        <w:t>Sonke</w:t>
      </w:r>
      <w:proofErr w:type="spellEnd"/>
      <w:r w:rsidR="0012456D" w:rsidRPr="0012456D">
        <w:rPr>
          <w:lang w:val="en-US"/>
        </w:rPr>
        <w:t xml:space="preserve"> Kauffmann, Thorsten Wilhelm, and Christian Wohler. “Dense Cloud Classification on Multispectral Satellite Imagery.” In </w:t>
      </w:r>
      <w:r w:rsidR="0012456D" w:rsidRPr="0012456D">
        <w:rPr>
          <w:i/>
          <w:iCs/>
          <w:lang w:val="en-US"/>
        </w:rPr>
        <w:t>2018 10th IAPR Workshop on Pattern Recognition in Remote Sensing (PRRS)</w:t>
      </w:r>
      <w:r w:rsidR="0012456D" w:rsidRPr="0012456D">
        <w:rPr>
          <w:lang w:val="en-US"/>
        </w:rPr>
        <w:t xml:space="preserve">, 1–6. </w:t>
      </w:r>
      <w:r w:rsidR="0012456D" w:rsidRPr="009A4A12">
        <w:rPr>
          <w:lang w:val="en-US"/>
        </w:rPr>
        <w:t xml:space="preserve">Beijing: IEEE, 2018. </w:t>
      </w:r>
      <w:hyperlink r:id="rId66" w:history="1">
        <w:r w:rsidR="0012456D" w:rsidRPr="009A4A12">
          <w:rPr>
            <w:rStyle w:val="Hipervnculo"/>
            <w:lang w:val="en-US"/>
          </w:rPr>
          <w:t>https://doi.org/10.1109/PRRS.2018.8486379</w:t>
        </w:r>
      </w:hyperlink>
      <w:r w:rsidR="0012456D" w:rsidRPr="009A4A12">
        <w:rPr>
          <w:lang w:val="en-US"/>
        </w:rPr>
        <w:t>.</w:t>
      </w:r>
    </w:p>
    <w:p w14:paraId="4D4BB21C" w14:textId="63CFF8DC" w:rsidR="007B08A1" w:rsidRPr="002316FF" w:rsidRDefault="007B08A1" w:rsidP="002316FF">
      <w:pPr>
        <w:ind w:hanging="480"/>
        <w:rPr>
          <w:rStyle w:val="nfasissutil"/>
          <w:i w:val="0"/>
          <w:iCs w:val="0"/>
          <w:lang w:val="en-US"/>
        </w:rPr>
      </w:pPr>
      <w:r>
        <w:rPr>
          <w:rStyle w:val="nfasissutil"/>
          <w:i w:val="0"/>
          <w:lang w:val="en-US"/>
        </w:rPr>
        <w:t>[16]</w:t>
      </w:r>
      <w:r w:rsidR="00037D02">
        <w:rPr>
          <w:rStyle w:val="nfasissutil"/>
          <w:i w:val="0"/>
          <w:lang w:val="en-US"/>
        </w:rPr>
        <w:t xml:space="preserve"> </w:t>
      </w:r>
      <w:proofErr w:type="spellStart"/>
      <w:r w:rsidR="00183857" w:rsidRPr="00183857">
        <w:rPr>
          <w:lang w:val="en-US"/>
        </w:rPr>
        <w:t>Treboux</w:t>
      </w:r>
      <w:proofErr w:type="spellEnd"/>
      <w:r w:rsidR="00183857" w:rsidRPr="00183857">
        <w:rPr>
          <w:lang w:val="en-US"/>
        </w:rPr>
        <w:t xml:space="preserve">, Jerome, and Dominique </w:t>
      </w:r>
      <w:proofErr w:type="spellStart"/>
      <w:r w:rsidR="00183857" w:rsidRPr="00183857">
        <w:rPr>
          <w:lang w:val="en-US"/>
        </w:rPr>
        <w:t>Genoud</w:t>
      </w:r>
      <w:proofErr w:type="spellEnd"/>
      <w:r w:rsidR="00183857" w:rsidRPr="00183857">
        <w:rPr>
          <w:lang w:val="en-US"/>
        </w:rPr>
        <w:t xml:space="preserve">. “Improved Machine Learning Methodology for High Precision Agriculture.” In </w:t>
      </w:r>
      <w:r w:rsidR="00183857" w:rsidRPr="00183857">
        <w:rPr>
          <w:i/>
          <w:iCs/>
          <w:lang w:val="en-US"/>
        </w:rPr>
        <w:t>2018 Global Internet of Things Summit (</w:t>
      </w:r>
      <w:proofErr w:type="spellStart"/>
      <w:r w:rsidR="00183857" w:rsidRPr="00183857">
        <w:rPr>
          <w:i/>
          <w:iCs/>
          <w:lang w:val="en-US"/>
        </w:rPr>
        <w:t>GIoTS</w:t>
      </w:r>
      <w:proofErr w:type="spellEnd"/>
      <w:r w:rsidR="00183857" w:rsidRPr="00183857">
        <w:rPr>
          <w:i/>
          <w:iCs/>
          <w:lang w:val="en-US"/>
        </w:rPr>
        <w:t>)</w:t>
      </w:r>
      <w:r w:rsidR="00183857" w:rsidRPr="00183857">
        <w:rPr>
          <w:lang w:val="en-US"/>
        </w:rPr>
        <w:t xml:space="preserve">, 1–6. Bilbao: IEEE, 2018. </w:t>
      </w:r>
      <w:hyperlink r:id="rId67" w:history="1">
        <w:r w:rsidR="00183857" w:rsidRPr="00183857">
          <w:rPr>
            <w:rStyle w:val="Hipervnculo"/>
            <w:lang w:val="en-US"/>
          </w:rPr>
          <w:t>https://doi.org/10.1109/GIOTS.2018.8534558</w:t>
        </w:r>
      </w:hyperlink>
      <w:r w:rsidR="00183857" w:rsidRPr="00183857">
        <w:rPr>
          <w:lang w:val="en-US"/>
        </w:rPr>
        <w:t>.</w:t>
      </w:r>
    </w:p>
    <w:p w14:paraId="6BFCB87B" w14:textId="55037D55" w:rsidR="007B08A1" w:rsidRPr="009A4A12" w:rsidRDefault="007B08A1" w:rsidP="00CA7557">
      <w:pPr>
        <w:ind w:hanging="480"/>
        <w:rPr>
          <w:rStyle w:val="nfasissutil"/>
          <w:i w:val="0"/>
          <w:iCs w:val="0"/>
          <w:lang w:val="en-US"/>
        </w:rPr>
      </w:pPr>
      <w:r w:rsidRPr="002316FF">
        <w:rPr>
          <w:rStyle w:val="nfasissutil"/>
          <w:i w:val="0"/>
          <w:lang w:val="es-MX"/>
        </w:rPr>
        <w:t>[17]</w:t>
      </w:r>
      <w:r w:rsidR="00037D02" w:rsidRPr="002316FF">
        <w:rPr>
          <w:rStyle w:val="nfasissutil"/>
          <w:i w:val="0"/>
          <w:lang w:val="es-MX"/>
        </w:rPr>
        <w:t xml:space="preserve"> </w:t>
      </w:r>
      <w:proofErr w:type="spellStart"/>
      <w:r w:rsidR="002316FF">
        <w:t>Perez-Suay</w:t>
      </w:r>
      <w:proofErr w:type="spellEnd"/>
      <w:r w:rsidR="002316FF">
        <w:t xml:space="preserve">, </w:t>
      </w:r>
      <w:proofErr w:type="spellStart"/>
      <w:r w:rsidR="002316FF">
        <w:t>Adrian</w:t>
      </w:r>
      <w:proofErr w:type="spellEnd"/>
      <w:r w:rsidR="002316FF">
        <w:t xml:space="preserve">, Julia </w:t>
      </w:r>
      <w:proofErr w:type="spellStart"/>
      <w:r w:rsidR="002316FF">
        <w:t>Amoros-Lopez</w:t>
      </w:r>
      <w:proofErr w:type="spellEnd"/>
      <w:r w:rsidR="002316FF">
        <w:t xml:space="preserve">, Luis </w:t>
      </w:r>
      <w:proofErr w:type="spellStart"/>
      <w:r w:rsidR="002316FF">
        <w:t>Gomez</w:t>
      </w:r>
      <w:proofErr w:type="spellEnd"/>
      <w:r w:rsidR="002316FF">
        <w:t xml:space="preserve">-Chova, Jordi </w:t>
      </w:r>
      <w:proofErr w:type="spellStart"/>
      <w:r w:rsidR="002316FF">
        <w:t>Munoz</w:t>
      </w:r>
      <w:proofErr w:type="spellEnd"/>
      <w:r w:rsidR="002316FF">
        <w:t xml:space="preserve">-Mari, Dieter Just, and </w:t>
      </w:r>
      <w:proofErr w:type="spellStart"/>
      <w:r w:rsidR="002316FF">
        <w:t>Gustau</w:t>
      </w:r>
      <w:proofErr w:type="spellEnd"/>
      <w:r w:rsidR="002316FF">
        <w:t xml:space="preserve"> Camps-Valls. </w:t>
      </w:r>
      <w:r w:rsidR="002316FF" w:rsidRPr="002316FF">
        <w:rPr>
          <w:lang w:val="en-US"/>
        </w:rPr>
        <w:t xml:space="preserve">“Pattern Recognition Scheme for Large-Scale Cloud Detection Over Landmarks.” </w:t>
      </w:r>
      <w:r w:rsidR="002316FF" w:rsidRPr="002316FF">
        <w:rPr>
          <w:i/>
          <w:iCs/>
          <w:lang w:val="en-US"/>
        </w:rPr>
        <w:t>IEEE Journal of Selected Topics in Applied Earth Observations and Remote Sensing</w:t>
      </w:r>
      <w:r w:rsidR="002316FF" w:rsidRPr="002316FF">
        <w:rPr>
          <w:lang w:val="en-US"/>
        </w:rPr>
        <w:t xml:space="preserve"> 11, no. 11 (November 2018): 3977–87. </w:t>
      </w:r>
      <w:hyperlink r:id="rId68" w:history="1">
        <w:r w:rsidR="002316FF" w:rsidRPr="009A4A12">
          <w:rPr>
            <w:rStyle w:val="Hipervnculo"/>
            <w:lang w:val="en-US"/>
          </w:rPr>
          <w:t>https://doi.org/10.1109/JSTARS.2018.2863383</w:t>
        </w:r>
      </w:hyperlink>
      <w:r w:rsidR="002316FF" w:rsidRPr="009A4A12">
        <w:rPr>
          <w:lang w:val="en-US"/>
        </w:rPr>
        <w:t>.</w:t>
      </w:r>
    </w:p>
    <w:p w14:paraId="593E3E7E" w14:textId="1657B552" w:rsidR="007B08A1" w:rsidRPr="0027113C" w:rsidRDefault="007B08A1" w:rsidP="0027113C">
      <w:pPr>
        <w:ind w:hanging="480"/>
        <w:rPr>
          <w:rStyle w:val="nfasissutil"/>
          <w:i w:val="0"/>
          <w:iCs w:val="0"/>
          <w:lang w:val="en-US"/>
        </w:rPr>
      </w:pPr>
      <w:r>
        <w:rPr>
          <w:rStyle w:val="nfasissutil"/>
          <w:i w:val="0"/>
          <w:lang w:val="en-US"/>
        </w:rPr>
        <w:t>[18]</w:t>
      </w:r>
      <w:r w:rsidR="00037D02">
        <w:rPr>
          <w:rStyle w:val="nfasissutil"/>
          <w:i w:val="0"/>
          <w:lang w:val="en-US"/>
        </w:rPr>
        <w:t xml:space="preserve"> </w:t>
      </w:r>
      <w:r w:rsidR="00CA7557" w:rsidRPr="00CA7557">
        <w:rPr>
          <w:lang w:val="en-US"/>
        </w:rPr>
        <w:t xml:space="preserve">Pritt, Mark, and Gary </w:t>
      </w:r>
      <w:proofErr w:type="spellStart"/>
      <w:r w:rsidR="00CA7557" w:rsidRPr="00CA7557">
        <w:rPr>
          <w:lang w:val="en-US"/>
        </w:rPr>
        <w:t>Chern</w:t>
      </w:r>
      <w:proofErr w:type="spellEnd"/>
      <w:r w:rsidR="00CA7557" w:rsidRPr="00CA7557">
        <w:rPr>
          <w:lang w:val="en-US"/>
        </w:rPr>
        <w:t xml:space="preserve">. “Satellite Image Classification with Deep Learning.” In </w:t>
      </w:r>
      <w:r w:rsidR="00CA7557" w:rsidRPr="00CA7557">
        <w:rPr>
          <w:i/>
          <w:iCs/>
          <w:lang w:val="en-US"/>
        </w:rPr>
        <w:t>2017 IEEE Applied Imagery Pattern Recognition Workshop (AIPR)</w:t>
      </w:r>
      <w:r w:rsidR="00CA7557" w:rsidRPr="00CA7557">
        <w:rPr>
          <w:lang w:val="en-US"/>
        </w:rPr>
        <w:t xml:space="preserve">, 1–7. Washington, DC, USA: IEEE, 2017. </w:t>
      </w:r>
      <w:hyperlink r:id="rId69" w:history="1">
        <w:r w:rsidR="00CA7557" w:rsidRPr="0027113C">
          <w:rPr>
            <w:rStyle w:val="Hipervnculo"/>
            <w:lang w:val="en-US"/>
          </w:rPr>
          <w:t>https://doi.org/10.1109/AIPR.2017.8457969</w:t>
        </w:r>
      </w:hyperlink>
      <w:r w:rsidR="00CA7557" w:rsidRPr="0027113C">
        <w:rPr>
          <w:lang w:val="en-US"/>
        </w:rPr>
        <w:t>.</w:t>
      </w:r>
    </w:p>
    <w:p w14:paraId="317052B8" w14:textId="77777777" w:rsidR="0027113C" w:rsidRPr="0027113C" w:rsidRDefault="007B08A1" w:rsidP="0027113C">
      <w:pPr>
        <w:ind w:hanging="480"/>
        <w:rPr>
          <w:lang w:val="en-US"/>
        </w:rPr>
      </w:pPr>
      <w:r>
        <w:rPr>
          <w:rStyle w:val="nfasissutil"/>
          <w:i w:val="0"/>
          <w:lang w:val="en-US"/>
        </w:rPr>
        <w:t>[19]</w:t>
      </w:r>
      <w:r w:rsidR="00037D02">
        <w:rPr>
          <w:rStyle w:val="nfasissutil"/>
          <w:i w:val="0"/>
          <w:lang w:val="en-US"/>
        </w:rPr>
        <w:t xml:space="preserve"> </w:t>
      </w:r>
      <w:r w:rsidR="0027113C" w:rsidRPr="0027113C">
        <w:rPr>
          <w:lang w:val="en-US"/>
        </w:rPr>
        <w:t xml:space="preserve">Le Goff, M., J.-Y. </w:t>
      </w:r>
      <w:proofErr w:type="spellStart"/>
      <w:r w:rsidR="0027113C" w:rsidRPr="0027113C">
        <w:rPr>
          <w:lang w:val="en-US"/>
        </w:rPr>
        <w:t>Tourneret</w:t>
      </w:r>
      <w:proofErr w:type="spellEnd"/>
      <w:r w:rsidR="0027113C" w:rsidRPr="0027113C">
        <w:rPr>
          <w:lang w:val="en-US"/>
        </w:rPr>
        <w:t xml:space="preserve">, H. Wendt, M. Ortner, and M. </w:t>
      </w:r>
      <w:proofErr w:type="spellStart"/>
      <w:r w:rsidR="0027113C" w:rsidRPr="0027113C">
        <w:rPr>
          <w:lang w:val="en-US"/>
        </w:rPr>
        <w:t>Spigai</w:t>
      </w:r>
      <w:proofErr w:type="spellEnd"/>
      <w:r w:rsidR="0027113C" w:rsidRPr="0027113C">
        <w:rPr>
          <w:lang w:val="en-US"/>
        </w:rPr>
        <w:t xml:space="preserve">. “Deep Learning for Cloud Detection.” In </w:t>
      </w:r>
      <w:r w:rsidR="0027113C" w:rsidRPr="0027113C">
        <w:rPr>
          <w:i/>
          <w:iCs/>
          <w:lang w:val="en-US"/>
        </w:rPr>
        <w:t>8th International Conference of Pattern Recognition Systems (ICPRS 2017)</w:t>
      </w:r>
      <w:r w:rsidR="0027113C" w:rsidRPr="0027113C">
        <w:rPr>
          <w:lang w:val="en-US"/>
        </w:rPr>
        <w:t>, 10 (</w:t>
      </w:r>
      <w:proofErr w:type="gramStart"/>
      <w:r w:rsidR="0027113C" w:rsidRPr="0027113C">
        <w:rPr>
          <w:lang w:val="en-US"/>
        </w:rPr>
        <w:t>6 .)-</w:t>
      </w:r>
      <w:proofErr w:type="gramEnd"/>
      <w:r w:rsidR="0027113C" w:rsidRPr="0027113C">
        <w:rPr>
          <w:lang w:val="en-US"/>
        </w:rPr>
        <w:t xml:space="preserve">10 (6 .). Madrid, Spain: Institution of Engineering and Technology, 2017. </w:t>
      </w:r>
      <w:hyperlink r:id="rId70" w:history="1">
        <w:r w:rsidR="0027113C" w:rsidRPr="0027113C">
          <w:rPr>
            <w:rStyle w:val="Hipervnculo"/>
            <w:lang w:val="en-US"/>
          </w:rPr>
          <w:t>https://doi.org/10.1049/cp.2017.0139</w:t>
        </w:r>
      </w:hyperlink>
      <w:r w:rsidR="0027113C" w:rsidRPr="0027113C">
        <w:rPr>
          <w:lang w:val="en-US"/>
        </w:rPr>
        <w:t>.</w:t>
      </w:r>
    </w:p>
    <w:p w14:paraId="75A15838" w14:textId="051D01E9" w:rsidR="001223CC" w:rsidRPr="00293690" w:rsidRDefault="001223CC" w:rsidP="00293690">
      <w:pPr>
        <w:ind w:hanging="480"/>
      </w:pPr>
      <w:r>
        <w:rPr>
          <w:rStyle w:val="nfasissutil"/>
          <w:i w:val="0"/>
          <w:lang w:val="en-US"/>
        </w:rPr>
        <w:t xml:space="preserve">[20] </w:t>
      </w:r>
      <w:r w:rsidR="00293690" w:rsidRPr="00293690">
        <w:rPr>
          <w:lang w:val="en-US"/>
        </w:rPr>
        <w:t xml:space="preserve">“What’s the Difference Between AI, Machine Learning, and Deep Learning?,” n.d. </w:t>
      </w:r>
      <w:hyperlink r:id="rId71" w:history="1">
        <w:r w:rsidR="00293690">
          <w:rPr>
            <w:rStyle w:val="Hipervnculo"/>
          </w:rPr>
          <w:t>https://blogs.oracle.com/bigdata/difference-ai-machine-learning-deep-learning</w:t>
        </w:r>
      </w:hyperlink>
      <w:r w:rsidR="00293690">
        <w:t>.</w:t>
      </w:r>
    </w:p>
    <w:p w14:paraId="33C23586" w14:textId="023D4F6F" w:rsidR="00266E01" w:rsidRPr="005759B6" w:rsidRDefault="00F462B0" w:rsidP="005759B6">
      <w:pPr>
        <w:ind w:hanging="480"/>
        <w:rPr>
          <w:rStyle w:val="Hipervnculo"/>
          <w:color w:val="auto"/>
          <w:u w:val="none"/>
        </w:rPr>
      </w:pPr>
      <w:r w:rsidRPr="005759B6">
        <w:rPr>
          <w:lang w:val="en-US"/>
        </w:rPr>
        <w:t xml:space="preserve">[21] </w:t>
      </w:r>
      <w:r w:rsidR="005759B6" w:rsidRPr="005759B6">
        <w:rPr>
          <w:lang w:val="en-US"/>
        </w:rPr>
        <w:t xml:space="preserve">“7 Early Robots and Automatons,” n.d. </w:t>
      </w:r>
      <w:hyperlink r:id="rId72" w:history="1">
        <w:r w:rsidR="005759B6">
          <w:rPr>
            <w:rStyle w:val="Hipervnculo"/>
          </w:rPr>
          <w:t>https://www.history.com/news/7-early-robots-and-automatons</w:t>
        </w:r>
      </w:hyperlink>
      <w:r w:rsidR="005759B6">
        <w:t>.</w:t>
      </w:r>
    </w:p>
    <w:p w14:paraId="76AD3E7E" w14:textId="56EA0173" w:rsidR="00C34053" w:rsidRDefault="00C34053" w:rsidP="00C34053">
      <w:pPr>
        <w:ind w:hanging="480"/>
        <w:rPr>
          <w:rStyle w:val="nfasissutil"/>
          <w:i w:val="0"/>
          <w:iCs w:val="0"/>
          <w:lang w:val="en-US"/>
        </w:rPr>
      </w:pPr>
      <w:r w:rsidRPr="005759B6">
        <w:rPr>
          <w:rStyle w:val="nfasissutil"/>
          <w:i w:val="0"/>
        </w:rPr>
        <w:t xml:space="preserve">[22] </w:t>
      </w:r>
      <w:r w:rsidRPr="005759B6">
        <w:rPr>
          <w:rStyle w:val="nfasissutil"/>
          <w:i w:val="0"/>
          <w:iCs w:val="0"/>
        </w:rPr>
        <w:t xml:space="preserve">Singh, </w:t>
      </w:r>
      <w:proofErr w:type="spellStart"/>
      <w:r w:rsidRPr="005759B6">
        <w:rPr>
          <w:rStyle w:val="nfasissutil"/>
          <w:i w:val="0"/>
          <w:iCs w:val="0"/>
        </w:rPr>
        <w:t>Gyanendra</w:t>
      </w:r>
      <w:proofErr w:type="spellEnd"/>
      <w:r w:rsidRPr="005759B6">
        <w:rPr>
          <w:rStyle w:val="nfasissutil"/>
          <w:i w:val="0"/>
          <w:iCs w:val="0"/>
        </w:rPr>
        <w:t xml:space="preserve"> &amp; </w:t>
      </w:r>
      <w:proofErr w:type="spellStart"/>
      <w:r w:rsidRPr="005759B6">
        <w:rPr>
          <w:rStyle w:val="nfasissutil"/>
          <w:i w:val="0"/>
          <w:iCs w:val="0"/>
        </w:rPr>
        <w:t>Vedrtnam</w:t>
      </w:r>
      <w:proofErr w:type="spellEnd"/>
      <w:r w:rsidRPr="005759B6">
        <w:rPr>
          <w:rStyle w:val="nfasissutil"/>
          <w:i w:val="0"/>
          <w:iCs w:val="0"/>
        </w:rPr>
        <w:t xml:space="preserve">, </w:t>
      </w:r>
      <w:proofErr w:type="spellStart"/>
      <w:r w:rsidRPr="005759B6">
        <w:rPr>
          <w:rStyle w:val="nfasissutil"/>
          <w:i w:val="0"/>
          <w:iCs w:val="0"/>
        </w:rPr>
        <w:t>Ajitanshu</w:t>
      </w:r>
      <w:proofErr w:type="spellEnd"/>
      <w:r w:rsidRPr="005759B6">
        <w:rPr>
          <w:rStyle w:val="nfasissutil"/>
          <w:i w:val="0"/>
          <w:iCs w:val="0"/>
        </w:rPr>
        <w:t xml:space="preserve"> &amp; </w:t>
      </w:r>
      <w:proofErr w:type="spellStart"/>
      <w:r w:rsidRPr="005759B6">
        <w:rPr>
          <w:rStyle w:val="nfasissutil"/>
          <w:i w:val="0"/>
          <w:iCs w:val="0"/>
        </w:rPr>
        <w:t>Sagar</w:t>
      </w:r>
      <w:proofErr w:type="spellEnd"/>
      <w:r w:rsidRPr="005759B6">
        <w:rPr>
          <w:rStyle w:val="nfasissutil"/>
          <w:i w:val="0"/>
          <w:iCs w:val="0"/>
        </w:rPr>
        <w:t xml:space="preserve">, </w:t>
      </w:r>
      <w:proofErr w:type="spellStart"/>
      <w:r w:rsidRPr="005759B6">
        <w:rPr>
          <w:rStyle w:val="nfasissutil"/>
          <w:i w:val="0"/>
          <w:iCs w:val="0"/>
        </w:rPr>
        <w:t>Dheeraj</w:t>
      </w:r>
      <w:proofErr w:type="spellEnd"/>
      <w:r w:rsidRPr="005759B6">
        <w:rPr>
          <w:rStyle w:val="nfasissutil"/>
          <w:i w:val="0"/>
          <w:iCs w:val="0"/>
        </w:rPr>
        <w:t xml:space="preserve">. </w:t>
      </w:r>
      <w:r w:rsidRPr="008C7D59">
        <w:rPr>
          <w:rStyle w:val="nfasissutil"/>
          <w:i w:val="0"/>
          <w:iCs w:val="0"/>
          <w:lang w:val="en-US"/>
        </w:rPr>
        <w:t>(2013). AN OVERVIEW OF ARTIFICIAL INTELLIGENCE. 10.13140/RG.2.2.20660.19840.</w:t>
      </w:r>
    </w:p>
    <w:p w14:paraId="6A467610" w14:textId="7653E711" w:rsidR="00C34053" w:rsidRPr="0027113C" w:rsidRDefault="009A4A12" w:rsidP="00C34053">
      <w:pPr>
        <w:rPr>
          <w:lang w:val="en-US"/>
        </w:rPr>
      </w:pPr>
      <w:hyperlink r:id="rId73" w:history="1">
        <w:r w:rsidR="00C34053" w:rsidRPr="008C7D59">
          <w:rPr>
            <w:rStyle w:val="Hipervnculo"/>
            <w:lang w:val="en-US"/>
          </w:rPr>
          <w:t>https://www.researchgate.net/publication/236346414_AN_OVERVIEW_OF_ARTIFICIAL_INTELLIGENCE</w:t>
        </w:r>
      </w:hyperlink>
    </w:p>
    <w:p w14:paraId="6ECCC359" w14:textId="77777777" w:rsidR="00EA2841" w:rsidRDefault="00704364" w:rsidP="00EA2841">
      <w:pPr>
        <w:ind w:hanging="480"/>
      </w:pPr>
      <w:r w:rsidRPr="00694933">
        <w:rPr>
          <w:lang w:val="en-US"/>
        </w:rPr>
        <w:lastRenderedPageBreak/>
        <w:t>[23]</w:t>
      </w:r>
      <w:r w:rsidR="005D4648" w:rsidRPr="00694933">
        <w:rPr>
          <w:lang w:val="en-US"/>
        </w:rPr>
        <w:t xml:space="preserve"> </w:t>
      </w:r>
      <w:r w:rsidR="00EA2841" w:rsidRPr="00EA2841">
        <w:rPr>
          <w:lang w:val="en-US"/>
        </w:rPr>
        <w:t xml:space="preserve">“AI Mind Map,” n.d. </w:t>
      </w:r>
      <w:hyperlink r:id="rId74" w:history="1">
        <w:r w:rsidR="00EA2841">
          <w:rPr>
            <w:rStyle w:val="Hipervnculo"/>
          </w:rPr>
          <w:t>https://medium.com/ml-ai-study-group/ai-mind-map-a70dafcf5a48</w:t>
        </w:r>
      </w:hyperlink>
      <w:r w:rsidR="00EA2841">
        <w:t>.</w:t>
      </w:r>
    </w:p>
    <w:p w14:paraId="57F173FF" w14:textId="04DC4AF7" w:rsidR="00BD207A" w:rsidRDefault="00EA2841" w:rsidP="00EA2841">
      <w:pPr>
        <w:rPr>
          <w:lang w:val="en-US"/>
        </w:rPr>
      </w:pPr>
      <w:r w:rsidRPr="00EA2841">
        <w:t xml:space="preserve"> </w:t>
      </w:r>
      <w:r w:rsidR="00BD207A" w:rsidRPr="00694933">
        <w:rPr>
          <w:lang w:val="en-US"/>
        </w:rPr>
        <w:t>[24] An introduction to Neural Networks</w:t>
      </w:r>
    </w:p>
    <w:p w14:paraId="6FFBB10F" w14:textId="5B6304B7" w:rsidR="00C34053" w:rsidRDefault="00C34053" w:rsidP="00C34053">
      <w:pPr>
        <w:ind w:hanging="480"/>
        <w:rPr>
          <w:lang w:val="en-US"/>
        </w:rPr>
      </w:pPr>
      <w:r>
        <w:rPr>
          <w:rStyle w:val="nfasissutil"/>
          <w:i w:val="0"/>
          <w:lang w:val="en-US"/>
        </w:rPr>
        <w:t xml:space="preserve">[25] </w:t>
      </w:r>
      <w:r w:rsidRPr="00ED3FFA">
        <w:rPr>
          <w:rFonts w:ascii="Segoe UI" w:hAnsi="Segoe UI" w:cs="Segoe UI"/>
          <w:color w:val="333333"/>
          <w:shd w:val="clear" w:color="auto" w:fill="FCFCFC"/>
          <w:lang w:val="en-US"/>
        </w:rPr>
        <w:t>Ekins, S. The Next Era: Deep Learning in Pharmaceutical Research. </w:t>
      </w:r>
      <w:r w:rsidRPr="00ED3FFA">
        <w:rPr>
          <w:rFonts w:ascii="Segoe UI" w:hAnsi="Segoe UI" w:cs="Segoe UI"/>
          <w:i/>
          <w:iCs/>
          <w:color w:val="333333"/>
          <w:shd w:val="clear" w:color="auto" w:fill="FCFCFC"/>
          <w:lang w:val="en-US"/>
        </w:rPr>
        <w:t>Pharm Res</w:t>
      </w:r>
      <w:r w:rsidRPr="00ED3FFA">
        <w:rPr>
          <w:rFonts w:ascii="Segoe UI" w:hAnsi="Segoe UI" w:cs="Segoe UI"/>
          <w:color w:val="333333"/>
          <w:shd w:val="clear" w:color="auto" w:fill="FCFCFC"/>
          <w:lang w:val="en-US"/>
        </w:rPr>
        <w:t> </w:t>
      </w:r>
      <w:r w:rsidRPr="00ED3FFA">
        <w:rPr>
          <w:rFonts w:ascii="Segoe UI" w:hAnsi="Segoe UI" w:cs="Segoe UI"/>
          <w:b/>
          <w:bCs/>
          <w:color w:val="333333"/>
          <w:shd w:val="clear" w:color="auto" w:fill="FCFCFC"/>
          <w:lang w:val="en-US"/>
        </w:rPr>
        <w:t>33, </w:t>
      </w:r>
      <w:r w:rsidRPr="00ED3FFA">
        <w:rPr>
          <w:rFonts w:ascii="Segoe UI" w:hAnsi="Segoe UI" w:cs="Segoe UI"/>
          <w:color w:val="333333"/>
          <w:shd w:val="clear" w:color="auto" w:fill="FCFCFC"/>
          <w:lang w:val="en-US"/>
        </w:rPr>
        <w:t xml:space="preserve">2594–2603 (2016). </w:t>
      </w:r>
      <w:hyperlink r:id="rId75" w:history="1">
        <w:r w:rsidRPr="009B65CF">
          <w:rPr>
            <w:rStyle w:val="Hipervnculo"/>
            <w:rFonts w:ascii="Segoe UI" w:hAnsi="Segoe UI" w:cs="Segoe UI"/>
            <w:shd w:val="clear" w:color="auto" w:fill="FCFCFC"/>
            <w:lang w:val="en-US"/>
          </w:rPr>
          <w:t>https://doi.org/10.1007/s11095-016-2029-7</w:t>
        </w:r>
      </w:hyperlink>
      <w:r w:rsidRPr="00694933">
        <w:rPr>
          <w:lang w:val="en-US"/>
        </w:rPr>
        <w:t xml:space="preserve"> </w:t>
      </w:r>
    </w:p>
    <w:p w14:paraId="4BDEB5CB" w14:textId="77777777" w:rsidR="00C34053" w:rsidRPr="00466B6C" w:rsidRDefault="009A4A12" w:rsidP="00C34053">
      <w:pPr>
        <w:rPr>
          <w:lang w:val="en-US"/>
        </w:rPr>
      </w:pPr>
      <w:hyperlink r:id="rId76" w:history="1">
        <w:r w:rsidR="00C34053" w:rsidRPr="00ED3FFA">
          <w:rPr>
            <w:rStyle w:val="Hipervnculo"/>
            <w:lang w:val="en-US"/>
          </w:rPr>
          <w:t>https://link.springer.com/article/10.1007/s11095-016-2029-7</w:t>
        </w:r>
      </w:hyperlink>
    </w:p>
    <w:p w14:paraId="572DD2B8" w14:textId="77777777" w:rsidR="00C34053" w:rsidRDefault="00C34053" w:rsidP="00AB27EF">
      <w:pPr>
        <w:rPr>
          <w:lang w:val="en-US"/>
        </w:rPr>
      </w:pPr>
    </w:p>
    <w:p w14:paraId="16219C79" w14:textId="7AAC87A4" w:rsidR="00614227" w:rsidRDefault="007B7C95" w:rsidP="00614227">
      <w:r w:rsidRPr="00D94EB3">
        <w:rPr>
          <w:lang w:val="en-US"/>
        </w:rPr>
        <w:t xml:space="preserve">[26] </w:t>
      </w:r>
      <w:r w:rsidR="00614227" w:rsidRPr="00614227">
        <w:rPr>
          <w:lang w:val="en-US"/>
        </w:rPr>
        <w:t xml:space="preserve">“Convolutional Networks for Images, Speech, and Time-Series.” </w:t>
      </w:r>
      <w:hyperlink r:id="rId77" w:history="1">
        <w:r w:rsidR="00614227">
          <w:rPr>
            <w:rStyle w:val="Hipervnculo"/>
          </w:rPr>
          <w:t>http://yann.lecun.com/exdb/publis/pdf/lecun-bengio-95a.pdf</w:t>
        </w:r>
      </w:hyperlink>
      <w:r w:rsidR="00614227">
        <w:t>.</w:t>
      </w:r>
    </w:p>
    <w:p w14:paraId="68B972E2" w14:textId="227C9691" w:rsidR="007B7C95" w:rsidRPr="00614227" w:rsidRDefault="007B7C95" w:rsidP="00AB27EF"/>
    <w:p w14:paraId="2D792D8E" w14:textId="4449386A" w:rsidR="00247AD7" w:rsidRPr="009F479F" w:rsidRDefault="00247AD7" w:rsidP="009F479F">
      <w:pPr>
        <w:ind w:hanging="480"/>
      </w:pPr>
      <w:r w:rsidRPr="00247AD7">
        <w:rPr>
          <w:lang w:val="en-US"/>
        </w:rPr>
        <w:t>[</w:t>
      </w:r>
      <w:r>
        <w:rPr>
          <w:lang w:val="en-US"/>
        </w:rPr>
        <w:t>27</w:t>
      </w:r>
      <w:r w:rsidRPr="00247AD7">
        <w:rPr>
          <w:lang w:val="en-US"/>
        </w:rPr>
        <w:t>]</w:t>
      </w:r>
      <w:r>
        <w:rPr>
          <w:lang w:val="en-US"/>
        </w:rPr>
        <w:t xml:space="preserve"> </w:t>
      </w:r>
      <w:r w:rsidR="009F479F" w:rsidRPr="009F479F">
        <w:rPr>
          <w:lang w:val="en-US"/>
        </w:rPr>
        <w:t xml:space="preserve">“Multi-Class Metrics Made Simple, Part I: Precision and Recall,” n.d. </w:t>
      </w:r>
      <w:hyperlink r:id="rId78" w:history="1">
        <w:r w:rsidR="009F479F">
          <w:rPr>
            <w:rStyle w:val="Hipervnculo"/>
          </w:rPr>
          <w:t>https://towardsdatascience.com/multi-class-metrics-made-simple-part-i-precision-and-recall-9250280bddc2</w:t>
        </w:r>
      </w:hyperlink>
      <w:r w:rsidR="009F479F">
        <w:t>.</w:t>
      </w:r>
    </w:p>
    <w:p w14:paraId="523B4CB8" w14:textId="77777777" w:rsidR="009F479F" w:rsidRDefault="00247AD7" w:rsidP="009F479F">
      <w:pPr>
        <w:ind w:hanging="480"/>
      </w:pPr>
      <w:r w:rsidRPr="009F479F">
        <w:rPr>
          <w:lang w:val="en-US"/>
        </w:rPr>
        <w:t xml:space="preserve">[28] </w:t>
      </w:r>
      <w:r w:rsidR="009F479F" w:rsidRPr="009F479F">
        <w:rPr>
          <w:lang w:val="en-US"/>
        </w:rPr>
        <w:t xml:space="preserve">“Multi-Class Metrics Made Simple, Part II: The F1-Score,” n.d. </w:t>
      </w:r>
      <w:hyperlink r:id="rId79" w:history="1">
        <w:r w:rsidR="009F479F">
          <w:rPr>
            <w:rStyle w:val="Hipervnculo"/>
          </w:rPr>
          <w:t>https://towardsdatascience.com/multi-class-metrics-made-simple-part-ii-the-f1-score-ebe8b2c2ca1</w:t>
        </w:r>
      </w:hyperlink>
      <w:r w:rsidR="009F479F">
        <w:t>.</w:t>
      </w:r>
    </w:p>
    <w:p w14:paraId="44703D26" w14:textId="66921521" w:rsidR="00247AD7" w:rsidRPr="009F479F" w:rsidRDefault="00247AD7" w:rsidP="009F479F">
      <w:pPr>
        <w:ind w:hanging="480"/>
      </w:pPr>
      <w:r w:rsidRPr="009F479F">
        <w:rPr>
          <w:lang w:val="en-US"/>
        </w:rPr>
        <w:t xml:space="preserve">[29] </w:t>
      </w:r>
      <w:r w:rsidR="009F479F" w:rsidRPr="009F479F">
        <w:rPr>
          <w:lang w:val="en-US"/>
        </w:rPr>
        <w:t xml:space="preserve">“Sklearn.Metrics.F1_score¶,” n.d. </w:t>
      </w:r>
      <w:hyperlink r:id="rId80" w:anchor="sklearn.metrics.f1_score" w:history="1">
        <w:r w:rsidR="009F479F">
          <w:rPr>
            <w:rStyle w:val="Hipervnculo"/>
          </w:rPr>
          <w:t>https://scikit-learn.org/stable/modules/generated/sklearn.metrics.f1_score.html#sklearn.metrics.f1_score</w:t>
        </w:r>
      </w:hyperlink>
      <w:r w:rsidR="009F479F">
        <w:t>.</w:t>
      </w:r>
    </w:p>
    <w:p w14:paraId="20E6BCBD" w14:textId="7A65BD57" w:rsidR="004F2838" w:rsidRPr="009F479F" w:rsidRDefault="004F2838" w:rsidP="005F2CCE">
      <w:pPr>
        <w:ind w:hanging="480"/>
      </w:pPr>
      <w:r w:rsidRPr="009F479F">
        <w:rPr>
          <w:lang w:val="en-US"/>
        </w:rPr>
        <w:t xml:space="preserve">[30] </w:t>
      </w:r>
      <w:r w:rsidR="009F479F" w:rsidRPr="009F479F">
        <w:rPr>
          <w:lang w:val="en-US"/>
        </w:rPr>
        <w:t>“</w:t>
      </w:r>
      <w:proofErr w:type="spellStart"/>
      <w:r w:rsidR="009F479F" w:rsidRPr="009F479F">
        <w:rPr>
          <w:lang w:val="en-US"/>
        </w:rPr>
        <w:t>Sklearn.Metrics.Hamming_loss</w:t>
      </w:r>
      <w:proofErr w:type="spellEnd"/>
      <w:r w:rsidR="009F479F" w:rsidRPr="009F479F">
        <w:rPr>
          <w:lang w:val="en-US"/>
        </w:rPr>
        <w:t xml:space="preserve">,” n.d. </w:t>
      </w:r>
      <w:hyperlink r:id="rId81" w:anchor="sklearn.metrics.hamming_loss" w:history="1">
        <w:r w:rsidR="009F479F">
          <w:rPr>
            <w:rStyle w:val="Hipervnculo"/>
          </w:rPr>
          <w:t>https://scikit-learn.org/stable/modules/generated/sklearn.metrics.hamming_loss.html#sklearn.metrics.hamming_loss</w:t>
        </w:r>
      </w:hyperlink>
      <w:r w:rsidR="009F479F">
        <w:t>.</w:t>
      </w:r>
    </w:p>
    <w:p w14:paraId="4EE361A5" w14:textId="4677BBA0" w:rsidR="00FC5D2C" w:rsidRPr="005F2CCE" w:rsidRDefault="00FC5D2C" w:rsidP="005F2CCE">
      <w:pPr>
        <w:ind w:hanging="480"/>
      </w:pPr>
      <w:r>
        <w:rPr>
          <w:lang w:val="en-US"/>
        </w:rPr>
        <w:t xml:space="preserve">[31] </w:t>
      </w:r>
      <w:r w:rsidR="005F2CCE" w:rsidRPr="005F2CCE">
        <w:rPr>
          <w:lang w:val="en-US"/>
        </w:rPr>
        <w:t>“</w:t>
      </w:r>
      <w:proofErr w:type="spellStart"/>
      <w:r w:rsidR="005F2CCE" w:rsidRPr="005F2CCE">
        <w:rPr>
          <w:lang w:val="en-US"/>
        </w:rPr>
        <w:t>Sklearn.Metrics.Jaccard_score</w:t>
      </w:r>
      <w:proofErr w:type="spellEnd"/>
      <w:r w:rsidR="005F2CCE" w:rsidRPr="005F2CCE">
        <w:rPr>
          <w:lang w:val="en-US"/>
        </w:rPr>
        <w:t xml:space="preserve">,” n.d. </w:t>
      </w:r>
      <w:hyperlink r:id="rId82" w:anchor="sklearn.metrics.jaccard_score" w:history="1">
        <w:r w:rsidR="005F2CCE">
          <w:rPr>
            <w:rStyle w:val="Hipervnculo"/>
          </w:rPr>
          <w:t>https://scikit-learn.org/stable/modules/generated/sklearn.metrics.jaccard_score.html#sklearn.metrics.jaccard_score</w:t>
        </w:r>
      </w:hyperlink>
      <w:r w:rsidR="005F2CCE">
        <w:t>.</w:t>
      </w:r>
    </w:p>
    <w:p w14:paraId="15DF3E46" w14:textId="77777777" w:rsidR="005F2CCE" w:rsidRDefault="000C40BC" w:rsidP="005F2CCE">
      <w:pPr>
        <w:ind w:hanging="480"/>
      </w:pPr>
      <w:r>
        <w:rPr>
          <w:lang w:val="en-US"/>
        </w:rPr>
        <w:t xml:space="preserve">[32] </w:t>
      </w:r>
      <w:r w:rsidR="005F2CCE" w:rsidRPr="005F2CCE">
        <w:rPr>
          <w:lang w:val="en-US"/>
        </w:rPr>
        <w:t>“</w:t>
      </w:r>
      <w:proofErr w:type="spellStart"/>
      <w:r w:rsidR="005F2CCE" w:rsidRPr="005F2CCE">
        <w:rPr>
          <w:lang w:val="en-US"/>
        </w:rPr>
        <w:t>Sklearn</w:t>
      </w:r>
      <w:proofErr w:type="spellEnd"/>
      <w:r w:rsidR="005F2CCE" w:rsidRPr="005F2CCE">
        <w:rPr>
          <w:lang w:val="en-US"/>
        </w:rPr>
        <w:t xml:space="preserve"> about Us,” n.d. </w:t>
      </w:r>
      <w:hyperlink r:id="rId83" w:history="1">
        <w:r w:rsidR="005F2CCE">
          <w:rPr>
            <w:rStyle w:val="Hipervnculo"/>
          </w:rPr>
          <w:t>https://scikit-learn.org/stable/about.html</w:t>
        </w:r>
      </w:hyperlink>
      <w:r w:rsidR="005F2CCE">
        <w:t>.</w:t>
      </w:r>
    </w:p>
    <w:p w14:paraId="357CFD7D" w14:textId="771C28EC" w:rsidR="005F2CCE" w:rsidRDefault="000C40BC" w:rsidP="005F2CCE">
      <w:pPr>
        <w:ind w:hanging="480"/>
      </w:pPr>
      <w:r w:rsidRPr="005F2CCE">
        <w:rPr>
          <w:lang w:val="en-US"/>
        </w:rPr>
        <w:t xml:space="preserve">[33] </w:t>
      </w:r>
      <w:r w:rsidR="005F2CCE" w:rsidRPr="005F2CCE">
        <w:rPr>
          <w:lang w:val="en-US"/>
        </w:rPr>
        <w:t>“</w:t>
      </w:r>
      <w:proofErr w:type="spellStart"/>
      <w:r w:rsidR="005F2CCE" w:rsidRPr="005F2CCE">
        <w:rPr>
          <w:lang w:val="en-US"/>
        </w:rPr>
        <w:t>Sklearn.Metrics.Log_loss</w:t>
      </w:r>
      <w:proofErr w:type="spellEnd"/>
      <w:r w:rsidR="005F2CCE" w:rsidRPr="005F2CCE">
        <w:rPr>
          <w:lang w:val="en-US"/>
        </w:rPr>
        <w:t xml:space="preserve">,” n.d. </w:t>
      </w:r>
      <w:hyperlink r:id="rId84" w:anchor="sklearn-metrics-log-loss" w:history="1">
        <w:r w:rsidR="005F2CCE">
          <w:rPr>
            <w:rStyle w:val="Hipervnculo"/>
          </w:rPr>
          <w:t>https://scikit-learn.org/stable/modules/generated/sklearn.metrics.log_loss.html#sklearn-metrics-log-loss</w:t>
        </w:r>
      </w:hyperlink>
      <w:r w:rsidR="005F2CCE">
        <w:t>.</w:t>
      </w:r>
    </w:p>
    <w:p w14:paraId="7A570841" w14:textId="0E5AEB43" w:rsidR="00E843D7" w:rsidRPr="002D1B3B" w:rsidRDefault="00E843D7" w:rsidP="005F2CCE">
      <w:pPr>
        <w:ind w:hanging="480"/>
        <w:rPr>
          <w:rStyle w:val="Hipervnculo"/>
          <w:color w:val="auto"/>
          <w:u w:val="none"/>
          <w:lang w:val="en-US"/>
        </w:rPr>
      </w:pPr>
      <w:r>
        <w:rPr>
          <w:rStyle w:val="nfasissutil"/>
          <w:i w:val="0"/>
          <w:iCs w:val="0"/>
          <w:lang w:val="en-US"/>
        </w:rPr>
        <w:t xml:space="preserve">[34] </w:t>
      </w:r>
      <w:r w:rsidR="005F2CCE" w:rsidRPr="005F2CCE">
        <w:rPr>
          <w:lang w:val="en-US"/>
        </w:rPr>
        <w:t>“</w:t>
      </w:r>
      <w:proofErr w:type="spellStart"/>
      <w:r w:rsidR="005F2CCE" w:rsidRPr="005F2CCE">
        <w:rPr>
          <w:lang w:val="en-US"/>
        </w:rPr>
        <w:t>Numpy</w:t>
      </w:r>
      <w:proofErr w:type="spellEnd"/>
      <w:r w:rsidR="005F2CCE" w:rsidRPr="005F2CCE">
        <w:rPr>
          <w:lang w:val="en-US"/>
        </w:rPr>
        <w:t xml:space="preserve"> about Us,” n.d. </w:t>
      </w:r>
      <w:hyperlink r:id="rId85" w:history="1">
        <w:r w:rsidR="005F2CCE" w:rsidRPr="002D1B3B">
          <w:rPr>
            <w:rStyle w:val="Hipervnculo"/>
            <w:lang w:val="en-US"/>
          </w:rPr>
          <w:t>https://numpy.org/about/</w:t>
        </w:r>
      </w:hyperlink>
      <w:r w:rsidR="005F2CCE" w:rsidRPr="002D1B3B">
        <w:rPr>
          <w:lang w:val="en-US"/>
        </w:rPr>
        <w:t>.</w:t>
      </w:r>
    </w:p>
    <w:p w14:paraId="77E497A7" w14:textId="1D2C1D59" w:rsidR="005E3B51" w:rsidRPr="003F602E" w:rsidRDefault="005E3B51" w:rsidP="003F602E">
      <w:pPr>
        <w:ind w:hanging="480"/>
      </w:pPr>
      <w:r w:rsidRPr="00B31C78">
        <w:rPr>
          <w:lang w:val="en-US"/>
        </w:rPr>
        <w:t xml:space="preserve">[35] </w:t>
      </w:r>
      <w:r w:rsidR="005F2CCE" w:rsidRPr="005F2CCE">
        <w:rPr>
          <w:lang w:val="en-US"/>
        </w:rPr>
        <w:t xml:space="preserve">“TensorFlow Is an End-to-End Open Source Platform for Machine Learning,” n.d. </w:t>
      </w:r>
      <w:hyperlink r:id="rId86" w:history="1">
        <w:r w:rsidR="005F2CCE">
          <w:rPr>
            <w:rStyle w:val="Hipervnculo"/>
          </w:rPr>
          <w:t>https://www.tensorflow.org/overview</w:t>
        </w:r>
      </w:hyperlink>
      <w:r w:rsidR="005F2CCE">
        <w:t>.</w:t>
      </w:r>
    </w:p>
    <w:p w14:paraId="179ACD31" w14:textId="501AB7D2" w:rsidR="005E3B51" w:rsidRPr="00B31C78" w:rsidRDefault="005E3B51" w:rsidP="0001643D">
      <w:pPr>
        <w:ind w:hanging="480"/>
        <w:rPr>
          <w:lang w:val="en-US"/>
        </w:rPr>
      </w:pPr>
      <w:r w:rsidRPr="00B31C78">
        <w:rPr>
          <w:lang w:val="en-US"/>
        </w:rPr>
        <w:t xml:space="preserve">[36] </w:t>
      </w:r>
      <w:r w:rsidR="003F602E" w:rsidRPr="003F602E">
        <w:rPr>
          <w:lang w:val="en-US"/>
        </w:rPr>
        <w:t xml:space="preserve">“Why TensorFlow,” n.d. </w:t>
      </w:r>
      <w:hyperlink r:id="rId87" w:history="1">
        <w:r w:rsidR="003F602E" w:rsidRPr="003F602E">
          <w:rPr>
            <w:rStyle w:val="Hipervnculo"/>
            <w:lang w:val="en-US"/>
          </w:rPr>
          <w:t>https://www.tensorflow.org/about</w:t>
        </w:r>
      </w:hyperlink>
      <w:r w:rsidR="003F602E" w:rsidRPr="003F602E">
        <w:rPr>
          <w:lang w:val="en-US"/>
        </w:rPr>
        <w:t>.</w:t>
      </w:r>
    </w:p>
    <w:p w14:paraId="28BE9D74" w14:textId="658ED410" w:rsidR="005E3B51" w:rsidRPr="0001643D" w:rsidRDefault="005E3B51" w:rsidP="0001643D">
      <w:pPr>
        <w:ind w:hanging="480"/>
      </w:pPr>
      <w:r w:rsidRPr="00B31C78">
        <w:rPr>
          <w:lang w:val="en-US"/>
        </w:rPr>
        <w:t xml:space="preserve">[37] </w:t>
      </w:r>
      <w:r w:rsidR="0001643D" w:rsidRPr="0001643D">
        <w:rPr>
          <w:lang w:val="en-US"/>
        </w:rPr>
        <w:t xml:space="preserve">“TensorFlow GPU Support,” n.d. </w:t>
      </w:r>
      <w:hyperlink r:id="rId88" w:history="1">
        <w:r w:rsidR="0001643D">
          <w:rPr>
            <w:rStyle w:val="Hipervnculo"/>
          </w:rPr>
          <w:t>https://www.tensorflow.org/install/gpu</w:t>
        </w:r>
      </w:hyperlink>
      <w:r w:rsidR="0001643D">
        <w:t>.</w:t>
      </w:r>
    </w:p>
    <w:p w14:paraId="7A11B320" w14:textId="62C12159" w:rsidR="00F079D0" w:rsidRPr="00742FBF" w:rsidRDefault="005E3B51" w:rsidP="00BB79B4">
      <w:pPr>
        <w:ind w:hanging="480"/>
      </w:pPr>
      <w:r w:rsidRPr="00F079D0">
        <w:rPr>
          <w:lang w:val="en-US"/>
        </w:rPr>
        <w:t xml:space="preserve">[38] </w:t>
      </w:r>
      <w:r w:rsidR="00F079D0" w:rsidRPr="00F079D0">
        <w:rPr>
          <w:lang w:val="en-US"/>
        </w:rPr>
        <w:t xml:space="preserve">“How to Run TensorFlow with GPU on Windows 10 in a </w:t>
      </w:r>
      <w:proofErr w:type="spellStart"/>
      <w:r w:rsidR="00F079D0" w:rsidRPr="00F079D0">
        <w:rPr>
          <w:lang w:val="en-US"/>
        </w:rPr>
        <w:t>Jupyter</w:t>
      </w:r>
      <w:proofErr w:type="spellEnd"/>
      <w:r w:rsidR="00F079D0" w:rsidRPr="00F079D0">
        <w:rPr>
          <w:lang w:val="en-US"/>
        </w:rPr>
        <w:t xml:space="preserve"> Notebook,” n.d. </w:t>
      </w:r>
      <w:hyperlink r:id="rId89" w:history="1">
        <w:r w:rsidR="00F079D0">
          <w:rPr>
            <w:rStyle w:val="Hipervnculo"/>
          </w:rPr>
          <w:t>http://bailiwick.io/2017/11/05/tensorflow-gpu-windows-and-jupyter/</w:t>
        </w:r>
      </w:hyperlink>
      <w:r w:rsidR="00F079D0">
        <w:t>.</w:t>
      </w:r>
    </w:p>
    <w:p w14:paraId="4B76CEE2" w14:textId="3DEFBC55" w:rsidR="009C6256" w:rsidRPr="00F079D0" w:rsidRDefault="009C6256" w:rsidP="002C260C">
      <w:pPr>
        <w:ind w:hanging="480"/>
      </w:pPr>
      <w:r w:rsidRPr="00BB79B4">
        <w:rPr>
          <w:lang w:val="en-US"/>
        </w:rPr>
        <w:t xml:space="preserve">[39] </w:t>
      </w:r>
      <w:r w:rsidR="00BB79B4" w:rsidRPr="00BB79B4">
        <w:rPr>
          <w:lang w:val="en-US"/>
        </w:rPr>
        <w:t>“</w:t>
      </w:r>
      <w:proofErr w:type="spellStart"/>
      <w:r w:rsidR="00BB79B4" w:rsidRPr="00BB79B4">
        <w:rPr>
          <w:lang w:val="en-US"/>
        </w:rPr>
        <w:t>Keras</w:t>
      </w:r>
      <w:proofErr w:type="spellEnd"/>
      <w:r w:rsidR="00BB79B4" w:rsidRPr="00BB79B4">
        <w:rPr>
          <w:lang w:val="en-US"/>
        </w:rPr>
        <w:t xml:space="preserve"> vs. </w:t>
      </w:r>
      <w:proofErr w:type="spellStart"/>
      <w:r w:rsidR="00BB79B4" w:rsidRPr="00BB79B4">
        <w:rPr>
          <w:lang w:val="en-US"/>
        </w:rPr>
        <w:t>Tf.Keras</w:t>
      </w:r>
      <w:proofErr w:type="spellEnd"/>
      <w:r w:rsidR="00BB79B4" w:rsidRPr="00BB79B4">
        <w:rPr>
          <w:lang w:val="en-US"/>
        </w:rPr>
        <w:t xml:space="preserve">: What’s the Difference in TensorFlow 2.0?,” n.d. </w:t>
      </w:r>
      <w:hyperlink r:id="rId90" w:history="1">
        <w:r w:rsidR="00BB79B4">
          <w:rPr>
            <w:rStyle w:val="Hipervnculo"/>
          </w:rPr>
          <w:t>https://www.pyimagesearch.com/2019/10/21/keras-vs-tf-keras-whats-the-difference-in-tensorflow-2-0/</w:t>
        </w:r>
      </w:hyperlink>
      <w:r w:rsidR="00BB79B4">
        <w:t>.</w:t>
      </w:r>
      <w:bookmarkStart w:id="185" w:name="_GoBack"/>
      <w:bookmarkEnd w:id="185"/>
    </w:p>
    <w:p w14:paraId="27EB8D1E" w14:textId="30306CD0" w:rsidR="009C6256" w:rsidRPr="00B31C78" w:rsidRDefault="009C6256" w:rsidP="003D4F46">
      <w:pPr>
        <w:ind w:hanging="480"/>
        <w:rPr>
          <w:lang w:val="en-US"/>
        </w:rPr>
      </w:pPr>
      <w:r w:rsidRPr="00B31C78">
        <w:rPr>
          <w:lang w:val="en-US"/>
        </w:rPr>
        <w:lastRenderedPageBreak/>
        <w:t xml:space="preserve">[40] </w:t>
      </w:r>
      <w:r w:rsidR="002C260C" w:rsidRPr="002C260C">
        <w:rPr>
          <w:lang w:val="en-US"/>
        </w:rPr>
        <w:t>“</w:t>
      </w:r>
      <w:proofErr w:type="spellStart"/>
      <w:r w:rsidR="002C260C" w:rsidRPr="002C260C">
        <w:rPr>
          <w:lang w:val="en-US"/>
        </w:rPr>
        <w:t>Keras</w:t>
      </w:r>
      <w:proofErr w:type="spellEnd"/>
      <w:r w:rsidR="002C260C" w:rsidRPr="002C260C">
        <w:rPr>
          <w:lang w:val="en-US"/>
        </w:rPr>
        <w:t xml:space="preserve"> Simple. Flexible. Powerful.,” n.d. </w:t>
      </w:r>
      <w:hyperlink r:id="rId91" w:history="1">
        <w:r w:rsidR="002C260C" w:rsidRPr="003D4F46">
          <w:rPr>
            <w:rStyle w:val="Hipervnculo"/>
            <w:lang w:val="en-US"/>
          </w:rPr>
          <w:t>https://keras.io/</w:t>
        </w:r>
      </w:hyperlink>
      <w:r w:rsidR="002C260C" w:rsidRPr="003D4F46">
        <w:rPr>
          <w:lang w:val="en-US"/>
        </w:rPr>
        <w:t>.</w:t>
      </w:r>
    </w:p>
    <w:p w14:paraId="129189A6" w14:textId="38CF3B5D" w:rsidR="00E60DCC" w:rsidRPr="00B31C78" w:rsidRDefault="00E60DCC" w:rsidP="009D25E8">
      <w:pPr>
        <w:ind w:hanging="480"/>
        <w:rPr>
          <w:lang w:val="en-US"/>
        </w:rPr>
      </w:pPr>
      <w:r w:rsidRPr="00B31C78">
        <w:rPr>
          <w:lang w:val="en-US"/>
        </w:rPr>
        <w:t xml:space="preserve">[41] </w:t>
      </w:r>
      <w:r w:rsidR="003D4F46" w:rsidRPr="003D4F46">
        <w:rPr>
          <w:lang w:val="en-US"/>
        </w:rPr>
        <w:t>“</w:t>
      </w:r>
      <w:proofErr w:type="spellStart"/>
      <w:r w:rsidR="003D4F46" w:rsidRPr="003D4F46">
        <w:rPr>
          <w:lang w:val="en-US"/>
        </w:rPr>
        <w:t>TensorBoard</w:t>
      </w:r>
      <w:proofErr w:type="spellEnd"/>
      <w:r w:rsidR="003D4F46" w:rsidRPr="003D4F46">
        <w:rPr>
          <w:lang w:val="en-US"/>
        </w:rPr>
        <w:t xml:space="preserve">: TensorFlow’s Visualization Toolkit,” n.d. </w:t>
      </w:r>
      <w:hyperlink r:id="rId92" w:history="1">
        <w:r w:rsidR="003D4F46" w:rsidRPr="003D4F46">
          <w:rPr>
            <w:rStyle w:val="Hipervnculo"/>
            <w:lang w:val="en-US"/>
          </w:rPr>
          <w:t>https://www.tensorflow.org/tensorboard</w:t>
        </w:r>
      </w:hyperlink>
      <w:r w:rsidR="003D4F46" w:rsidRPr="003D4F46">
        <w:rPr>
          <w:lang w:val="en-US"/>
        </w:rPr>
        <w:t>.</w:t>
      </w:r>
    </w:p>
    <w:p w14:paraId="745A5F4C" w14:textId="553BC139" w:rsidR="00E60DCC" w:rsidRPr="009D25E8" w:rsidRDefault="00E60DCC" w:rsidP="00687C99">
      <w:pPr>
        <w:ind w:hanging="480"/>
      </w:pPr>
      <w:r w:rsidRPr="00B31C78">
        <w:rPr>
          <w:lang w:val="en-US"/>
        </w:rPr>
        <w:t xml:space="preserve">[42] </w:t>
      </w:r>
      <w:r w:rsidR="009D25E8" w:rsidRPr="009D25E8">
        <w:rPr>
          <w:lang w:val="en-US"/>
        </w:rPr>
        <w:t>“</w:t>
      </w:r>
      <w:proofErr w:type="spellStart"/>
      <w:r w:rsidR="009D25E8" w:rsidRPr="009D25E8">
        <w:rPr>
          <w:lang w:val="en-US"/>
        </w:rPr>
        <w:t>Tf.Keras.Callbacks.TensorBoard</w:t>
      </w:r>
      <w:proofErr w:type="spellEnd"/>
      <w:r w:rsidR="009D25E8" w:rsidRPr="009D25E8">
        <w:rPr>
          <w:lang w:val="en-US"/>
        </w:rPr>
        <w:t xml:space="preserve">,” n.d. </w:t>
      </w:r>
      <w:hyperlink r:id="rId93" w:history="1">
        <w:r w:rsidR="009D25E8">
          <w:rPr>
            <w:rStyle w:val="Hipervnculo"/>
          </w:rPr>
          <w:t>https://www.tensorflow.org/api_docs/python/tf/keras/callbacks/TensorBoard</w:t>
        </w:r>
      </w:hyperlink>
      <w:r w:rsidR="009D25E8">
        <w:t>.</w:t>
      </w:r>
    </w:p>
    <w:p w14:paraId="1B7E470E" w14:textId="77777777" w:rsidR="009D25E8" w:rsidRPr="009D25E8" w:rsidRDefault="005A727E" w:rsidP="009D25E8">
      <w:pPr>
        <w:ind w:hanging="480"/>
        <w:rPr>
          <w:lang w:val="en-US"/>
        </w:rPr>
      </w:pPr>
      <w:r w:rsidRPr="00B31C78">
        <w:rPr>
          <w:lang w:val="en-US"/>
        </w:rPr>
        <w:t xml:space="preserve">[43] </w:t>
      </w:r>
      <w:r w:rsidR="009D25E8" w:rsidRPr="009D25E8">
        <w:rPr>
          <w:lang w:val="en-US"/>
        </w:rPr>
        <w:t xml:space="preserve">“About Pandas,” n.d. </w:t>
      </w:r>
      <w:hyperlink r:id="rId94" w:history="1">
        <w:r w:rsidR="009D25E8" w:rsidRPr="009D25E8">
          <w:rPr>
            <w:rStyle w:val="Hipervnculo"/>
            <w:lang w:val="en-US"/>
          </w:rPr>
          <w:t>https://pandas.pydata.org/about/index.html</w:t>
        </w:r>
      </w:hyperlink>
      <w:r w:rsidR="009D25E8" w:rsidRPr="009D25E8">
        <w:rPr>
          <w:lang w:val="en-US"/>
        </w:rPr>
        <w:t>.</w:t>
      </w:r>
    </w:p>
    <w:p w14:paraId="2DA1B837" w14:textId="73CF70F4" w:rsidR="00C34053" w:rsidRPr="00C34053" w:rsidRDefault="00C34053" w:rsidP="00C34053">
      <w:pPr>
        <w:ind w:hanging="480"/>
        <w:rPr>
          <w:rStyle w:val="nfasissutil"/>
          <w:i w:val="0"/>
          <w:iCs w:val="0"/>
          <w:lang w:val="en-US"/>
        </w:rPr>
      </w:pPr>
      <w:r>
        <w:rPr>
          <w:rStyle w:val="nfasissutil"/>
          <w:i w:val="0"/>
          <w:lang w:val="en-US"/>
        </w:rPr>
        <w:t>[4</w:t>
      </w:r>
      <w:r w:rsidR="00C47E20">
        <w:rPr>
          <w:rStyle w:val="nfasissutil"/>
          <w:i w:val="0"/>
          <w:lang w:val="en-US"/>
        </w:rPr>
        <w:t>4</w:t>
      </w:r>
      <w:r>
        <w:rPr>
          <w:rStyle w:val="nfasissutil"/>
          <w:i w:val="0"/>
          <w:lang w:val="en-US"/>
        </w:rPr>
        <w:t xml:space="preserve">] </w:t>
      </w:r>
      <w:r w:rsidRPr="00C34053">
        <w:rPr>
          <w:lang w:val="en-US"/>
        </w:rPr>
        <w:t>“Earth on AWS: Functional Map of the World,” Amazon.com, https://aws.amazon.com/earth/.</w:t>
      </w:r>
    </w:p>
    <w:p w14:paraId="70D89824" w14:textId="746E9B78" w:rsidR="00F83035" w:rsidRPr="00F83035" w:rsidRDefault="00790C84" w:rsidP="00F83035">
      <w:pPr>
        <w:ind w:hanging="480"/>
        <w:rPr>
          <w:lang w:val="en-US"/>
        </w:rPr>
      </w:pPr>
      <w:r w:rsidRPr="00F83035">
        <w:rPr>
          <w:lang w:val="en-US"/>
        </w:rPr>
        <w:t>[4</w:t>
      </w:r>
      <w:r w:rsidR="00C47E20" w:rsidRPr="00F83035">
        <w:rPr>
          <w:lang w:val="en-US"/>
        </w:rPr>
        <w:t>5</w:t>
      </w:r>
      <w:r w:rsidRPr="00F83035">
        <w:rPr>
          <w:lang w:val="en-US"/>
        </w:rPr>
        <w:t xml:space="preserve">] </w:t>
      </w:r>
      <w:r w:rsidR="00F83035" w:rsidRPr="00F83035">
        <w:rPr>
          <w:lang w:val="en-US"/>
        </w:rPr>
        <w:t>“Functional Map of the World (</w:t>
      </w:r>
      <w:proofErr w:type="spellStart"/>
      <w:r w:rsidR="00F83035" w:rsidRPr="00F83035">
        <w:rPr>
          <w:lang w:val="en-US"/>
        </w:rPr>
        <w:t>FMoW</w:t>
      </w:r>
      <w:proofErr w:type="spellEnd"/>
      <w:r w:rsidR="00F83035" w:rsidRPr="00F83035">
        <w:rPr>
          <w:lang w:val="en-US"/>
        </w:rPr>
        <w:t xml:space="preserve">) Dataset,” n.d. </w:t>
      </w:r>
      <w:hyperlink r:id="rId95" w:history="1">
        <w:r w:rsidR="00F83035" w:rsidRPr="00F83035">
          <w:rPr>
            <w:rStyle w:val="Hipervnculo"/>
            <w:lang w:val="en-US"/>
          </w:rPr>
          <w:t>https://github.com/fMoW/dataset</w:t>
        </w:r>
      </w:hyperlink>
      <w:r w:rsidR="00F83035" w:rsidRPr="00F83035">
        <w:rPr>
          <w:lang w:val="en-US"/>
        </w:rPr>
        <w:t>.</w:t>
      </w:r>
    </w:p>
    <w:p w14:paraId="59698DC2" w14:textId="405186F4" w:rsidR="00790C84" w:rsidRPr="00790C84" w:rsidRDefault="00790C84" w:rsidP="00295E43">
      <w:pPr>
        <w:pStyle w:val="Default"/>
        <w:rPr>
          <w:rFonts w:asciiTheme="minorHAnsi" w:hAnsiTheme="minorHAnsi" w:cstheme="minorBidi"/>
          <w:color w:val="auto"/>
          <w:sz w:val="21"/>
          <w:szCs w:val="21"/>
        </w:rPr>
      </w:pPr>
    </w:p>
    <w:p w14:paraId="6D57536A" w14:textId="4C9D307D" w:rsidR="00790C84" w:rsidRPr="00185377" w:rsidRDefault="00790C84" w:rsidP="00614015">
      <w:pPr>
        <w:rPr>
          <w:lang w:val="en-US"/>
        </w:rPr>
      </w:pPr>
    </w:p>
    <w:p w14:paraId="5D175904" w14:textId="77777777" w:rsidR="005E3B51" w:rsidRPr="00B31C78" w:rsidRDefault="005E3B51" w:rsidP="00E843D7">
      <w:pPr>
        <w:rPr>
          <w:lang w:val="en-US"/>
        </w:rPr>
      </w:pPr>
    </w:p>
    <w:p w14:paraId="0E8155AF" w14:textId="7B07A501" w:rsidR="009A4A12" w:rsidRPr="00C47E20" w:rsidRDefault="000376C1" w:rsidP="009A4A12">
      <w:pPr>
        <w:ind w:hanging="480"/>
        <w:rPr>
          <w:lang w:val="en-US"/>
        </w:rPr>
      </w:pPr>
      <w:r w:rsidRPr="00B31C78">
        <w:rPr>
          <w:rStyle w:val="nfasissutil"/>
          <w:i w:val="0"/>
          <w:iCs w:val="0"/>
          <w:lang w:val="en-US"/>
        </w:rPr>
        <w:br w:type="page"/>
      </w:r>
    </w:p>
    <w:p w14:paraId="63BEDCF8" w14:textId="12C0D22D" w:rsidR="000376C1" w:rsidRPr="00C47E20" w:rsidRDefault="000376C1" w:rsidP="00AB27EF">
      <w:pPr>
        <w:rPr>
          <w:rStyle w:val="nfasissutil"/>
          <w:i w:val="0"/>
          <w:iCs w:val="0"/>
          <w:lang w:val="en-US"/>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6"/>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9A4A12" w:rsidRDefault="009A4A12"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9A4A12" w:rsidRPr="00603A2C" w:rsidRDefault="009A4A12"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9A4A12" w:rsidRDefault="009A4A12">
      <w:pPr>
        <w:pStyle w:val="Textocomentario"/>
      </w:pPr>
    </w:p>
  </w:comment>
  <w:comment w:id="3" w:author="Victor Martinez" w:date="2020-07-13T19:05:00Z" w:initials="VM">
    <w:p w14:paraId="24973B5B" w14:textId="77777777" w:rsidR="009A4A12" w:rsidRDefault="009A4A12" w:rsidP="00742052">
      <w:pPr>
        <w:pStyle w:val="Textocomentario"/>
      </w:pPr>
      <w:r>
        <w:rPr>
          <w:rStyle w:val="Refdecomentario"/>
        </w:rPr>
        <w:annotationRef/>
      </w:r>
      <w:r>
        <w:t>Dr.</w:t>
      </w:r>
    </w:p>
  </w:comment>
  <w:comment w:id="4" w:author="CORDERO ROBLES, CARLOS ALBERTO" w:date="2020-07-17T13:19:00Z" w:initials="CRCA">
    <w:p w14:paraId="4E273B8C" w14:textId="769AE83D" w:rsidR="009A4A12" w:rsidRDefault="009A4A12">
      <w:pPr>
        <w:pStyle w:val="Textocomentario"/>
      </w:pPr>
      <w:r>
        <w:rPr>
          <w:rStyle w:val="Refdecomentario"/>
        </w:rPr>
        <w:annotationRef/>
      </w:r>
      <w:r>
        <w:t>OK</w:t>
      </w:r>
    </w:p>
  </w:comment>
  <w:comment w:id="5" w:author="Victor Martinez" w:date="2020-07-13T19:06:00Z" w:initials="VM">
    <w:p w14:paraId="58CCDB43" w14:textId="77777777" w:rsidR="009A4A12" w:rsidRDefault="009A4A12" w:rsidP="00742052">
      <w:pPr>
        <w:pStyle w:val="Textocomentario"/>
      </w:pPr>
      <w:r>
        <w:rPr>
          <w:rStyle w:val="Refdecomentario"/>
        </w:rPr>
        <w:annotationRef/>
      </w:r>
      <w:r>
        <w:t>Mtro.</w:t>
      </w:r>
    </w:p>
  </w:comment>
  <w:comment w:id="6" w:author="CORDERO ROBLES, CARLOS ALBERTO" w:date="2020-07-17T13:19:00Z" w:initials="CRCA">
    <w:p w14:paraId="1681BD07" w14:textId="61A19367" w:rsidR="009A4A12" w:rsidRDefault="009A4A12">
      <w:pPr>
        <w:pStyle w:val="Textocomentario"/>
      </w:pPr>
      <w:r>
        <w:rPr>
          <w:rStyle w:val="Refdecomentario"/>
        </w:rPr>
        <w:annotationRef/>
      </w:r>
      <w:r>
        <w:t>OK</w:t>
      </w:r>
    </w:p>
  </w:comment>
  <w:comment w:id="7" w:author="Victor Martinez" w:date="2020-07-13T19:04:00Z" w:initials="VM">
    <w:p w14:paraId="460484F0" w14:textId="77777777" w:rsidR="009A4A12" w:rsidRDefault="009A4A12"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9A4A12" w:rsidRDefault="009A4A12">
      <w:pPr>
        <w:pStyle w:val="Textocomentario"/>
      </w:pPr>
      <w:r>
        <w:rPr>
          <w:rStyle w:val="Refdecomentario"/>
        </w:rPr>
        <w:annotationRef/>
      </w:r>
      <w:r>
        <w:t>OK</w:t>
      </w:r>
    </w:p>
  </w:comment>
  <w:comment w:id="9" w:author="Victor Martinez" w:date="2020-07-13T19:07:00Z" w:initials="VM">
    <w:p w14:paraId="366CBEBC" w14:textId="77777777" w:rsidR="009A4A12" w:rsidRDefault="009A4A12"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9A4A12" w:rsidRDefault="009A4A12">
      <w:pPr>
        <w:pStyle w:val="Textocomentario"/>
      </w:pPr>
      <w:r>
        <w:rPr>
          <w:rStyle w:val="Refdecomentario"/>
        </w:rPr>
        <w:annotationRef/>
      </w:r>
      <w:r>
        <w:t>OK</w:t>
      </w:r>
    </w:p>
  </w:comment>
  <w:comment w:id="11" w:author="Victor Martinez" w:date="2020-07-13T19:04:00Z" w:initials="VM">
    <w:p w14:paraId="39E1874F" w14:textId="77777777" w:rsidR="009A4A12" w:rsidRDefault="009A4A12" w:rsidP="00742052">
      <w:pPr>
        <w:pStyle w:val="Textocomentario"/>
      </w:pPr>
      <w:r>
        <w:rPr>
          <w:rStyle w:val="Refdecomentario"/>
        </w:rPr>
        <w:annotationRef/>
      </w:r>
      <w:r>
        <w:t>Mtro.</w:t>
      </w:r>
    </w:p>
  </w:comment>
  <w:comment w:id="12" w:author="CORDERO ROBLES, CARLOS ALBERTO" w:date="2020-07-17T13:21:00Z" w:initials="CRCA">
    <w:p w14:paraId="4852FD24" w14:textId="20F4A3DE" w:rsidR="009A4A12" w:rsidRDefault="009A4A12">
      <w:pPr>
        <w:pStyle w:val="Textocomentario"/>
      </w:pPr>
      <w:r>
        <w:rPr>
          <w:rStyle w:val="Refdecomentario"/>
        </w:rPr>
        <w:annotationRef/>
      </w:r>
      <w:r>
        <w:t>OK</w:t>
      </w:r>
    </w:p>
  </w:comment>
  <w:comment w:id="13" w:author="Victor Martinez" w:date="2020-07-13T19:07:00Z" w:initials="VM">
    <w:p w14:paraId="52CFAB8E" w14:textId="77777777" w:rsidR="009A4A12" w:rsidRDefault="009A4A12"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9A4A12" w:rsidRDefault="009A4A12">
      <w:pPr>
        <w:pStyle w:val="Textocomentario"/>
      </w:pPr>
      <w:r>
        <w:rPr>
          <w:rStyle w:val="Refdecomentario"/>
        </w:rPr>
        <w:annotationRef/>
      </w:r>
      <w:r>
        <w:t>OK</w:t>
      </w:r>
    </w:p>
  </w:comment>
  <w:comment w:id="15" w:author="Victor Martinez" w:date="2020-07-13T19:08:00Z" w:initials="VM">
    <w:p w14:paraId="03F53BB5" w14:textId="77777777" w:rsidR="009A4A12" w:rsidRDefault="009A4A12"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9A4A12" w:rsidRPr="00184D7D" w:rsidRDefault="009A4A12">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9A4A12" w:rsidRPr="00742052" w:rsidRDefault="009A4A12"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9A4A12" w:rsidRPr="00742052" w:rsidRDefault="009A4A12"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9A4A12" w:rsidRPr="00742052" w:rsidRDefault="009A4A12"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9A4A12" w:rsidRPr="00742052" w:rsidRDefault="009A4A12"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9A4A12" w:rsidRPr="00742052" w:rsidRDefault="009A4A12"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9A4A12" w:rsidRPr="00742052" w:rsidRDefault="009A4A12"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9A4A12" w:rsidRPr="00975C0F" w:rsidRDefault="009A4A12"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9A4A12" w:rsidRDefault="009A4A12"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9A4A12" w:rsidRPr="00184D7D" w:rsidRDefault="009A4A12">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9A4A12" w:rsidRPr="00184D7D" w:rsidRDefault="009A4A12">
      <w:pPr>
        <w:pStyle w:val="Textocomentario"/>
        <w:rPr>
          <w:lang w:val="en-US"/>
        </w:rPr>
      </w:pPr>
      <w:r>
        <w:rPr>
          <w:rStyle w:val="Refdecomentario"/>
        </w:rPr>
        <w:annotationRef/>
      </w:r>
    </w:p>
  </w:comment>
  <w:comment w:id="28" w:author="Victor Martinez" w:date="2020-07-13T19:26:00Z" w:initials="VM">
    <w:p w14:paraId="39A0B042" w14:textId="77777777" w:rsidR="009A4A12" w:rsidRPr="00742052" w:rsidRDefault="009A4A12"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9A4A12" w:rsidRPr="009B308D" w:rsidRDefault="009A4A12"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9A4A12" w:rsidRPr="009B308D" w:rsidRDefault="009A4A12"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9A4A12" w:rsidRPr="00C05862" w:rsidRDefault="009A4A12"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9A4A12" w:rsidRPr="00184D7D" w:rsidRDefault="009A4A12">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9A4A12" w:rsidRPr="00742052" w:rsidRDefault="009A4A12"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9A4A12" w:rsidRPr="00742052" w:rsidRDefault="009A4A12"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9A4A12" w:rsidRPr="00742052" w:rsidRDefault="009A4A12"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9A4A12" w:rsidRPr="00742052" w:rsidRDefault="009A4A12"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9A4A12" w:rsidRPr="00184D7D" w:rsidRDefault="009A4A12"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9A4A12" w:rsidRPr="00742052" w:rsidRDefault="009A4A12"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9A4A12" w:rsidRPr="00742052" w:rsidRDefault="009A4A12"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9A4A12" w:rsidRPr="00742052" w:rsidRDefault="009A4A12"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9A4A12" w:rsidRPr="00742052" w:rsidRDefault="009A4A12"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9A4A12" w:rsidRDefault="009A4A12" w:rsidP="00742052">
      <w:pPr>
        <w:pStyle w:val="Textocomentario"/>
        <w:rPr>
          <w:lang w:val="en-US"/>
        </w:rPr>
      </w:pPr>
      <w:r>
        <w:rPr>
          <w:rStyle w:val="Refdecomentario"/>
        </w:rPr>
        <w:annotationRef/>
      </w:r>
      <w:r w:rsidRPr="000627CA">
        <w:rPr>
          <w:lang w:val="en-US"/>
        </w:rPr>
        <w:t>train and validation</w:t>
      </w:r>
    </w:p>
    <w:p w14:paraId="43A2F292" w14:textId="77777777" w:rsidR="009A4A12" w:rsidRPr="000627CA" w:rsidRDefault="009A4A12" w:rsidP="00742052">
      <w:pPr>
        <w:pStyle w:val="Textocomentario"/>
        <w:rPr>
          <w:lang w:val="en-US"/>
        </w:rPr>
      </w:pPr>
      <w:r>
        <w:rPr>
          <w:lang w:val="en-US"/>
        </w:rPr>
        <w:t>Are you talking about sets?</w:t>
      </w:r>
    </w:p>
  </w:comment>
  <w:comment w:id="43" w:author="Victor Martinez" w:date="2020-07-13T19:44:00Z" w:initials="VM">
    <w:p w14:paraId="5D409225" w14:textId="77777777" w:rsidR="009A4A12" w:rsidRDefault="009A4A12"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9A4A12" w:rsidRPr="002F3455" w:rsidRDefault="009A4A12"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9A4A12" w:rsidRPr="00037381" w:rsidRDefault="009A4A12">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9A4A12" w:rsidRPr="002F3455" w:rsidRDefault="009A4A12"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9A4A12" w:rsidRPr="002F3455" w:rsidRDefault="009A4A12"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9A4A12" w:rsidRPr="000627CA" w:rsidRDefault="009A4A12"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9A4A12" w:rsidRPr="00742052" w:rsidRDefault="009A4A12" w:rsidP="00742052">
      <w:pPr>
        <w:pStyle w:val="Textocomentario"/>
        <w:rPr>
          <w:lang w:val="en-US"/>
        </w:rPr>
      </w:pPr>
      <w:r>
        <w:rPr>
          <w:rStyle w:val="Refdecomentario"/>
        </w:rPr>
        <w:annotationRef/>
      </w:r>
      <w:r w:rsidRPr="00742052">
        <w:rPr>
          <w:lang w:val="en-US"/>
        </w:rPr>
        <w:t>Review this sentences</w:t>
      </w:r>
    </w:p>
  </w:comment>
  <w:comment w:id="50" w:author="Victor Martinez" w:date="2020-07-13T19:52:00Z" w:initials="VM">
    <w:p w14:paraId="16F5A0F3" w14:textId="77777777" w:rsidR="009A4A12" w:rsidRPr="00742052" w:rsidRDefault="009A4A12"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9A4A12" w:rsidRPr="00184D7D" w:rsidRDefault="009A4A12"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9A4A12" w:rsidRPr="00A2515D" w:rsidRDefault="009A4A12"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9A4A12" w:rsidRPr="00A2515D" w:rsidRDefault="009A4A12"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9A4A12" w:rsidRPr="00A2515D" w:rsidRDefault="009A4A12"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9A4A12" w:rsidRPr="00A2515D" w:rsidRDefault="009A4A12"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9A4A12" w:rsidRDefault="009A4A12"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9A4A12" w:rsidRPr="008107DE" w:rsidRDefault="009A4A12" w:rsidP="00A2515D">
      <w:pPr>
        <w:pStyle w:val="Textocomentario"/>
        <w:rPr>
          <w:lang w:val="en-US"/>
        </w:rPr>
      </w:pPr>
      <w:r>
        <w:rPr>
          <w:lang w:val="en-US"/>
        </w:rPr>
        <w:t>Sentence too long</w:t>
      </w:r>
    </w:p>
  </w:comment>
  <w:comment w:id="58" w:author="Victor Martinez" w:date="2020-07-13T20:01:00Z" w:initials="VM">
    <w:p w14:paraId="3950B1E3" w14:textId="77777777" w:rsidR="009A4A12" w:rsidRPr="00A2515D" w:rsidRDefault="009A4A12"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9A4A12" w:rsidRPr="00A2515D" w:rsidRDefault="009A4A12"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9A4A12" w:rsidRPr="008363EA" w:rsidRDefault="009A4A12">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9A4A12" w:rsidRPr="00A2515D" w:rsidRDefault="009A4A12"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9A4A12" w:rsidRPr="00184D7D" w:rsidRDefault="009A4A12"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9A4A12" w:rsidRPr="00184D7D" w:rsidRDefault="009A4A12"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9A4A12" w:rsidRPr="008107DE" w:rsidRDefault="009A4A12"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9A4A12" w:rsidRPr="008107DE" w:rsidRDefault="009A4A12"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9A4A12" w:rsidRPr="00A2515D" w:rsidRDefault="009A4A12" w:rsidP="00A2515D">
      <w:pPr>
        <w:pStyle w:val="Textocomentario"/>
        <w:rPr>
          <w:lang w:val="en-US"/>
        </w:rPr>
      </w:pPr>
      <w:r>
        <w:rPr>
          <w:rStyle w:val="Refdecomentario"/>
        </w:rPr>
        <w:annotationRef/>
      </w:r>
      <w:r w:rsidRPr="00A2515D">
        <w:rPr>
          <w:lang w:val="en-US"/>
        </w:rPr>
        <w:t>As a future work…..</w:t>
      </w:r>
    </w:p>
  </w:comment>
  <w:comment w:id="67" w:author="Victor Martinez" w:date="2020-07-13T20:08:00Z" w:initials="VM">
    <w:p w14:paraId="1B2DAF34" w14:textId="77777777" w:rsidR="009A4A12" w:rsidRPr="00A2515D" w:rsidRDefault="009A4A12"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9A4A12" w:rsidRPr="00A2515D" w:rsidRDefault="009A4A12"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9A4A12" w:rsidRDefault="009A4A12" w:rsidP="00A2515D">
      <w:pPr>
        <w:pStyle w:val="Textocomentario"/>
      </w:pPr>
      <w:r>
        <w:rPr>
          <w:rStyle w:val="Refdecomentario"/>
        </w:rPr>
        <w:annotationRef/>
      </w:r>
      <w:r>
        <w:rPr>
          <w:rStyle w:val="Refdecomentario"/>
        </w:rPr>
        <w:t>No queda claro como se conecta a tu idea anterior</w:t>
      </w:r>
    </w:p>
  </w:comment>
  <w:comment w:id="70" w:author="Victor Martinez" w:date="2020-07-13T20:12:00Z" w:initials="VM">
    <w:p w14:paraId="40067FCF" w14:textId="77777777" w:rsidR="009A4A12" w:rsidRPr="00A2515D" w:rsidRDefault="009A4A12"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9A4A12" w:rsidRPr="00A2515D" w:rsidRDefault="009A4A12"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9A4A12" w:rsidRDefault="009A4A12"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9A4A12" w:rsidRPr="004D50E2" w:rsidRDefault="009A4A12" w:rsidP="00A2515D">
      <w:pPr>
        <w:pStyle w:val="Textocomentario"/>
        <w:rPr>
          <w:lang w:val="en-US"/>
        </w:rPr>
      </w:pPr>
    </w:p>
  </w:comment>
  <w:comment w:id="73" w:author="Victor Martinez" w:date="2020-07-13T20:14:00Z" w:initials="VM">
    <w:p w14:paraId="4EC4A974" w14:textId="77777777" w:rsidR="009A4A12" w:rsidRDefault="009A4A12"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9A4A12" w:rsidRPr="00184D7D" w:rsidRDefault="009A4A12">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9A4A12" w:rsidRPr="004D50E2" w:rsidRDefault="009A4A12"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9A4A12" w:rsidRDefault="009A4A12"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9A4A12" w:rsidRPr="00A2515D" w:rsidRDefault="009A4A12"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9A4A12" w:rsidRPr="00A2515D" w:rsidRDefault="009A4A12"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9A4A12" w:rsidRPr="00A2515D" w:rsidRDefault="009A4A12"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9A4A12" w:rsidRPr="00D27BDF" w:rsidRDefault="009A4A12"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9A4A12" w:rsidRPr="00D27BDF" w:rsidRDefault="009A4A12"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9A4A12" w:rsidRPr="00A2515D" w:rsidRDefault="009A4A12"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9A4A12" w:rsidRPr="00D27BDF" w:rsidRDefault="009A4A12"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9A4A12" w:rsidRPr="00D27BDF" w:rsidRDefault="009A4A12"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9A4A12" w:rsidRPr="00D27BDF" w:rsidRDefault="009A4A12"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9A4A12" w:rsidRPr="00D27BDF" w:rsidRDefault="009A4A12"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9A4A12" w:rsidRPr="00D27BDF" w:rsidRDefault="009A4A12"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9A4A12" w:rsidRPr="00D27BDF" w:rsidRDefault="009A4A12"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9A4A12" w:rsidRPr="00D27BDF" w:rsidRDefault="009A4A12"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4" w:author="Victor Martinez" w:date="2020-07-13T20:26:00Z" w:initials="VM">
    <w:p w14:paraId="0AB4542D" w14:textId="77777777" w:rsidR="009A4A12" w:rsidRPr="00A2515D" w:rsidRDefault="009A4A12"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9A4A12" w:rsidRPr="00A2515D" w:rsidRDefault="009A4A12"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9A4A12" w:rsidRPr="00921C03" w:rsidRDefault="009A4A12"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9A4A12" w:rsidRPr="006E76D8" w:rsidRDefault="009A4A12"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9A4A12" w:rsidRPr="00921C03" w:rsidRDefault="009A4A12"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9A4A12" w:rsidRPr="00D27BDF" w:rsidRDefault="009A4A12"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9A4A12" w:rsidRPr="00A2515D" w:rsidRDefault="009A4A12" w:rsidP="00A2515D">
      <w:pPr>
        <w:pStyle w:val="Textocomentario"/>
        <w:rPr>
          <w:lang w:val="en-US"/>
        </w:rPr>
      </w:pPr>
      <w:r>
        <w:rPr>
          <w:rStyle w:val="Refdecomentario"/>
        </w:rPr>
        <w:annotationRef/>
      </w:r>
      <w:r w:rsidRPr="00A2515D">
        <w:rPr>
          <w:lang w:val="en-US"/>
        </w:rPr>
        <w:t>Sentene to long</w:t>
      </w:r>
    </w:p>
  </w:comment>
  <w:comment w:id="101" w:author="Victor Martinez" w:date="2020-07-13T20:32:00Z" w:initials="VM">
    <w:p w14:paraId="56FBDE5B" w14:textId="77777777" w:rsidR="009A4A12" w:rsidRPr="006E76D8" w:rsidRDefault="009A4A12"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9A4A12" w:rsidRPr="00184D7D" w:rsidRDefault="009A4A12">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9A4A12" w:rsidRPr="006E76D8" w:rsidRDefault="009A4A12"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9A4A12" w:rsidRPr="00A2515D" w:rsidRDefault="009A4A12"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9A4A12" w:rsidRPr="00A2515D" w:rsidRDefault="009A4A12" w:rsidP="00A2515D">
      <w:pPr>
        <w:pStyle w:val="Textocomentario"/>
        <w:rPr>
          <w:lang w:val="en-US"/>
        </w:rPr>
      </w:pPr>
      <w:r>
        <w:rPr>
          <w:rStyle w:val="Refdecomentario"/>
        </w:rPr>
        <w:annotationRef/>
      </w:r>
      <w:r w:rsidRPr="00A2515D">
        <w:rPr>
          <w:lang w:val="en-US"/>
        </w:rPr>
        <w:t>Currently, severals</w:t>
      </w:r>
    </w:p>
  </w:comment>
  <w:comment w:id="106" w:author="Victor Martinez" w:date="2020-07-13T20:35:00Z" w:initials="VM">
    <w:p w14:paraId="36229B85" w14:textId="77777777" w:rsidR="009A4A12" w:rsidRPr="00A2515D" w:rsidRDefault="009A4A12" w:rsidP="00A2515D">
      <w:pPr>
        <w:pStyle w:val="Textocomentario"/>
        <w:rPr>
          <w:lang w:val="en-US"/>
        </w:rPr>
      </w:pPr>
      <w:r>
        <w:rPr>
          <w:rStyle w:val="Refdecomentario"/>
        </w:rPr>
        <w:annotationRef/>
      </w:r>
      <w:r w:rsidRPr="00A2515D">
        <w:rPr>
          <w:lang w:val="en-US"/>
        </w:rPr>
        <w:t>Is it a paper?</w:t>
      </w:r>
    </w:p>
    <w:p w14:paraId="68B514AE" w14:textId="77777777" w:rsidR="009A4A12" w:rsidRPr="00A2515D" w:rsidRDefault="009A4A12" w:rsidP="00A2515D">
      <w:pPr>
        <w:pStyle w:val="Textocomentario"/>
        <w:rPr>
          <w:lang w:val="en-US"/>
        </w:rPr>
      </w:pPr>
      <w:r w:rsidRPr="00A2515D">
        <w:rPr>
          <w:lang w:val="en-US"/>
        </w:rPr>
        <w:t>research</w:t>
      </w:r>
    </w:p>
  </w:comment>
  <w:comment w:id="107" w:author="Victor Martinez" w:date="2020-07-13T20:35:00Z" w:initials="VM">
    <w:p w14:paraId="05E74F7A" w14:textId="77777777" w:rsidR="009A4A12" w:rsidRPr="006E76D8" w:rsidRDefault="009A4A12"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9A4A12" w:rsidRPr="00184D7D" w:rsidRDefault="009A4A12">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9A4A12" w:rsidRPr="00A2515D" w:rsidRDefault="009A4A12"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9A4A12" w:rsidRPr="00A2515D" w:rsidRDefault="009A4A12"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9A4A12" w:rsidRPr="00A2515D" w:rsidRDefault="009A4A12"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9A4A12" w:rsidRPr="00A2515D" w:rsidRDefault="009A4A12"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9A4A12" w:rsidRPr="00A2515D" w:rsidRDefault="009A4A12"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9A4A12" w:rsidRPr="00A2515D" w:rsidRDefault="009A4A12"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9A4A12" w:rsidRPr="00A2515D" w:rsidRDefault="009A4A12"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9A4A12" w:rsidRPr="00A2515D" w:rsidRDefault="009A4A12"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Victor Martinez" w:date="2020-07-13T20:40:00Z" w:initials="VM">
    <w:p w14:paraId="522CE8A9" w14:textId="77777777" w:rsidR="009A4A12" w:rsidRPr="00A2515D" w:rsidRDefault="009A4A12" w:rsidP="00A2515D">
      <w:pPr>
        <w:pStyle w:val="Textocomentario"/>
        <w:rPr>
          <w:lang w:val="en-US"/>
        </w:rPr>
      </w:pPr>
      <w:r w:rsidRPr="00A2515D">
        <w:rPr>
          <w:lang w:val="en-US"/>
        </w:rPr>
        <w:t>“</w:t>
      </w:r>
      <w:r>
        <w:rPr>
          <w:rStyle w:val="Refdecomentario"/>
        </w:rPr>
        <w:annotationRef/>
      </w:r>
      <w:r w:rsidRPr="00A2515D">
        <w:rPr>
          <w:lang w:val="en-US"/>
        </w:rPr>
        <w:t>different” duplicated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522CE8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522CE8A9" w16cid:durableId="22B74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7B40D" w14:textId="77777777" w:rsidR="00DB29E9" w:rsidRDefault="00DB29E9" w:rsidP="00ED45F2">
      <w:pPr>
        <w:spacing w:after="0" w:line="240" w:lineRule="auto"/>
      </w:pPr>
      <w:r>
        <w:separator/>
      </w:r>
    </w:p>
  </w:endnote>
  <w:endnote w:type="continuationSeparator" w:id="0">
    <w:p w14:paraId="09FB3329" w14:textId="77777777" w:rsidR="00DB29E9" w:rsidRDefault="00DB29E9"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9A4A12" w:rsidRDefault="009A4A12">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9A4A12" w:rsidRDefault="009A4A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4028F" w14:textId="77777777" w:rsidR="00DB29E9" w:rsidRDefault="00DB29E9" w:rsidP="00ED45F2">
      <w:pPr>
        <w:spacing w:after="0" w:line="240" w:lineRule="auto"/>
      </w:pPr>
      <w:r>
        <w:separator/>
      </w:r>
    </w:p>
  </w:footnote>
  <w:footnote w:type="continuationSeparator" w:id="0">
    <w:p w14:paraId="6AC34765" w14:textId="77777777" w:rsidR="00DB29E9" w:rsidRDefault="00DB29E9"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643D"/>
    <w:rsid w:val="000207FD"/>
    <w:rsid w:val="00020867"/>
    <w:rsid w:val="000244EF"/>
    <w:rsid w:val="00026C6D"/>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9E0"/>
    <w:rsid w:val="000D5510"/>
    <w:rsid w:val="000D650F"/>
    <w:rsid w:val="000E47FC"/>
    <w:rsid w:val="000F1066"/>
    <w:rsid w:val="000F1F63"/>
    <w:rsid w:val="000F25AF"/>
    <w:rsid w:val="000F459B"/>
    <w:rsid w:val="000F5569"/>
    <w:rsid w:val="0010207C"/>
    <w:rsid w:val="00110518"/>
    <w:rsid w:val="00110639"/>
    <w:rsid w:val="00111A32"/>
    <w:rsid w:val="00112032"/>
    <w:rsid w:val="00114311"/>
    <w:rsid w:val="00115E3B"/>
    <w:rsid w:val="001223CC"/>
    <w:rsid w:val="00124219"/>
    <w:rsid w:val="0012456D"/>
    <w:rsid w:val="00130722"/>
    <w:rsid w:val="0013118F"/>
    <w:rsid w:val="0013239E"/>
    <w:rsid w:val="00133259"/>
    <w:rsid w:val="00141C7A"/>
    <w:rsid w:val="001502DF"/>
    <w:rsid w:val="00150B59"/>
    <w:rsid w:val="00150DA6"/>
    <w:rsid w:val="00152061"/>
    <w:rsid w:val="00152E0E"/>
    <w:rsid w:val="00153630"/>
    <w:rsid w:val="0015693D"/>
    <w:rsid w:val="00157425"/>
    <w:rsid w:val="001574AA"/>
    <w:rsid w:val="00161ED6"/>
    <w:rsid w:val="001626E0"/>
    <w:rsid w:val="00166D1B"/>
    <w:rsid w:val="00170F32"/>
    <w:rsid w:val="001725AE"/>
    <w:rsid w:val="00172DE2"/>
    <w:rsid w:val="001740DF"/>
    <w:rsid w:val="0017702F"/>
    <w:rsid w:val="00182720"/>
    <w:rsid w:val="00183771"/>
    <w:rsid w:val="00183857"/>
    <w:rsid w:val="00183A27"/>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817"/>
    <w:rsid w:val="00213444"/>
    <w:rsid w:val="002247E4"/>
    <w:rsid w:val="00224A73"/>
    <w:rsid w:val="00226981"/>
    <w:rsid w:val="002316FF"/>
    <w:rsid w:val="00235AB0"/>
    <w:rsid w:val="00235FFC"/>
    <w:rsid w:val="00237719"/>
    <w:rsid w:val="00242D63"/>
    <w:rsid w:val="00247665"/>
    <w:rsid w:val="00247AD7"/>
    <w:rsid w:val="00247DB5"/>
    <w:rsid w:val="00254465"/>
    <w:rsid w:val="0026115A"/>
    <w:rsid w:val="00262832"/>
    <w:rsid w:val="002628B2"/>
    <w:rsid w:val="00264F90"/>
    <w:rsid w:val="00266E01"/>
    <w:rsid w:val="0027113C"/>
    <w:rsid w:val="0027179B"/>
    <w:rsid w:val="002728EE"/>
    <w:rsid w:val="0027320C"/>
    <w:rsid w:val="002809EF"/>
    <w:rsid w:val="00280EA9"/>
    <w:rsid w:val="00287890"/>
    <w:rsid w:val="00290064"/>
    <w:rsid w:val="00290362"/>
    <w:rsid w:val="00290BC1"/>
    <w:rsid w:val="00293690"/>
    <w:rsid w:val="0029388C"/>
    <w:rsid w:val="00295E43"/>
    <w:rsid w:val="002A187E"/>
    <w:rsid w:val="002A2D6C"/>
    <w:rsid w:val="002A3F9E"/>
    <w:rsid w:val="002A4DB7"/>
    <w:rsid w:val="002A54E0"/>
    <w:rsid w:val="002A5B7E"/>
    <w:rsid w:val="002B1218"/>
    <w:rsid w:val="002B17AC"/>
    <w:rsid w:val="002B1BFD"/>
    <w:rsid w:val="002B5017"/>
    <w:rsid w:val="002B7A59"/>
    <w:rsid w:val="002C260C"/>
    <w:rsid w:val="002C560D"/>
    <w:rsid w:val="002D0C9D"/>
    <w:rsid w:val="002D1B3B"/>
    <w:rsid w:val="002D44B6"/>
    <w:rsid w:val="002D5A3F"/>
    <w:rsid w:val="002D5ABC"/>
    <w:rsid w:val="002E6296"/>
    <w:rsid w:val="002E7702"/>
    <w:rsid w:val="002F14FA"/>
    <w:rsid w:val="002F27AD"/>
    <w:rsid w:val="002F4267"/>
    <w:rsid w:val="002F54A8"/>
    <w:rsid w:val="002F5A36"/>
    <w:rsid w:val="002F6444"/>
    <w:rsid w:val="00301FC8"/>
    <w:rsid w:val="0030351B"/>
    <w:rsid w:val="00303927"/>
    <w:rsid w:val="00303BCF"/>
    <w:rsid w:val="0030542E"/>
    <w:rsid w:val="00305AF7"/>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73E0"/>
    <w:rsid w:val="00337DC6"/>
    <w:rsid w:val="0034094D"/>
    <w:rsid w:val="00345D4B"/>
    <w:rsid w:val="00346499"/>
    <w:rsid w:val="00351F40"/>
    <w:rsid w:val="003527C4"/>
    <w:rsid w:val="00361D37"/>
    <w:rsid w:val="00363486"/>
    <w:rsid w:val="003645EF"/>
    <w:rsid w:val="00370F58"/>
    <w:rsid w:val="003744D9"/>
    <w:rsid w:val="00374EE4"/>
    <w:rsid w:val="0037554F"/>
    <w:rsid w:val="00376A0F"/>
    <w:rsid w:val="0038292F"/>
    <w:rsid w:val="00387186"/>
    <w:rsid w:val="003910FE"/>
    <w:rsid w:val="003921A1"/>
    <w:rsid w:val="00392D60"/>
    <w:rsid w:val="003A1BB8"/>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483F"/>
    <w:rsid w:val="003D4D97"/>
    <w:rsid w:val="003D4F46"/>
    <w:rsid w:val="003D50F0"/>
    <w:rsid w:val="003D55F8"/>
    <w:rsid w:val="003D5BBC"/>
    <w:rsid w:val="003D6AB8"/>
    <w:rsid w:val="003D7D0B"/>
    <w:rsid w:val="003D7EAE"/>
    <w:rsid w:val="003E134D"/>
    <w:rsid w:val="003E3B3D"/>
    <w:rsid w:val="003F0DE2"/>
    <w:rsid w:val="003F0E9B"/>
    <w:rsid w:val="003F30D6"/>
    <w:rsid w:val="003F4D00"/>
    <w:rsid w:val="003F602E"/>
    <w:rsid w:val="00400876"/>
    <w:rsid w:val="00400A5A"/>
    <w:rsid w:val="0040193F"/>
    <w:rsid w:val="00405055"/>
    <w:rsid w:val="00406133"/>
    <w:rsid w:val="00406C6A"/>
    <w:rsid w:val="00406C80"/>
    <w:rsid w:val="00410C2B"/>
    <w:rsid w:val="00411077"/>
    <w:rsid w:val="004118BB"/>
    <w:rsid w:val="0041578B"/>
    <w:rsid w:val="00415D27"/>
    <w:rsid w:val="00420633"/>
    <w:rsid w:val="004256BF"/>
    <w:rsid w:val="00430008"/>
    <w:rsid w:val="00431708"/>
    <w:rsid w:val="00433218"/>
    <w:rsid w:val="00433DBC"/>
    <w:rsid w:val="00434090"/>
    <w:rsid w:val="00437A8E"/>
    <w:rsid w:val="00442E6A"/>
    <w:rsid w:val="00444213"/>
    <w:rsid w:val="00444576"/>
    <w:rsid w:val="004448F3"/>
    <w:rsid w:val="00444C2B"/>
    <w:rsid w:val="004463DF"/>
    <w:rsid w:val="00450CC7"/>
    <w:rsid w:val="004552B8"/>
    <w:rsid w:val="00455473"/>
    <w:rsid w:val="004555D2"/>
    <w:rsid w:val="00456C88"/>
    <w:rsid w:val="00462516"/>
    <w:rsid w:val="00464923"/>
    <w:rsid w:val="00466B27"/>
    <w:rsid w:val="00466B6C"/>
    <w:rsid w:val="004672D9"/>
    <w:rsid w:val="00467F98"/>
    <w:rsid w:val="004718E0"/>
    <w:rsid w:val="00471B3B"/>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124A"/>
    <w:rsid w:val="004B147A"/>
    <w:rsid w:val="004B1DAC"/>
    <w:rsid w:val="004B346B"/>
    <w:rsid w:val="004B5DA5"/>
    <w:rsid w:val="004C0713"/>
    <w:rsid w:val="004C1CE3"/>
    <w:rsid w:val="004C285D"/>
    <w:rsid w:val="004C4889"/>
    <w:rsid w:val="004C4F5A"/>
    <w:rsid w:val="004D0CD5"/>
    <w:rsid w:val="004D0E8E"/>
    <w:rsid w:val="004D3C97"/>
    <w:rsid w:val="004D631D"/>
    <w:rsid w:val="004E07FE"/>
    <w:rsid w:val="004E0FDE"/>
    <w:rsid w:val="004E4082"/>
    <w:rsid w:val="004E4570"/>
    <w:rsid w:val="004E4B12"/>
    <w:rsid w:val="004E4B3E"/>
    <w:rsid w:val="004F2539"/>
    <w:rsid w:val="004F2838"/>
    <w:rsid w:val="004F2EAA"/>
    <w:rsid w:val="004F644E"/>
    <w:rsid w:val="004F76F5"/>
    <w:rsid w:val="00500B4F"/>
    <w:rsid w:val="005045AC"/>
    <w:rsid w:val="00510000"/>
    <w:rsid w:val="00511B23"/>
    <w:rsid w:val="00512296"/>
    <w:rsid w:val="00513A61"/>
    <w:rsid w:val="00515196"/>
    <w:rsid w:val="00515CD3"/>
    <w:rsid w:val="005205A8"/>
    <w:rsid w:val="00520BD5"/>
    <w:rsid w:val="00523447"/>
    <w:rsid w:val="00525C6A"/>
    <w:rsid w:val="00527D70"/>
    <w:rsid w:val="00535EEF"/>
    <w:rsid w:val="00536C47"/>
    <w:rsid w:val="0054090E"/>
    <w:rsid w:val="00541705"/>
    <w:rsid w:val="00541CD1"/>
    <w:rsid w:val="00544122"/>
    <w:rsid w:val="00551188"/>
    <w:rsid w:val="00552F7A"/>
    <w:rsid w:val="00554199"/>
    <w:rsid w:val="005609EA"/>
    <w:rsid w:val="00563091"/>
    <w:rsid w:val="005634B0"/>
    <w:rsid w:val="00564A35"/>
    <w:rsid w:val="00565F67"/>
    <w:rsid w:val="00566BD9"/>
    <w:rsid w:val="00570115"/>
    <w:rsid w:val="00572465"/>
    <w:rsid w:val="0057459F"/>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158E"/>
    <w:rsid w:val="00591D50"/>
    <w:rsid w:val="00591D53"/>
    <w:rsid w:val="00591E69"/>
    <w:rsid w:val="005929F3"/>
    <w:rsid w:val="0059535B"/>
    <w:rsid w:val="005A022D"/>
    <w:rsid w:val="005A1624"/>
    <w:rsid w:val="005A51C5"/>
    <w:rsid w:val="005A727E"/>
    <w:rsid w:val="005B008F"/>
    <w:rsid w:val="005B2461"/>
    <w:rsid w:val="005B2DAD"/>
    <w:rsid w:val="005B405C"/>
    <w:rsid w:val="005C1B33"/>
    <w:rsid w:val="005C2A03"/>
    <w:rsid w:val="005C4355"/>
    <w:rsid w:val="005C709E"/>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7145"/>
    <w:rsid w:val="005F280D"/>
    <w:rsid w:val="005F2A62"/>
    <w:rsid w:val="005F2CCE"/>
    <w:rsid w:val="005F2F31"/>
    <w:rsid w:val="005F3096"/>
    <w:rsid w:val="005F3E77"/>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55BF"/>
    <w:rsid w:val="00656DCD"/>
    <w:rsid w:val="00657971"/>
    <w:rsid w:val="006616D5"/>
    <w:rsid w:val="00666781"/>
    <w:rsid w:val="00667555"/>
    <w:rsid w:val="00674634"/>
    <w:rsid w:val="00676091"/>
    <w:rsid w:val="0067665D"/>
    <w:rsid w:val="00677014"/>
    <w:rsid w:val="00677565"/>
    <w:rsid w:val="0068230C"/>
    <w:rsid w:val="00683045"/>
    <w:rsid w:val="006863FE"/>
    <w:rsid w:val="00686F66"/>
    <w:rsid w:val="0068762A"/>
    <w:rsid w:val="00687C99"/>
    <w:rsid w:val="00692D57"/>
    <w:rsid w:val="00694041"/>
    <w:rsid w:val="00694933"/>
    <w:rsid w:val="006A0F39"/>
    <w:rsid w:val="006A1815"/>
    <w:rsid w:val="006A236E"/>
    <w:rsid w:val="006A4199"/>
    <w:rsid w:val="006A593F"/>
    <w:rsid w:val="006A6A1F"/>
    <w:rsid w:val="006B0F4E"/>
    <w:rsid w:val="006B1409"/>
    <w:rsid w:val="006B24A7"/>
    <w:rsid w:val="006B4D2D"/>
    <w:rsid w:val="006B6469"/>
    <w:rsid w:val="006B75AD"/>
    <w:rsid w:val="006B7793"/>
    <w:rsid w:val="006C3D59"/>
    <w:rsid w:val="006C5EB3"/>
    <w:rsid w:val="006C6D13"/>
    <w:rsid w:val="006D09D1"/>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E12"/>
    <w:rsid w:val="00704364"/>
    <w:rsid w:val="007220F4"/>
    <w:rsid w:val="00723AD2"/>
    <w:rsid w:val="00724BBE"/>
    <w:rsid w:val="0072504B"/>
    <w:rsid w:val="00725270"/>
    <w:rsid w:val="00727053"/>
    <w:rsid w:val="00727E0E"/>
    <w:rsid w:val="007345FE"/>
    <w:rsid w:val="00737853"/>
    <w:rsid w:val="00737872"/>
    <w:rsid w:val="00742052"/>
    <w:rsid w:val="00742FBF"/>
    <w:rsid w:val="007439C1"/>
    <w:rsid w:val="00743F31"/>
    <w:rsid w:val="00744CB8"/>
    <w:rsid w:val="0074522F"/>
    <w:rsid w:val="00745DBA"/>
    <w:rsid w:val="007473FA"/>
    <w:rsid w:val="00752C18"/>
    <w:rsid w:val="0075420B"/>
    <w:rsid w:val="00756B50"/>
    <w:rsid w:val="0076156A"/>
    <w:rsid w:val="007619BB"/>
    <w:rsid w:val="00761C01"/>
    <w:rsid w:val="00762D1C"/>
    <w:rsid w:val="00766A9F"/>
    <w:rsid w:val="00766F38"/>
    <w:rsid w:val="00767D52"/>
    <w:rsid w:val="007700DC"/>
    <w:rsid w:val="00771429"/>
    <w:rsid w:val="00773BE3"/>
    <w:rsid w:val="00774A3F"/>
    <w:rsid w:val="00776D6F"/>
    <w:rsid w:val="00776F6C"/>
    <w:rsid w:val="0077741B"/>
    <w:rsid w:val="00783FB5"/>
    <w:rsid w:val="007857D4"/>
    <w:rsid w:val="0078672B"/>
    <w:rsid w:val="00790C84"/>
    <w:rsid w:val="00790F93"/>
    <w:rsid w:val="00791641"/>
    <w:rsid w:val="007932CA"/>
    <w:rsid w:val="007941FD"/>
    <w:rsid w:val="00794A07"/>
    <w:rsid w:val="007954BF"/>
    <w:rsid w:val="00795AC5"/>
    <w:rsid w:val="00797A7D"/>
    <w:rsid w:val="007A21E7"/>
    <w:rsid w:val="007A41A7"/>
    <w:rsid w:val="007B08A1"/>
    <w:rsid w:val="007B5BDA"/>
    <w:rsid w:val="007B5D51"/>
    <w:rsid w:val="007B7C95"/>
    <w:rsid w:val="007B7E9A"/>
    <w:rsid w:val="007C001F"/>
    <w:rsid w:val="007C35B1"/>
    <w:rsid w:val="007C3D2E"/>
    <w:rsid w:val="007C6C10"/>
    <w:rsid w:val="007C6DEC"/>
    <w:rsid w:val="007D09FA"/>
    <w:rsid w:val="007D1E29"/>
    <w:rsid w:val="007D2CD9"/>
    <w:rsid w:val="007D385C"/>
    <w:rsid w:val="007D400E"/>
    <w:rsid w:val="007E0979"/>
    <w:rsid w:val="007E1033"/>
    <w:rsid w:val="007E26B7"/>
    <w:rsid w:val="007E37EB"/>
    <w:rsid w:val="007E471B"/>
    <w:rsid w:val="007E660C"/>
    <w:rsid w:val="007E74EA"/>
    <w:rsid w:val="007F03FD"/>
    <w:rsid w:val="007F3143"/>
    <w:rsid w:val="007F31E1"/>
    <w:rsid w:val="007F397E"/>
    <w:rsid w:val="007F520F"/>
    <w:rsid w:val="007F7EFC"/>
    <w:rsid w:val="0080328A"/>
    <w:rsid w:val="00803B34"/>
    <w:rsid w:val="00804C3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1583"/>
    <w:rsid w:val="00855BC1"/>
    <w:rsid w:val="008562B2"/>
    <w:rsid w:val="00860967"/>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6956"/>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41BD"/>
    <w:rsid w:val="008C4A63"/>
    <w:rsid w:val="008C6C5B"/>
    <w:rsid w:val="008C7D59"/>
    <w:rsid w:val="008D0822"/>
    <w:rsid w:val="008D44B5"/>
    <w:rsid w:val="008D4F22"/>
    <w:rsid w:val="008D4F3F"/>
    <w:rsid w:val="008D68D0"/>
    <w:rsid w:val="008E5B82"/>
    <w:rsid w:val="008E5D87"/>
    <w:rsid w:val="008E7E24"/>
    <w:rsid w:val="008F0293"/>
    <w:rsid w:val="008F2C8B"/>
    <w:rsid w:val="008F35E0"/>
    <w:rsid w:val="008F38F4"/>
    <w:rsid w:val="008F5FD8"/>
    <w:rsid w:val="00902541"/>
    <w:rsid w:val="00904692"/>
    <w:rsid w:val="009120E2"/>
    <w:rsid w:val="00912904"/>
    <w:rsid w:val="009202B7"/>
    <w:rsid w:val="00920831"/>
    <w:rsid w:val="009253DC"/>
    <w:rsid w:val="009266C7"/>
    <w:rsid w:val="00926A09"/>
    <w:rsid w:val="00926CBF"/>
    <w:rsid w:val="009276EB"/>
    <w:rsid w:val="00930AB7"/>
    <w:rsid w:val="00932BC7"/>
    <w:rsid w:val="00932DEC"/>
    <w:rsid w:val="00933B7D"/>
    <w:rsid w:val="00935E24"/>
    <w:rsid w:val="00937A6C"/>
    <w:rsid w:val="00941067"/>
    <w:rsid w:val="00943A0B"/>
    <w:rsid w:val="00951063"/>
    <w:rsid w:val="00951D43"/>
    <w:rsid w:val="00954257"/>
    <w:rsid w:val="00955520"/>
    <w:rsid w:val="00955648"/>
    <w:rsid w:val="0095794D"/>
    <w:rsid w:val="0096104B"/>
    <w:rsid w:val="0096627B"/>
    <w:rsid w:val="00966E36"/>
    <w:rsid w:val="00971743"/>
    <w:rsid w:val="00971ADE"/>
    <w:rsid w:val="009732E0"/>
    <w:rsid w:val="00975C0F"/>
    <w:rsid w:val="00977355"/>
    <w:rsid w:val="009777DA"/>
    <w:rsid w:val="00980406"/>
    <w:rsid w:val="00980551"/>
    <w:rsid w:val="0098221A"/>
    <w:rsid w:val="00985943"/>
    <w:rsid w:val="00987979"/>
    <w:rsid w:val="009948D1"/>
    <w:rsid w:val="00997B39"/>
    <w:rsid w:val="009A038C"/>
    <w:rsid w:val="009A138C"/>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E1EFC"/>
    <w:rsid w:val="009E37F7"/>
    <w:rsid w:val="009E44D2"/>
    <w:rsid w:val="009E46D0"/>
    <w:rsid w:val="009E4DA3"/>
    <w:rsid w:val="009E6DF6"/>
    <w:rsid w:val="009E6F13"/>
    <w:rsid w:val="009E79A2"/>
    <w:rsid w:val="009E7AE1"/>
    <w:rsid w:val="009F0EED"/>
    <w:rsid w:val="009F13D3"/>
    <w:rsid w:val="009F25C3"/>
    <w:rsid w:val="009F479F"/>
    <w:rsid w:val="00A00FC9"/>
    <w:rsid w:val="00A02096"/>
    <w:rsid w:val="00A02813"/>
    <w:rsid w:val="00A0604C"/>
    <w:rsid w:val="00A072A2"/>
    <w:rsid w:val="00A07B8B"/>
    <w:rsid w:val="00A11A3B"/>
    <w:rsid w:val="00A11FAA"/>
    <w:rsid w:val="00A12817"/>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7188"/>
    <w:rsid w:val="00A733A8"/>
    <w:rsid w:val="00A73629"/>
    <w:rsid w:val="00A74826"/>
    <w:rsid w:val="00A77F91"/>
    <w:rsid w:val="00A809D2"/>
    <w:rsid w:val="00A82A52"/>
    <w:rsid w:val="00A86E57"/>
    <w:rsid w:val="00A87E53"/>
    <w:rsid w:val="00A91C35"/>
    <w:rsid w:val="00A91F3E"/>
    <w:rsid w:val="00A94C92"/>
    <w:rsid w:val="00A96E7C"/>
    <w:rsid w:val="00AA06EB"/>
    <w:rsid w:val="00AA0827"/>
    <w:rsid w:val="00AA19E1"/>
    <w:rsid w:val="00AA42CD"/>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D4821"/>
    <w:rsid w:val="00AD583E"/>
    <w:rsid w:val="00AE1BA5"/>
    <w:rsid w:val="00AE1C04"/>
    <w:rsid w:val="00AE30D5"/>
    <w:rsid w:val="00AE36E6"/>
    <w:rsid w:val="00AE40E4"/>
    <w:rsid w:val="00AE4403"/>
    <w:rsid w:val="00AE7E91"/>
    <w:rsid w:val="00AE7F3A"/>
    <w:rsid w:val="00AF2C2A"/>
    <w:rsid w:val="00AF5482"/>
    <w:rsid w:val="00AF6E71"/>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37D8"/>
    <w:rsid w:val="00B552DE"/>
    <w:rsid w:val="00B63E51"/>
    <w:rsid w:val="00B64D64"/>
    <w:rsid w:val="00B7126A"/>
    <w:rsid w:val="00B7358F"/>
    <w:rsid w:val="00B7623C"/>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3C6B"/>
    <w:rsid w:val="00BC69FA"/>
    <w:rsid w:val="00BD0ACF"/>
    <w:rsid w:val="00BD0F48"/>
    <w:rsid w:val="00BD207A"/>
    <w:rsid w:val="00BD2B75"/>
    <w:rsid w:val="00BD37B0"/>
    <w:rsid w:val="00BD58C2"/>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6085C"/>
    <w:rsid w:val="00C61053"/>
    <w:rsid w:val="00C637C7"/>
    <w:rsid w:val="00C64049"/>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43B7"/>
    <w:rsid w:val="00C952E9"/>
    <w:rsid w:val="00C96D57"/>
    <w:rsid w:val="00CA0351"/>
    <w:rsid w:val="00CA240F"/>
    <w:rsid w:val="00CA2911"/>
    <w:rsid w:val="00CA4DB6"/>
    <w:rsid w:val="00CA502E"/>
    <w:rsid w:val="00CA7557"/>
    <w:rsid w:val="00CB0A91"/>
    <w:rsid w:val="00CB150E"/>
    <w:rsid w:val="00CB16B5"/>
    <w:rsid w:val="00CB1890"/>
    <w:rsid w:val="00CB1E0B"/>
    <w:rsid w:val="00CB221C"/>
    <w:rsid w:val="00CB2718"/>
    <w:rsid w:val="00CB2BCD"/>
    <w:rsid w:val="00CB308E"/>
    <w:rsid w:val="00CB7F09"/>
    <w:rsid w:val="00CC0C8A"/>
    <w:rsid w:val="00CC1E74"/>
    <w:rsid w:val="00CC3625"/>
    <w:rsid w:val="00CC3B64"/>
    <w:rsid w:val="00CC3B77"/>
    <w:rsid w:val="00CC6B6A"/>
    <w:rsid w:val="00CD4415"/>
    <w:rsid w:val="00CE0A6D"/>
    <w:rsid w:val="00CE2625"/>
    <w:rsid w:val="00CE7A66"/>
    <w:rsid w:val="00CF11BB"/>
    <w:rsid w:val="00CF2439"/>
    <w:rsid w:val="00CF2B8E"/>
    <w:rsid w:val="00CF3E31"/>
    <w:rsid w:val="00CF55F5"/>
    <w:rsid w:val="00CF5920"/>
    <w:rsid w:val="00D004DF"/>
    <w:rsid w:val="00D05B28"/>
    <w:rsid w:val="00D05E57"/>
    <w:rsid w:val="00D06DE0"/>
    <w:rsid w:val="00D0718D"/>
    <w:rsid w:val="00D1017E"/>
    <w:rsid w:val="00D11F64"/>
    <w:rsid w:val="00D13D02"/>
    <w:rsid w:val="00D16375"/>
    <w:rsid w:val="00D16652"/>
    <w:rsid w:val="00D1695A"/>
    <w:rsid w:val="00D20617"/>
    <w:rsid w:val="00D226BC"/>
    <w:rsid w:val="00D22B7A"/>
    <w:rsid w:val="00D23403"/>
    <w:rsid w:val="00D235CF"/>
    <w:rsid w:val="00D26DC1"/>
    <w:rsid w:val="00D30BA5"/>
    <w:rsid w:val="00D31A35"/>
    <w:rsid w:val="00D31FBE"/>
    <w:rsid w:val="00D32EA8"/>
    <w:rsid w:val="00D401B9"/>
    <w:rsid w:val="00D41DAA"/>
    <w:rsid w:val="00D425F4"/>
    <w:rsid w:val="00D502BE"/>
    <w:rsid w:val="00D51870"/>
    <w:rsid w:val="00D51CF0"/>
    <w:rsid w:val="00D67459"/>
    <w:rsid w:val="00D742CE"/>
    <w:rsid w:val="00D74EC8"/>
    <w:rsid w:val="00D75C73"/>
    <w:rsid w:val="00D76FB7"/>
    <w:rsid w:val="00D83409"/>
    <w:rsid w:val="00D84372"/>
    <w:rsid w:val="00D84D9E"/>
    <w:rsid w:val="00D8556D"/>
    <w:rsid w:val="00D85958"/>
    <w:rsid w:val="00D9180F"/>
    <w:rsid w:val="00D926EC"/>
    <w:rsid w:val="00D92FEE"/>
    <w:rsid w:val="00D93271"/>
    <w:rsid w:val="00D94968"/>
    <w:rsid w:val="00D94EB3"/>
    <w:rsid w:val="00DA080A"/>
    <w:rsid w:val="00DA334B"/>
    <w:rsid w:val="00DA59C6"/>
    <w:rsid w:val="00DA5EA5"/>
    <w:rsid w:val="00DB0FB4"/>
    <w:rsid w:val="00DB132C"/>
    <w:rsid w:val="00DB29E9"/>
    <w:rsid w:val="00DB67EE"/>
    <w:rsid w:val="00DC603B"/>
    <w:rsid w:val="00DC79AA"/>
    <w:rsid w:val="00DC7C3C"/>
    <w:rsid w:val="00DD22CF"/>
    <w:rsid w:val="00DD28FF"/>
    <w:rsid w:val="00DD2F18"/>
    <w:rsid w:val="00DD571F"/>
    <w:rsid w:val="00DD6953"/>
    <w:rsid w:val="00DE057A"/>
    <w:rsid w:val="00DE3639"/>
    <w:rsid w:val="00DE4E09"/>
    <w:rsid w:val="00DF1798"/>
    <w:rsid w:val="00DF3851"/>
    <w:rsid w:val="00DF572E"/>
    <w:rsid w:val="00DF73E6"/>
    <w:rsid w:val="00DF745B"/>
    <w:rsid w:val="00E00D73"/>
    <w:rsid w:val="00E03258"/>
    <w:rsid w:val="00E05294"/>
    <w:rsid w:val="00E073F1"/>
    <w:rsid w:val="00E10378"/>
    <w:rsid w:val="00E127BC"/>
    <w:rsid w:val="00E14CDB"/>
    <w:rsid w:val="00E17DBC"/>
    <w:rsid w:val="00E21E80"/>
    <w:rsid w:val="00E22A92"/>
    <w:rsid w:val="00E260D1"/>
    <w:rsid w:val="00E279D8"/>
    <w:rsid w:val="00E31923"/>
    <w:rsid w:val="00E3246A"/>
    <w:rsid w:val="00E32471"/>
    <w:rsid w:val="00E32E96"/>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841"/>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41BD"/>
    <w:rsid w:val="00EC5042"/>
    <w:rsid w:val="00EC6803"/>
    <w:rsid w:val="00ED3FFA"/>
    <w:rsid w:val="00ED45F2"/>
    <w:rsid w:val="00ED5C2F"/>
    <w:rsid w:val="00ED7544"/>
    <w:rsid w:val="00ED76DF"/>
    <w:rsid w:val="00ED7945"/>
    <w:rsid w:val="00EE01EB"/>
    <w:rsid w:val="00EE4BB4"/>
    <w:rsid w:val="00EE4DA7"/>
    <w:rsid w:val="00EE68F9"/>
    <w:rsid w:val="00EE79D3"/>
    <w:rsid w:val="00EF0E3C"/>
    <w:rsid w:val="00EF3851"/>
    <w:rsid w:val="00EF3E7A"/>
    <w:rsid w:val="00EF413C"/>
    <w:rsid w:val="00EF44BD"/>
    <w:rsid w:val="00EF5936"/>
    <w:rsid w:val="00EF7D6C"/>
    <w:rsid w:val="00F00D2D"/>
    <w:rsid w:val="00F01806"/>
    <w:rsid w:val="00F04F2E"/>
    <w:rsid w:val="00F079D0"/>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4BE3"/>
    <w:rsid w:val="00F462B0"/>
    <w:rsid w:val="00F51735"/>
    <w:rsid w:val="00F540F6"/>
    <w:rsid w:val="00F5414F"/>
    <w:rsid w:val="00F55E0B"/>
    <w:rsid w:val="00F569ED"/>
    <w:rsid w:val="00F57117"/>
    <w:rsid w:val="00F60500"/>
    <w:rsid w:val="00F61507"/>
    <w:rsid w:val="00F61EEA"/>
    <w:rsid w:val="00F6257A"/>
    <w:rsid w:val="00F62AA3"/>
    <w:rsid w:val="00F64370"/>
    <w:rsid w:val="00F66705"/>
    <w:rsid w:val="00F66F73"/>
    <w:rsid w:val="00F675E0"/>
    <w:rsid w:val="00F71314"/>
    <w:rsid w:val="00F72771"/>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DC3"/>
    <w:rsid w:val="00FB6ADC"/>
    <w:rsid w:val="00FC0557"/>
    <w:rsid w:val="00FC2863"/>
    <w:rsid w:val="00FC3541"/>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semiHidden/>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arxiv.org/abs/1711.07846" TargetMode="External"/><Relationship Id="rId68" Type="http://schemas.openxmlformats.org/officeDocument/2006/relationships/hyperlink" Target="https://doi.org/10.1109/JSTARS.2018.2863383" TargetMode="External"/><Relationship Id="rId84" Type="http://schemas.openxmlformats.org/officeDocument/2006/relationships/hyperlink" Target="https://scikit-learn.org/stable/modules/generated/sklearn.metrics.log_loss.html" TargetMode="External"/><Relationship Id="rId89" Type="http://schemas.openxmlformats.org/officeDocument/2006/relationships/hyperlink" Target="http://bailiwick.io/2017/11/05/tensorflow-gpu-windows-and-jupyter/" TargetMode="Externa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eleconomista.com.mx/empresas/Otorgarian-41300-millones--de-pesos-a-Dos-Bocas-20190909-0020.html" TargetMode="External"/><Relationship Id="rId58" Type="http://schemas.openxmlformats.org/officeDocument/2006/relationships/hyperlink" Target="https://doi.org/10.1109/AIPR.2017.8457969" TargetMode="External"/><Relationship Id="rId74" Type="http://schemas.openxmlformats.org/officeDocument/2006/relationships/hyperlink" Target="https://medium.com/ml-ai-study-group/ai-mind-map-a70dafcf5a48" TargetMode="External"/><Relationship Id="rId79" Type="http://schemas.openxmlformats.org/officeDocument/2006/relationships/hyperlink" Target="https://towardsdatascience.com/multi-class-metrics-made-simple-part-ii-the-f1-score-ebe8b2c2ca1" TargetMode="External"/><Relationship Id="rId5" Type="http://schemas.openxmlformats.org/officeDocument/2006/relationships/webSettings" Target="webSettings.xml"/><Relationship Id="rId90" Type="http://schemas.openxmlformats.org/officeDocument/2006/relationships/hyperlink" Target="https://www.pyimagesearch.com/2019/10/21/keras-vs-tf-keras-whats-the-difference-in-tensorflow-2-0/" TargetMode="External"/><Relationship Id="rId95" Type="http://schemas.openxmlformats.org/officeDocument/2006/relationships/hyperlink" Target="https://github.com/fMoW/dataset"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i.org/10.1109/CSPC.2017.8305875" TargetMode="External"/><Relationship Id="rId69" Type="http://schemas.openxmlformats.org/officeDocument/2006/relationships/hyperlink" Target="https://doi.org/10.1109/AIPR.2017.8457969" TargetMode="External"/><Relationship Id="rId80" Type="http://schemas.openxmlformats.org/officeDocument/2006/relationships/hyperlink" Target="https://scikit-learn.org/stable/modules/generated/sklearn.metrics.f1_score.html" TargetMode="External"/><Relationship Id="rId85" Type="http://schemas.openxmlformats.org/officeDocument/2006/relationships/hyperlink" Target="https://numpy.org/about/" TargetMode="External"/><Relationship Id="rId3" Type="http://schemas.openxmlformats.org/officeDocument/2006/relationships/styles" Target="styles.xm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arxiv.org/abs/1512.03385" TargetMode="External"/><Relationship Id="rId67" Type="http://schemas.openxmlformats.org/officeDocument/2006/relationships/hyperlink" Target="https://doi.org/10.1109/GIOTS.2018.853455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uccs.mx/images/library/analisis_resolutivo_aeropuerto_uccs_2015.pdf" TargetMode="External"/><Relationship Id="rId62" Type="http://schemas.openxmlformats.org/officeDocument/2006/relationships/hyperlink" Target="https://doi.org/10.1109/CVPR.2017.243" TargetMode="External"/><Relationship Id="rId70" Type="http://schemas.openxmlformats.org/officeDocument/2006/relationships/hyperlink" Target="https://doi.org/10.1049/cp.2017.0139" TargetMode="External"/><Relationship Id="rId75" Type="http://schemas.openxmlformats.org/officeDocument/2006/relationships/hyperlink" Target="https://doi.org/10.1007/s11095-016-2029-7" TargetMode="External"/><Relationship Id="rId83" Type="http://schemas.openxmlformats.org/officeDocument/2006/relationships/hyperlink" Target="https://scikit-learn.org/stable/about.html" TargetMode="External"/><Relationship Id="rId88" Type="http://schemas.openxmlformats.org/officeDocument/2006/relationships/hyperlink" Target="https://www.tensorflow.org/install/gpu" TargetMode="External"/><Relationship Id="rId91" Type="http://schemas.openxmlformats.org/officeDocument/2006/relationships/hyperlink" Target="https://keras.io/"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image-net.org/challenges/LSVRC/"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eleconomista.com.mx/estados/Fonatur-establece-el-costo-del-rentable-Tren-Maya-en-139072-millones-de-pesos-20200108-0081.html" TargetMode="External"/><Relationship Id="rId60" Type="http://schemas.openxmlformats.org/officeDocument/2006/relationships/hyperlink" Target="https://doi.org/10.1109/CVPR.2016.308" TargetMode="External"/><Relationship Id="rId65" Type="http://schemas.openxmlformats.org/officeDocument/2006/relationships/hyperlink" Target="https://doi.org/10.1109/IGARSS.2018.8518619" TargetMode="External"/><Relationship Id="rId73" Type="http://schemas.openxmlformats.org/officeDocument/2006/relationships/hyperlink" Target="https://www.researchgate.net/publication/236346414_AN_OVERVIEW_OF_ARTIFICIAL_INTELLIGENCE" TargetMode="External"/><Relationship Id="rId78" Type="http://schemas.openxmlformats.org/officeDocument/2006/relationships/hyperlink" Target="https://towardsdatascience.com/multi-class-metrics-made-simple-part-i-precision-and-recall-9250280bddc2" TargetMode="External"/><Relationship Id="rId81" Type="http://schemas.openxmlformats.org/officeDocument/2006/relationships/hyperlink" Target="https://scikit-learn.org/stable/modules/generated/sklearn.metrics.hamming_loss.html" TargetMode="External"/><Relationship Id="rId86" Type="http://schemas.openxmlformats.org/officeDocument/2006/relationships/hyperlink" Target="https://www.tensorflow.org/overview" TargetMode="External"/><Relationship Id="rId94" Type="http://schemas.openxmlformats.org/officeDocument/2006/relationships/hyperlink" Target="https://pandas.pydata.org/about/index.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6" Type="http://schemas.openxmlformats.org/officeDocument/2006/relationships/hyperlink" Target="https://link.springer.com/article/10.1007/s11095-016-2029-7"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blogs.oracle.com/bigdata/difference-ai-machine-learning-deep-learning" TargetMode="External"/><Relationship Id="rId92" Type="http://schemas.openxmlformats.org/officeDocument/2006/relationships/hyperlink" Target="https://www.tensorflow.org/tensorboar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09/PRRS.2018.8486379" TargetMode="External"/><Relationship Id="rId87" Type="http://schemas.openxmlformats.org/officeDocument/2006/relationships/hyperlink" Target="https://www.tensorflow.org/about" TargetMode="External"/><Relationship Id="rId61" Type="http://schemas.openxmlformats.org/officeDocument/2006/relationships/hyperlink" Target="http://arxiv.org/abs/1610.02357" TargetMode="External"/><Relationship Id="rId82" Type="http://schemas.openxmlformats.org/officeDocument/2006/relationships/hyperlink" Target="https://scikit-learn.org/stable/modules/generated/sklearn.metrics.jaccard_score.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neworleanssaints.com/news/construction-firm-for-renovations-to-mercedes-benz-superdome-approved-renderings" TargetMode="External"/><Relationship Id="rId77" Type="http://schemas.openxmlformats.org/officeDocument/2006/relationships/hyperlink" Target="http://yann.lecun.com/exdb/publis/pdf/lecun-bengio-95a.pdf" TargetMode="External"/><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www.history.com/news/7-early-robots-and-automatons" TargetMode="External"/><Relationship Id="rId93" Type="http://schemas.openxmlformats.org/officeDocument/2006/relationships/hyperlink" Target="https://www.tensorflow.org/api_docs/python/tf/keras/callbacks/TensorBoard" TargetMode="External"/><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426B"/>
    <w:rsid w:val="00106724"/>
    <w:rsid w:val="00117C8A"/>
    <w:rsid w:val="00123BF0"/>
    <w:rsid w:val="002012A0"/>
    <w:rsid w:val="00271255"/>
    <w:rsid w:val="00275D95"/>
    <w:rsid w:val="003833B2"/>
    <w:rsid w:val="003879F6"/>
    <w:rsid w:val="003B3C7A"/>
    <w:rsid w:val="004F6A6D"/>
    <w:rsid w:val="00544EF8"/>
    <w:rsid w:val="00561902"/>
    <w:rsid w:val="005F60A7"/>
    <w:rsid w:val="006E6697"/>
    <w:rsid w:val="00805BC1"/>
    <w:rsid w:val="008745C0"/>
    <w:rsid w:val="00956EFB"/>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A7E69-2E6C-499E-BE2B-0D21EEAD8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7702</TotalTime>
  <Pages>68</Pages>
  <Words>17035</Words>
  <Characters>97106</Characters>
  <Application>Microsoft Office Word</Application>
  <DocSecurity>0</DocSecurity>
  <Lines>809</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925</cp:revision>
  <dcterms:created xsi:type="dcterms:W3CDTF">2020-07-02T22:46:00Z</dcterms:created>
  <dcterms:modified xsi:type="dcterms:W3CDTF">2020-08-01T23:22:00Z</dcterms:modified>
</cp:coreProperties>
</file>